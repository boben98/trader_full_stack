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6B419B" w14:textId="77777777" w:rsidR="00816BCB" w:rsidRPr="00B50CAA" w:rsidRDefault="00816BCB" w:rsidP="00816BCB">
      <w:pPr>
        <w:pStyle w:val="Nyilatkozatcm"/>
      </w:pPr>
      <w:r w:rsidRPr="00B50CAA">
        <w:t>FELADATKIÍRÁS</w:t>
      </w:r>
    </w:p>
    <w:p w14:paraId="5AC09C77" w14:textId="77777777" w:rsidR="00816BCB" w:rsidRPr="00B50CAA" w:rsidRDefault="00D37EC8" w:rsidP="003A4CDB">
      <w:r>
        <w:t xml:space="preserve">Az elektronikusan beadott változatban ez az oldal törlendő. A nyomtatott változatban ennek az oldalnak a helyére a diplomaterv portálról letöltött, jóváhagyott feladatkiírást kell befűzni. </w:t>
      </w:r>
    </w:p>
    <w:p w14:paraId="2A3F742C" w14:textId="77777777" w:rsidR="0063585C" w:rsidRPr="004851C7" w:rsidRDefault="00816BCB" w:rsidP="00D429F2">
      <w:pPr>
        <w:pStyle w:val="Cmlaplog"/>
      </w:pPr>
      <w:r>
        <w:br w:type="page"/>
      </w:r>
      <w:r w:rsidR="009D2FD8" w:rsidRPr="004851C7">
        <w:rPr>
          <w:noProof/>
          <w:lang w:eastAsia="hu-HU"/>
        </w:rPr>
        <w:lastRenderedPageBreak/>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r w:rsidRPr="004851C7">
        <w:t>Budapesti Műszaki és Gazdaságtudományi Egyetem</w:t>
      </w:r>
    </w:p>
    <w:p w14:paraId="6261E961" w14:textId="77777777" w:rsidR="004851C7" w:rsidRPr="004851C7" w:rsidRDefault="004851C7" w:rsidP="00D429F2">
      <w:pPr>
        <w:pStyle w:val="Cmlapkarstanszk"/>
      </w:pPr>
      <w:r w:rsidRPr="004851C7">
        <w:t>Villamosmérnöki és Informatikai Kar</w:t>
      </w:r>
    </w:p>
    <w:p w14:paraId="7F39B52B" w14:textId="0010010D" w:rsidR="004851C7" w:rsidRPr="00B50CAA" w:rsidRDefault="002D3031" w:rsidP="001236CB">
      <w:pPr>
        <w:pStyle w:val="Cmlapkarstanszk"/>
        <w:spacing w:after="1920"/>
      </w:pPr>
      <w:fldSimple w:instr=" DOCPROPERTY  Company  \* MERGEFORMAT ">
        <w:r w:rsidR="003E2ECB">
          <w:t>Automatizálási és Alkalmazott Informatikai Tanszék</w:t>
        </w:r>
      </w:fldSimple>
    </w:p>
    <w:p w14:paraId="63E824BC" w14:textId="3290A017" w:rsidR="0063585C" w:rsidRPr="00B50CAA" w:rsidRDefault="001236CB" w:rsidP="001236CB">
      <w:pPr>
        <w:pStyle w:val="Cmlapszerz"/>
      </w:pPr>
      <w:r>
        <w:t>Boros</w:t>
      </w:r>
      <w:commentRangeStart w:id="0"/>
      <w:r w:rsidR="00630A92">
        <w:t xml:space="preserve"> Bence</w:t>
      </w:r>
      <w:commentRangeEnd w:id="0"/>
      <w:r w:rsidR="00630A92">
        <w:rPr>
          <w:rStyle w:val="Jegyzethivatkozs"/>
          <w:noProof w:val="0"/>
        </w:rPr>
        <w:commentReference w:id="0"/>
      </w:r>
    </w:p>
    <w:p w14:paraId="436457F8" w14:textId="310A48CB" w:rsidR="00630A92" w:rsidRDefault="001236CB" w:rsidP="001236CB">
      <w:pPr>
        <w:pStyle w:val="Cm"/>
        <w:rPr>
          <w:smallCaps/>
        </w:rPr>
      </w:pPr>
      <w:r>
        <w:t>Tőzsdei kereskedést segítő webalkalmazás fejlesztése</w:t>
      </w:r>
    </w:p>
    <w:p w14:paraId="71BF7A9D" w14:textId="01050B38" w:rsidR="00630A92" w:rsidRDefault="001236CB" w:rsidP="001236CB">
      <w:pPr>
        <w:keepLines/>
        <w:spacing w:after="360"/>
        <w:ind w:firstLine="0"/>
        <w:jc w:val="center"/>
      </w:pPr>
      <w:r>
        <w:rPr>
          <w:smallCaps/>
        </w:rPr>
        <w:t>Kövesdán Gábor</w:t>
      </w:r>
      <w:commentRangeStart w:id="1"/>
      <w:r w:rsidR="00630A92">
        <w:fldChar w:fldCharType="begin"/>
      </w:r>
      <w:r w:rsidR="00630A92">
        <w:instrText xml:space="preserve"> DOCPROPERTY "Manager"  \* MERGEFORMAT </w:instrText>
      </w:r>
      <w:r w:rsidR="00630A92">
        <w:fldChar w:fldCharType="end"/>
      </w:r>
      <w:commentRangeEnd w:id="1"/>
      <w:r w:rsidR="00630A92">
        <w:rPr>
          <w:rStyle w:val="Jegyzethivatkozs"/>
        </w:rPr>
        <w:commentReference w:id="1"/>
      </w:r>
    </w:p>
    <w:p w14:paraId="59CFD63D" w14:textId="0983301D" w:rsidR="0063585C" w:rsidRPr="00B50CAA" w:rsidRDefault="00630A92" w:rsidP="00630A92">
      <w:pPr>
        <w:spacing w:after="0"/>
        <w:ind w:firstLine="0"/>
        <w:jc w:val="center"/>
      </w:pPr>
      <w:r>
        <w:t xml:space="preserve">BUDAPEST, </w:t>
      </w:r>
      <w:commentRangeStart w:id="2"/>
      <w:r>
        <w:t>20</w:t>
      </w:r>
      <w:commentRangeEnd w:id="2"/>
      <w:r>
        <w:rPr>
          <w:rStyle w:val="Jegyzethivatkozs"/>
        </w:rPr>
        <w:commentReference w:id="2"/>
      </w:r>
      <w:r w:rsidR="001236CB">
        <w:t>20</w:t>
      </w:r>
      <w:r w:rsidR="0063585C" w:rsidRPr="00267677">
        <w:fldChar w:fldCharType="begin"/>
      </w:r>
      <w:r w:rsidR="0063585C" w:rsidRPr="00B50CAA">
        <w:instrText xml:space="preserve"> SUBJECT  \* MERGEFORMAT </w:instrText>
      </w:r>
      <w:r w:rsidR="0063585C" w:rsidRPr="00267677">
        <w:fldChar w:fldCharType="end"/>
      </w:r>
    </w:p>
    <w:p w14:paraId="155AD015" w14:textId="77777777" w:rsidR="0063585C" w:rsidRPr="00B50CAA" w:rsidRDefault="0063585C" w:rsidP="00B96880">
      <w:pPr>
        <w:pStyle w:val="Fejezetcmtartalomjegyzknlkl"/>
      </w:pPr>
      <w:r w:rsidRPr="00B50CAA">
        <w:lastRenderedPageBreak/>
        <w:t>Tartalomjegyzék</w:t>
      </w:r>
    </w:p>
    <w:p w14:paraId="60723CAC" w14:textId="77777777" w:rsidR="003E2ECB"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433184091" w:history="1">
        <w:r w:rsidR="003E2ECB" w:rsidRPr="009C4645">
          <w:rPr>
            <w:rStyle w:val="Hiperhivatkozs"/>
            <w:noProof/>
          </w:rPr>
          <w:t>Összefoglaló</w:t>
        </w:r>
        <w:r w:rsidR="003E2ECB">
          <w:rPr>
            <w:noProof/>
            <w:webHidden/>
          </w:rPr>
          <w:tab/>
        </w:r>
        <w:r w:rsidR="003E2ECB">
          <w:rPr>
            <w:noProof/>
            <w:webHidden/>
          </w:rPr>
          <w:fldChar w:fldCharType="begin"/>
        </w:r>
        <w:r w:rsidR="003E2ECB">
          <w:rPr>
            <w:noProof/>
            <w:webHidden/>
          </w:rPr>
          <w:instrText xml:space="preserve"> PAGEREF _Toc433184091 \h </w:instrText>
        </w:r>
        <w:r w:rsidR="003E2ECB">
          <w:rPr>
            <w:noProof/>
            <w:webHidden/>
          </w:rPr>
        </w:r>
        <w:r w:rsidR="003E2ECB">
          <w:rPr>
            <w:noProof/>
            <w:webHidden/>
          </w:rPr>
          <w:fldChar w:fldCharType="separate"/>
        </w:r>
        <w:r w:rsidR="003E2ECB">
          <w:rPr>
            <w:noProof/>
            <w:webHidden/>
          </w:rPr>
          <w:t>6</w:t>
        </w:r>
        <w:r w:rsidR="003E2ECB">
          <w:rPr>
            <w:noProof/>
            <w:webHidden/>
          </w:rPr>
          <w:fldChar w:fldCharType="end"/>
        </w:r>
      </w:hyperlink>
    </w:p>
    <w:p w14:paraId="198E6954" w14:textId="77777777" w:rsidR="003E2ECB" w:rsidRDefault="001236CB">
      <w:pPr>
        <w:pStyle w:val="TJ1"/>
        <w:rPr>
          <w:rFonts w:asciiTheme="minorHAnsi" w:eastAsiaTheme="minorEastAsia" w:hAnsiTheme="minorHAnsi" w:cstheme="minorBidi"/>
          <w:b w:val="0"/>
          <w:noProof/>
          <w:sz w:val="22"/>
          <w:szCs w:val="22"/>
          <w:lang w:eastAsia="hu-HU"/>
        </w:rPr>
      </w:pPr>
      <w:hyperlink w:anchor="_Toc433184092" w:history="1">
        <w:r w:rsidR="003E2ECB" w:rsidRPr="009C4645">
          <w:rPr>
            <w:rStyle w:val="Hiperhivatkozs"/>
            <w:noProof/>
          </w:rPr>
          <w:t>Abstra</w:t>
        </w:r>
        <w:r w:rsidR="003E2ECB" w:rsidRPr="009C4645">
          <w:rPr>
            <w:rStyle w:val="Hiperhivatkozs"/>
            <w:noProof/>
          </w:rPr>
          <w:t>c</w:t>
        </w:r>
        <w:r w:rsidR="003E2ECB" w:rsidRPr="009C4645">
          <w:rPr>
            <w:rStyle w:val="Hiperhivatkozs"/>
            <w:noProof/>
          </w:rPr>
          <w:t>t</w:t>
        </w:r>
        <w:r w:rsidR="003E2ECB">
          <w:rPr>
            <w:noProof/>
            <w:webHidden/>
          </w:rPr>
          <w:tab/>
        </w:r>
        <w:r w:rsidR="003E2ECB">
          <w:rPr>
            <w:noProof/>
            <w:webHidden/>
          </w:rPr>
          <w:fldChar w:fldCharType="begin"/>
        </w:r>
        <w:r w:rsidR="003E2ECB">
          <w:rPr>
            <w:noProof/>
            <w:webHidden/>
          </w:rPr>
          <w:instrText xml:space="preserve"> PAGEREF _Toc433184092 \h </w:instrText>
        </w:r>
        <w:r w:rsidR="003E2ECB">
          <w:rPr>
            <w:noProof/>
            <w:webHidden/>
          </w:rPr>
        </w:r>
        <w:r w:rsidR="003E2ECB">
          <w:rPr>
            <w:noProof/>
            <w:webHidden/>
          </w:rPr>
          <w:fldChar w:fldCharType="separate"/>
        </w:r>
        <w:r w:rsidR="003E2ECB">
          <w:rPr>
            <w:noProof/>
            <w:webHidden/>
          </w:rPr>
          <w:t>7</w:t>
        </w:r>
        <w:r w:rsidR="003E2ECB">
          <w:rPr>
            <w:noProof/>
            <w:webHidden/>
          </w:rPr>
          <w:fldChar w:fldCharType="end"/>
        </w:r>
      </w:hyperlink>
    </w:p>
    <w:p w14:paraId="076B8300" w14:textId="77777777" w:rsidR="003E2ECB" w:rsidRDefault="001236CB">
      <w:pPr>
        <w:pStyle w:val="TJ1"/>
        <w:rPr>
          <w:rFonts w:asciiTheme="minorHAnsi" w:eastAsiaTheme="minorEastAsia" w:hAnsiTheme="minorHAnsi" w:cstheme="minorBidi"/>
          <w:b w:val="0"/>
          <w:noProof/>
          <w:sz w:val="22"/>
          <w:szCs w:val="22"/>
          <w:lang w:eastAsia="hu-HU"/>
        </w:rPr>
      </w:pPr>
      <w:hyperlink w:anchor="_Toc433184093" w:history="1">
        <w:r w:rsidR="003E2ECB" w:rsidRPr="009C4645">
          <w:rPr>
            <w:rStyle w:val="Hiperhivatkozs"/>
            <w:noProof/>
          </w:rPr>
          <w:t>1 Bevezetés</w:t>
        </w:r>
        <w:r w:rsidR="003E2ECB">
          <w:rPr>
            <w:noProof/>
            <w:webHidden/>
          </w:rPr>
          <w:tab/>
        </w:r>
        <w:r w:rsidR="003E2ECB">
          <w:rPr>
            <w:noProof/>
            <w:webHidden/>
          </w:rPr>
          <w:fldChar w:fldCharType="begin"/>
        </w:r>
        <w:r w:rsidR="003E2ECB">
          <w:rPr>
            <w:noProof/>
            <w:webHidden/>
          </w:rPr>
          <w:instrText xml:space="preserve"> PAGEREF _Toc433184093 \h </w:instrText>
        </w:r>
        <w:r w:rsidR="003E2ECB">
          <w:rPr>
            <w:noProof/>
            <w:webHidden/>
          </w:rPr>
        </w:r>
        <w:r w:rsidR="003E2ECB">
          <w:rPr>
            <w:noProof/>
            <w:webHidden/>
          </w:rPr>
          <w:fldChar w:fldCharType="separate"/>
        </w:r>
        <w:r w:rsidR="003E2ECB">
          <w:rPr>
            <w:noProof/>
            <w:webHidden/>
          </w:rPr>
          <w:t>8</w:t>
        </w:r>
        <w:r w:rsidR="003E2ECB">
          <w:rPr>
            <w:noProof/>
            <w:webHidden/>
          </w:rPr>
          <w:fldChar w:fldCharType="end"/>
        </w:r>
      </w:hyperlink>
    </w:p>
    <w:p w14:paraId="428D556A" w14:textId="77777777" w:rsidR="003E2ECB" w:rsidRDefault="001236CB">
      <w:pPr>
        <w:pStyle w:val="TJ2"/>
        <w:tabs>
          <w:tab w:val="right" w:leader="dot" w:pos="8494"/>
        </w:tabs>
        <w:rPr>
          <w:rFonts w:asciiTheme="minorHAnsi" w:eastAsiaTheme="minorEastAsia" w:hAnsiTheme="minorHAnsi" w:cstheme="minorBidi"/>
          <w:noProof/>
          <w:sz w:val="22"/>
          <w:szCs w:val="22"/>
          <w:lang w:eastAsia="hu-HU"/>
        </w:rPr>
      </w:pPr>
      <w:hyperlink w:anchor="_Toc433184094" w:history="1">
        <w:r w:rsidR="003E2ECB" w:rsidRPr="009C4645">
          <w:rPr>
            <w:rStyle w:val="Hiperhivatkozs"/>
            <w:noProof/>
          </w:rPr>
          <w:t>1.1 Frissítsd a dokumentumot</w:t>
        </w:r>
        <w:r w:rsidR="003E2ECB">
          <w:rPr>
            <w:noProof/>
            <w:webHidden/>
          </w:rPr>
          <w:tab/>
        </w:r>
        <w:r w:rsidR="003E2ECB">
          <w:rPr>
            <w:noProof/>
            <w:webHidden/>
          </w:rPr>
          <w:fldChar w:fldCharType="begin"/>
        </w:r>
        <w:r w:rsidR="003E2ECB">
          <w:rPr>
            <w:noProof/>
            <w:webHidden/>
          </w:rPr>
          <w:instrText xml:space="preserve"> PAGEREF _Toc433184094 \h </w:instrText>
        </w:r>
        <w:r w:rsidR="003E2ECB">
          <w:rPr>
            <w:noProof/>
            <w:webHidden/>
          </w:rPr>
        </w:r>
        <w:r w:rsidR="003E2ECB">
          <w:rPr>
            <w:noProof/>
            <w:webHidden/>
          </w:rPr>
          <w:fldChar w:fldCharType="separate"/>
        </w:r>
        <w:r w:rsidR="003E2ECB">
          <w:rPr>
            <w:noProof/>
            <w:webHidden/>
          </w:rPr>
          <w:t>8</w:t>
        </w:r>
        <w:r w:rsidR="003E2ECB">
          <w:rPr>
            <w:noProof/>
            <w:webHidden/>
          </w:rPr>
          <w:fldChar w:fldCharType="end"/>
        </w:r>
      </w:hyperlink>
    </w:p>
    <w:p w14:paraId="4312A91C" w14:textId="77777777" w:rsidR="003E2ECB" w:rsidRDefault="001236CB">
      <w:pPr>
        <w:pStyle w:val="TJ2"/>
        <w:tabs>
          <w:tab w:val="right" w:leader="dot" w:pos="8494"/>
        </w:tabs>
        <w:rPr>
          <w:rFonts w:asciiTheme="minorHAnsi" w:eastAsiaTheme="minorEastAsia" w:hAnsiTheme="minorHAnsi" w:cstheme="minorBidi"/>
          <w:noProof/>
          <w:sz w:val="22"/>
          <w:szCs w:val="22"/>
          <w:lang w:eastAsia="hu-HU"/>
        </w:rPr>
      </w:pPr>
      <w:hyperlink w:anchor="_Toc433184095" w:history="1">
        <w:r w:rsidR="003E2ECB" w:rsidRPr="009C4645">
          <w:rPr>
            <w:rStyle w:val="Hiperhivatkozs"/>
            <w:noProof/>
          </w:rPr>
          <w:t>1.2 Szakdolgozat, vagy diplomaterv</w:t>
        </w:r>
        <w:r w:rsidR="003E2ECB">
          <w:rPr>
            <w:noProof/>
            <w:webHidden/>
          </w:rPr>
          <w:tab/>
        </w:r>
        <w:r w:rsidR="003E2ECB">
          <w:rPr>
            <w:noProof/>
            <w:webHidden/>
          </w:rPr>
          <w:fldChar w:fldCharType="begin"/>
        </w:r>
        <w:r w:rsidR="003E2ECB">
          <w:rPr>
            <w:noProof/>
            <w:webHidden/>
          </w:rPr>
          <w:instrText xml:space="preserve"> PAGEREF _Toc433184095 \h </w:instrText>
        </w:r>
        <w:r w:rsidR="003E2ECB">
          <w:rPr>
            <w:noProof/>
            <w:webHidden/>
          </w:rPr>
        </w:r>
        <w:r w:rsidR="003E2ECB">
          <w:rPr>
            <w:noProof/>
            <w:webHidden/>
          </w:rPr>
          <w:fldChar w:fldCharType="separate"/>
        </w:r>
        <w:r w:rsidR="003E2ECB">
          <w:rPr>
            <w:noProof/>
            <w:webHidden/>
          </w:rPr>
          <w:t>8</w:t>
        </w:r>
        <w:r w:rsidR="003E2ECB">
          <w:rPr>
            <w:noProof/>
            <w:webHidden/>
          </w:rPr>
          <w:fldChar w:fldCharType="end"/>
        </w:r>
      </w:hyperlink>
    </w:p>
    <w:p w14:paraId="3DEE7CB3" w14:textId="77777777" w:rsidR="003E2ECB" w:rsidRDefault="001236CB">
      <w:pPr>
        <w:pStyle w:val="TJ2"/>
        <w:tabs>
          <w:tab w:val="right" w:leader="dot" w:pos="8494"/>
        </w:tabs>
        <w:rPr>
          <w:rFonts w:asciiTheme="minorHAnsi" w:eastAsiaTheme="minorEastAsia" w:hAnsiTheme="minorHAnsi" w:cstheme="minorBidi"/>
          <w:noProof/>
          <w:sz w:val="22"/>
          <w:szCs w:val="22"/>
          <w:lang w:eastAsia="hu-HU"/>
        </w:rPr>
      </w:pPr>
      <w:hyperlink w:anchor="_Toc433184096" w:history="1">
        <w:r w:rsidR="003E2ECB" w:rsidRPr="009C4645">
          <w:rPr>
            <w:rStyle w:val="Hiperhivatkozs"/>
            <w:noProof/>
          </w:rPr>
          <w:t>1.3 Témaválasztás</w:t>
        </w:r>
        <w:r w:rsidR="003E2ECB">
          <w:rPr>
            <w:noProof/>
            <w:webHidden/>
          </w:rPr>
          <w:tab/>
        </w:r>
        <w:r w:rsidR="003E2ECB">
          <w:rPr>
            <w:noProof/>
            <w:webHidden/>
          </w:rPr>
          <w:fldChar w:fldCharType="begin"/>
        </w:r>
        <w:r w:rsidR="003E2ECB">
          <w:rPr>
            <w:noProof/>
            <w:webHidden/>
          </w:rPr>
          <w:instrText xml:space="preserve"> PAGEREF _Toc433184096 \h </w:instrText>
        </w:r>
        <w:r w:rsidR="003E2ECB">
          <w:rPr>
            <w:noProof/>
            <w:webHidden/>
          </w:rPr>
        </w:r>
        <w:r w:rsidR="003E2ECB">
          <w:rPr>
            <w:noProof/>
            <w:webHidden/>
          </w:rPr>
          <w:fldChar w:fldCharType="separate"/>
        </w:r>
        <w:r w:rsidR="003E2ECB">
          <w:rPr>
            <w:noProof/>
            <w:webHidden/>
          </w:rPr>
          <w:t>8</w:t>
        </w:r>
        <w:r w:rsidR="003E2ECB">
          <w:rPr>
            <w:noProof/>
            <w:webHidden/>
          </w:rPr>
          <w:fldChar w:fldCharType="end"/>
        </w:r>
      </w:hyperlink>
    </w:p>
    <w:p w14:paraId="0132BD97" w14:textId="77777777" w:rsidR="003E2ECB" w:rsidRDefault="001236CB">
      <w:pPr>
        <w:pStyle w:val="TJ1"/>
        <w:rPr>
          <w:rFonts w:asciiTheme="minorHAnsi" w:eastAsiaTheme="minorEastAsia" w:hAnsiTheme="minorHAnsi" w:cstheme="minorBidi"/>
          <w:b w:val="0"/>
          <w:noProof/>
          <w:sz w:val="22"/>
          <w:szCs w:val="22"/>
          <w:lang w:eastAsia="hu-HU"/>
        </w:rPr>
      </w:pPr>
      <w:hyperlink w:anchor="_Toc433184097" w:history="1">
        <w:r w:rsidR="003E2ECB" w:rsidRPr="009C4645">
          <w:rPr>
            <w:rStyle w:val="Hiperhivatkozs"/>
            <w:noProof/>
          </w:rPr>
          <w:t>2 A dolgozat szerkezete</w:t>
        </w:r>
        <w:r w:rsidR="003E2ECB">
          <w:rPr>
            <w:noProof/>
            <w:webHidden/>
          </w:rPr>
          <w:tab/>
        </w:r>
        <w:r w:rsidR="003E2ECB">
          <w:rPr>
            <w:noProof/>
            <w:webHidden/>
          </w:rPr>
          <w:fldChar w:fldCharType="begin"/>
        </w:r>
        <w:r w:rsidR="003E2ECB">
          <w:rPr>
            <w:noProof/>
            <w:webHidden/>
          </w:rPr>
          <w:instrText xml:space="preserve"> PAGEREF _Toc433184097 \h </w:instrText>
        </w:r>
        <w:r w:rsidR="003E2ECB">
          <w:rPr>
            <w:noProof/>
            <w:webHidden/>
          </w:rPr>
        </w:r>
        <w:r w:rsidR="003E2ECB">
          <w:rPr>
            <w:noProof/>
            <w:webHidden/>
          </w:rPr>
          <w:fldChar w:fldCharType="separate"/>
        </w:r>
        <w:r w:rsidR="003E2ECB">
          <w:rPr>
            <w:noProof/>
            <w:webHidden/>
          </w:rPr>
          <w:t>10</w:t>
        </w:r>
        <w:r w:rsidR="003E2ECB">
          <w:rPr>
            <w:noProof/>
            <w:webHidden/>
          </w:rPr>
          <w:fldChar w:fldCharType="end"/>
        </w:r>
      </w:hyperlink>
    </w:p>
    <w:p w14:paraId="12A0062D" w14:textId="77777777" w:rsidR="003E2ECB" w:rsidRDefault="001236CB">
      <w:pPr>
        <w:pStyle w:val="TJ2"/>
        <w:tabs>
          <w:tab w:val="right" w:leader="dot" w:pos="8494"/>
        </w:tabs>
        <w:rPr>
          <w:rFonts w:asciiTheme="minorHAnsi" w:eastAsiaTheme="minorEastAsia" w:hAnsiTheme="minorHAnsi" w:cstheme="minorBidi"/>
          <w:noProof/>
          <w:sz w:val="22"/>
          <w:szCs w:val="22"/>
          <w:lang w:eastAsia="hu-HU"/>
        </w:rPr>
      </w:pPr>
      <w:hyperlink w:anchor="_Toc433184098" w:history="1">
        <w:r w:rsidR="003E2ECB" w:rsidRPr="009C4645">
          <w:rPr>
            <w:rStyle w:val="Hiperhivatkozs"/>
            <w:noProof/>
          </w:rPr>
          <w:t>2.1 Fejezetek</w:t>
        </w:r>
        <w:r w:rsidR="003E2ECB">
          <w:rPr>
            <w:noProof/>
            <w:webHidden/>
          </w:rPr>
          <w:tab/>
        </w:r>
        <w:r w:rsidR="003E2ECB">
          <w:rPr>
            <w:noProof/>
            <w:webHidden/>
          </w:rPr>
          <w:fldChar w:fldCharType="begin"/>
        </w:r>
        <w:r w:rsidR="003E2ECB">
          <w:rPr>
            <w:noProof/>
            <w:webHidden/>
          </w:rPr>
          <w:instrText xml:space="preserve"> PAGEREF _Toc433184098 \h </w:instrText>
        </w:r>
        <w:r w:rsidR="003E2ECB">
          <w:rPr>
            <w:noProof/>
            <w:webHidden/>
          </w:rPr>
        </w:r>
        <w:r w:rsidR="003E2ECB">
          <w:rPr>
            <w:noProof/>
            <w:webHidden/>
          </w:rPr>
          <w:fldChar w:fldCharType="separate"/>
        </w:r>
        <w:r w:rsidR="003E2ECB">
          <w:rPr>
            <w:noProof/>
            <w:webHidden/>
          </w:rPr>
          <w:t>10</w:t>
        </w:r>
        <w:r w:rsidR="003E2ECB">
          <w:rPr>
            <w:noProof/>
            <w:webHidden/>
          </w:rPr>
          <w:fldChar w:fldCharType="end"/>
        </w:r>
      </w:hyperlink>
    </w:p>
    <w:p w14:paraId="2019A84B" w14:textId="77777777" w:rsidR="003E2ECB" w:rsidRDefault="001236CB">
      <w:pPr>
        <w:pStyle w:val="TJ3"/>
        <w:tabs>
          <w:tab w:val="right" w:leader="dot" w:pos="8494"/>
        </w:tabs>
        <w:rPr>
          <w:rFonts w:asciiTheme="minorHAnsi" w:eastAsiaTheme="minorEastAsia" w:hAnsiTheme="minorHAnsi" w:cstheme="minorBidi"/>
          <w:noProof/>
          <w:sz w:val="22"/>
          <w:szCs w:val="22"/>
          <w:lang w:eastAsia="hu-HU"/>
        </w:rPr>
      </w:pPr>
      <w:hyperlink w:anchor="_Toc433184099" w:history="1">
        <w:r w:rsidR="003E2ECB" w:rsidRPr="009C4645">
          <w:rPr>
            <w:rStyle w:val="Hiperhivatkozs"/>
            <w:noProof/>
          </w:rPr>
          <w:t>2.1.1 Feladatkiírás</w:t>
        </w:r>
        <w:r w:rsidR="003E2ECB">
          <w:rPr>
            <w:noProof/>
            <w:webHidden/>
          </w:rPr>
          <w:tab/>
        </w:r>
        <w:r w:rsidR="003E2ECB">
          <w:rPr>
            <w:noProof/>
            <w:webHidden/>
          </w:rPr>
          <w:fldChar w:fldCharType="begin"/>
        </w:r>
        <w:r w:rsidR="003E2ECB">
          <w:rPr>
            <w:noProof/>
            <w:webHidden/>
          </w:rPr>
          <w:instrText xml:space="preserve"> PAGEREF _Toc433184099 \h </w:instrText>
        </w:r>
        <w:r w:rsidR="003E2ECB">
          <w:rPr>
            <w:noProof/>
            <w:webHidden/>
          </w:rPr>
        </w:r>
        <w:r w:rsidR="003E2ECB">
          <w:rPr>
            <w:noProof/>
            <w:webHidden/>
          </w:rPr>
          <w:fldChar w:fldCharType="separate"/>
        </w:r>
        <w:r w:rsidR="003E2ECB">
          <w:rPr>
            <w:noProof/>
            <w:webHidden/>
          </w:rPr>
          <w:t>10</w:t>
        </w:r>
        <w:r w:rsidR="003E2ECB">
          <w:rPr>
            <w:noProof/>
            <w:webHidden/>
          </w:rPr>
          <w:fldChar w:fldCharType="end"/>
        </w:r>
      </w:hyperlink>
    </w:p>
    <w:p w14:paraId="135A1037" w14:textId="77777777" w:rsidR="003E2ECB" w:rsidRDefault="001236CB">
      <w:pPr>
        <w:pStyle w:val="TJ3"/>
        <w:tabs>
          <w:tab w:val="right" w:leader="dot" w:pos="8494"/>
        </w:tabs>
        <w:rPr>
          <w:rFonts w:asciiTheme="minorHAnsi" w:eastAsiaTheme="minorEastAsia" w:hAnsiTheme="minorHAnsi" w:cstheme="minorBidi"/>
          <w:noProof/>
          <w:sz w:val="22"/>
          <w:szCs w:val="22"/>
          <w:lang w:eastAsia="hu-HU"/>
        </w:rPr>
      </w:pPr>
      <w:hyperlink w:anchor="_Toc433184100" w:history="1">
        <w:r w:rsidR="003E2ECB" w:rsidRPr="009C4645">
          <w:rPr>
            <w:rStyle w:val="Hiperhivatkozs"/>
            <w:noProof/>
          </w:rPr>
          <w:t>2.1.2 Címoldal</w:t>
        </w:r>
        <w:r w:rsidR="003E2ECB">
          <w:rPr>
            <w:noProof/>
            <w:webHidden/>
          </w:rPr>
          <w:tab/>
        </w:r>
        <w:r w:rsidR="003E2ECB">
          <w:rPr>
            <w:noProof/>
            <w:webHidden/>
          </w:rPr>
          <w:fldChar w:fldCharType="begin"/>
        </w:r>
        <w:r w:rsidR="003E2ECB">
          <w:rPr>
            <w:noProof/>
            <w:webHidden/>
          </w:rPr>
          <w:instrText xml:space="preserve"> PAGEREF _Toc433184100 \h </w:instrText>
        </w:r>
        <w:r w:rsidR="003E2ECB">
          <w:rPr>
            <w:noProof/>
            <w:webHidden/>
          </w:rPr>
        </w:r>
        <w:r w:rsidR="003E2ECB">
          <w:rPr>
            <w:noProof/>
            <w:webHidden/>
          </w:rPr>
          <w:fldChar w:fldCharType="separate"/>
        </w:r>
        <w:r w:rsidR="003E2ECB">
          <w:rPr>
            <w:noProof/>
            <w:webHidden/>
          </w:rPr>
          <w:t>10</w:t>
        </w:r>
        <w:r w:rsidR="003E2ECB">
          <w:rPr>
            <w:noProof/>
            <w:webHidden/>
          </w:rPr>
          <w:fldChar w:fldCharType="end"/>
        </w:r>
      </w:hyperlink>
    </w:p>
    <w:p w14:paraId="012CCA57" w14:textId="77777777" w:rsidR="003E2ECB" w:rsidRDefault="001236CB">
      <w:pPr>
        <w:pStyle w:val="TJ3"/>
        <w:tabs>
          <w:tab w:val="right" w:leader="dot" w:pos="8494"/>
        </w:tabs>
        <w:rPr>
          <w:rFonts w:asciiTheme="minorHAnsi" w:eastAsiaTheme="minorEastAsia" w:hAnsiTheme="minorHAnsi" w:cstheme="minorBidi"/>
          <w:noProof/>
          <w:sz w:val="22"/>
          <w:szCs w:val="22"/>
          <w:lang w:eastAsia="hu-HU"/>
        </w:rPr>
      </w:pPr>
      <w:hyperlink w:anchor="_Toc433184101" w:history="1">
        <w:r w:rsidR="003E2ECB" w:rsidRPr="009C4645">
          <w:rPr>
            <w:rStyle w:val="Hiperhivatkozs"/>
            <w:noProof/>
          </w:rPr>
          <w:t>2.1.3 Tartalomjegyzék</w:t>
        </w:r>
        <w:r w:rsidR="003E2ECB">
          <w:rPr>
            <w:noProof/>
            <w:webHidden/>
          </w:rPr>
          <w:tab/>
        </w:r>
        <w:r w:rsidR="003E2ECB">
          <w:rPr>
            <w:noProof/>
            <w:webHidden/>
          </w:rPr>
          <w:fldChar w:fldCharType="begin"/>
        </w:r>
        <w:r w:rsidR="003E2ECB">
          <w:rPr>
            <w:noProof/>
            <w:webHidden/>
          </w:rPr>
          <w:instrText xml:space="preserve"> PAGEREF _Toc433184101 \h </w:instrText>
        </w:r>
        <w:r w:rsidR="003E2ECB">
          <w:rPr>
            <w:noProof/>
            <w:webHidden/>
          </w:rPr>
        </w:r>
        <w:r w:rsidR="003E2ECB">
          <w:rPr>
            <w:noProof/>
            <w:webHidden/>
          </w:rPr>
          <w:fldChar w:fldCharType="separate"/>
        </w:r>
        <w:r w:rsidR="003E2ECB">
          <w:rPr>
            <w:noProof/>
            <w:webHidden/>
          </w:rPr>
          <w:t>10</w:t>
        </w:r>
        <w:r w:rsidR="003E2ECB">
          <w:rPr>
            <w:noProof/>
            <w:webHidden/>
          </w:rPr>
          <w:fldChar w:fldCharType="end"/>
        </w:r>
      </w:hyperlink>
    </w:p>
    <w:p w14:paraId="2E5B17DA" w14:textId="77777777" w:rsidR="003E2ECB" w:rsidRDefault="001236CB">
      <w:pPr>
        <w:pStyle w:val="TJ3"/>
        <w:tabs>
          <w:tab w:val="right" w:leader="dot" w:pos="8494"/>
        </w:tabs>
        <w:rPr>
          <w:rFonts w:asciiTheme="minorHAnsi" w:eastAsiaTheme="minorEastAsia" w:hAnsiTheme="minorHAnsi" w:cstheme="minorBidi"/>
          <w:noProof/>
          <w:sz w:val="22"/>
          <w:szCs w:val="22"/>
          <w:lang w:eastAsia="hu-HU"/>
        </w:rPr>
      </w:pPr>
      <w:hyperlink w:anchor="_Toc433184102" w:history="1">
        <w:r w:rsidR="003E2ECB" w:rsidRPr="009C4645">
          <w:rPr>
            <w:rStyle w:val="Hiperhivatkozs"/>
            <w:noProof/>
          </w:rPr>
          <w:t>2.1.4 Nyilatkozat</w:t>
        </w:r>
        <w:r w:rsidR="003E2ECB">
          <w:rPr>
            <w:noProof/>
            <w:webHidden/>
          </w:rPr>
          <w:tab/>
        </w:r>
        <w:r w:rsidR="003E2ECB">
          <w:rPr>
            <w:noProof/>
            <w:webHidden/>
          </w:rPr>
          <w:fldChar w:fldCharType="begin"/>
        </w:r>
        <w:r w:rsidR="003E2ECB">
          <w:rPr>
            <w:noProof/>
            <w:webHidden/>
          </w:rPr>
          <w:instrText xml:space="preserve"> PAGEREF _Toc433184102 \h </w:instrText>
        </w:r>
        <w:r w:rsidR="003E2ECB">
          <w:rPr>
            <w:noProof/>
            <w:webHidden/>
          </w:rPr>
        </w:r>
        <w:r w:rsidR="003E2ECB">
          <w:rPr>
            <w:noProof/>
            <w:webHidden/>
          </w:rPr>
          <w:fldChar w:fldCharType="separate"/>
        </w:r>
        <w:r w:rsidR="003E2ECB">
          <w:rPr>
            <w:noProof/>
            <w:webHidden/>
          </w:rPr>
          <w:t>11</w:t>
        </w:r>
        <w:r w:rsidR="003E2ECB">
          <w:rPr>
            <w:noProof/>
            <w:webHidden/>
          </w:rPr>
          <w:fldChar w:fldCharType="end"/>
        </w:r>
      </w:hyperlink>
    </w:p>
    <w:p w14:paraId="77AED6C7" w14:textId="77777777" w:rsidR="003E2ECB" w:rsidRDefault="001236CB">
      <w:pPr>
        <w:pStyle w:val="TJ3"/>
        <w:tabs>
          <w:tab w:val="right" w:leader="dot" w:pos="8494"/>
        </w:tabs>
        <w:rPr>
          <w:rFonts w:asciiTheme="minorHAnsi" w:eastAsiaTheme="minorEastAsia" w:hAnsiTheme="minorHAnsi" w:cstheme="minorBidi"/>
          <w:noProof/>
          <w:sz w:val="22"/>
          <w:szCs w:val="22"/>
          <w:lang w:eastAsia="hu-HU"/>
        </w:rPr>
      </w:pPr>
      <w:hyperlink w:anchor="_Toc433184103" w:history="1">
        <w:r w:rsidR="003E2ECB" w:rsidRPr="009C4645">
          <w:rPr>
            <w:rStyle w:val="Hiperhivatkozs"/>
            <w:noProof/>
          </w:rPr>
          <w:t>2.1.5 Tartalmi összefoglaló</w:t>
        </w:r>
        <w:r w:rsidR="003E2ECB">
          <w:rPr>
            <w:noProof/>
            <w:webHidden/>
          </w:rPr>
          <w:tab/>
        </w:r>
        <w:r w:rsidR="003E2ECB">
          <w:rPr>
            <w:noProof/>
            <w:webHidden/>
          </w:rPr>
          <w:fldChar w:fldCharType="begin"/>
        </w:r>
        <w:r w:rsidR="003E2ECB">
          <w:rPr>
            <w:noProof/>
            <w:webHidden/>
          </w:rPr>
          <w:instrText xml:space="preserve"> PAGEREF _Toc433184103 \h </w:instrText>
        </w:r>
        <w:r w:rsidR="003E2ECB">
          <w:rPr>
            <w:noProof/>
            <w:webHidden/>
          </w:rPr>
        </w:r>
        <w:r w:rsidR="003E2ECB">
          <w:rPr>
            <w:noProof/>
            <w:webHidden/>
          </w:rPr>
          <w:fldChar w:fldCharType="separate"/>
        </w:r>
        <w:r w:rsidR="003E2ECB">
          <w:rPr>
            <w:noProof/>
            <w:webHidden/>
          </w:rPr>
          <w:t>11</w:t>
        </w:r>
        <w:r w:rsidR="003E2ECB">
          <w:rPr>
            <w:noProof/>
            <w:webHidden/>
          </w:rPr>
          <w:fldChar w:fldCharType="end"/>
        </w:r>
      </w:hyperlink>
    </w:p>
    <w:p w14:paraId="0972966B" w14:textId="77777777" w:rsidR="003E2ECB" w:rsidRDefault="001236CB">
      <w:pPr>
        <w:pStyle w:val="TJ3"/>
        <w:tabs>
          <w:tab w:val="right" w:leader="dot" w:pos="8494"/>
        </w:tabs>
        <w:rPr>
          <w:rFonts w:asciiTheme="minorHAnsi" w:eastAsiaTheme="minorEastAsia" w:hAnsiTheme="minorHAnsi" w:cstheme="minorBidi"/>
          <w:noProof/>
          <w:sz w:val="22"/>
          <w:szCs w:val="22"/>
          <w:lang w:eastAsia="hu-HU"/>
        </w:rPr>
      </w:pPr>
      <w:hyperlink w:anchor="_Toc433184104" w:history="1">
        <w:r w:rsidR="003E2ECB" w:rsidRPr="009C4645">
          <w:rPr>
            <w:rStyle w:val="Hiperhivatkozs"/>
            <w:noProof/>
          </w:rPr>
          <w:t>2.1.6 Bevezetés</w:t>
        </w:r>
        <w:r w:rsidR="003E2ECB">
          <w:rPr>
            <w:noProof/>
            <w:webHidden/>
          </w:rPr>
          <w:tab/>
        </w:r>
        <w:r w:rsidR="003E2ECB">
          <w:rPr>
            <w:noProof/>
            <w:webHidden/>
          </w:rPr>
          <w:fldChar w:fldCharType="begin"/>
        </w:r>
        <w:r w:rsidR="003E2ECB">
          <w:rPr>
            <w:noProof/>
            <w:webHidden/>
          </w:rPr>
          <w:instrText xml:space="preserve"> PAGEREF _Toc433184104 \h </w:instrText>
        </w:r>
        <w:r w:rsidR="003E2ECB">
          <w:rPr>
            <w:noProof/>
            <w:webHidden/>
          </w:rPr>
        </w:r>
        <w:r w:rsidR="003E2ECB">
          <w:rPr>
            <w:noProof/>
            <w:webHidden/>
          </w:rPr>
          <w:fldChar w:fldCharType="separate"/>
        </w:r>
        <w:r w:rsidR="003E2ECB">
          <w:rPr>
            <w:noProof/>
            <w:webHidden/>
          </w:rPr>
          <w:t>11</w:t>
        </w:r>
        <w:r w:rsidR="003E2ECB">
          <w:rPr>
            <w:noProof/>
            <w:webHidden/>
          </w:rPr>
          <w:fldChar w:fldCharType="end"/>
        </w:r>
      </w:hyperlink>
    </w:p>
    <w:p w14:paraId="0C013FBF" w14:textId="77777777" w:rsidR="003E2ECB" w:rsidRDefault="001236CB">
      <w:pPr>
        <w:pStyle w:val="TJ3"/>
        <w:tabs>
          <w:tab w:val="right" w:leader="dot" w:pos="8494"/>
        </w:tabs>
        <w:rPr>
          <w:rFonts w:asciiTheme="minorHAnsi" w:eastAsiaTheme="minorEastAsia" w:hAnsiTheme="minorHAnsi" w:cstheme="minorBidi"/>
          <w:noProof/>
          <w:sz w:val="22"/>
          <w:szCs w:val="22"/>
          <w:lang w:eastAsia="hu-HU"/>
        </w:rPr>
      </w:pPr>
      <w:hyperlink w:anchor="_Toc433184105" w:history="1">
        <w:r w:rsidR="003E2ECB" w:rsidRPr="009C4645">
          <w:rPr>
            <w:rStyle w:val="Hiperhivatkozs"/>
            <w:noProof/>
          </w:rPr>
          <w:t>2.1.7 Irodalomkutatás, technológiák, hasonló alkotások bemutatása</w:t>
        </w:r>
        <w:r w:rsidR="003E2ECB">
          <w:rPr>
            <w:noProof/>
            <w:webHidden/>
          </w:rPr>
          <w:tab/>
        </w:r>
        <w:r w:rsidR="003E2ECB">
          <w:rPr>
            <w:noProof/>
            <w:webHidden/>
          </w:rPr>
          <w:fldChar w:fldCharType="begin"/>
        </w:r>
        <w:r w:rsidR="003E2ECB">
          <w:rPr>
            <w:noProof/>
            <w:webHidden/>
          </w:rPr>
          <w:instrText xml:space="preserve"> PAGEREF _Toc433184105 \h </w:instrText>
        </w:r>
        <w:r w:rsidR="003E2ECB">
          <w:rPr>
            <w:noProof/>
            <w:webHidden/>
          </w:rPr>
        </w:r>
        <w:r w:rsidR="003E2ECB">
          <w:rPr>
            <w:noProof/>
            <w:webHidden/>
          </w:rPr>
          <w:fldChar w:fldCharType="separate"/>
        </w:r>
        <w:r w:rsidR="003E2ECB">
          <w:rPr>
            <w:noProof/>
            <w:webHidden/>
          </w:rPr>
          <w:t>12</w:t>
        </w:r>
        <w:r w:rsidR="003E2ECB">
          <w:rPr>
            <w:noProof/>
            <w:webHidden/>
          </w:rPr>
          <w:fldChar w:fldCharType="end"/>
        </w:r>
      </w:hyperlink>
    </w:p>
    <w:p w14:paraId="26F730B2" w14:textId="77777777" w:rsidR="003E2ECB" w:rsidRDefault="001236CB">
      <w:pPr>
        <w:pStyle w:val="TJ3"/>
        <w:tabs>
          <w:tab w:val="right" w:leader="dot" w:pos="8494"/>
        </w:tabs>
        <w:rPr>
          <w:rFonts w:asciiTheme="minorHAnsi" w:eastAsiaTheme="minorEastAsia" w:hAnsiTheme="minorHAnsi" w:cstheme="minorBidi"/>
          <w:noProof/>
          <w:sz w:val="22"/>
          <w:szCs w:val="22"/>
          <w:lang w:eastAsia="hu-HU"/>
        </w:rPr>
      </w:pPr>
      <w:hyperlink w:anchor="_Toc433184106" w:history="1">
        <w:r w:rsidR="003E2ECB" w:rsidRPr="009C4645">
          <w:rPr>
            <w:rStyle w:val="Hiperhivatkozs"/>
            <w:noProof/>
          </w:rPr>
          <w:t>2.1.8 A feladatkiírás pontosítása és részletes elemzése</w:t>
        </w:r>
        <w:r w:rsidR="003E2ECB">
          <w:rPr>
            <w:noProof/>
            <w:webHidden/>
          </w:rPr>
          <w:tab/>
        </w:r>
        <w:r w:rsidR="003E2ECB">
          <w:rPr>
            <w:noProof/>
            <w:webHidden/>
          </w:rPr>
          <w:fldChar w:fldCharType="begin"/>
        </w:r>
        <w:r w:rsidR="003E2ECB">
          <w:rPr>
            <w:noProof/>
            <w:webHidden/>
          </w:rPr>
          <w:instrText xml:space="preserve"> PAGEREF _Toc433184106 \h </w:instrText>
        </w:r>
        <w:r w:rsidR="003E2ECB">
          <w:rPr>
            <w:noProof/>
            <w:webHidden/>
          </w:rPr>
        </w:r>
        <w:r w:rsidR="003E2ECB">
          <w:rPr>
            <w:noProof/>
            <w:webHidden/>
          </w:rPr>
          <w:fldChar w:fldCharType="separate"/>
        </w:r>
        <w:r w:rsidR="003E2ECB">
          <w:rPr>
            <w:noProof/>
            <w:webHidden/>
          </w:rPr>
          <w:t>12</w:t>
        </w:r>
        <w:r w:rsidR="003E2ECB">
          <w:rPr>
            <w:noProof/>
            <w:webHidden/>
          </w:rPr>
          <w:fldChar w:fldCharType="end"/>
        </w:r>
      </w:hyperlink>
    </w:p>
    <w:p w14:paraId="7413D9E1" w14:textId="77777777" w:rsidR="003E2ECB" w:rsidRDefault="001236CB">
      <w:pPr>
        <w:pStyle w:val="TJ3"/>
        <w:tabs>
          <w:tab w:val="right" w:leader="dot" w:pos="8494"/>
        </w:tabs>
        <w:rPr>
          <w:rFonts w:asciiTheme="minorHAnsi" w:eastAsiaTheme="minorEastAsia" w:hAnsiTheme="minorHAnsi" w:cstheme="minorBidi"/>
          <w:noProof/>
          <w:sz w:val="22"/>
          <w:szCs w:val="22"/>
          <w:lang w:eastAsia="hu-HU"/>
        </w:rPr>
      </w:pPr>
      <w:hyperlink w:anchor="_Toc433184107" w:history="1">
        <w:r w:rsidR="003E2ECB" w:rsidRPr="009C4645">
          <w:rPr>
            <w:rStyle w:val="Hiperhivatkozs"/>
            <w:noProof/>
          </w:rPr>
          <w:t>2.1.9 Önálló munka bemutatása</w:t>
        </w:r>
        <w:r w:rsidR="003E2ECB">
          <w:rPr>
            <w:noProof/>
            <w:webHidden/>
          </w:rPr>
          <w:tab/>
        </w:r>
        <w:r w:rsidR="003E2ECB">
          <w:rPr>
            <w:noProof/>
            <w:webHidden/>
          </w:rPr>
          <w:fldChar w:fldCharType="begin"/>
        </w:r>
        <w:r w:rsidR="003E2ECB">
          <w:rPr>
            <w:noProof/>
            <w:webHidden/>
          </w:rPr>
          <w:instrText xml:space="preserve"> PAGEREF _Toc433184107 \h </w:instrText>
        </w:r>
        <w:r w:rsidR="003E2ECB">
          <w:rPr>
            <w:noProof/>
            <w:webHidden/>
          </w:rPr>
        </w:r>
        <w:r w:rsidR="003E2ECB">
          <w:rPr>
            <w:noProof/>
            <w:webHidden/>
          </w:rPr>
          <w:fldChar w:fldCharType="separate"/>
        </w:r>
        <w:r w:rsidR="003E2ECB">
          <w:rPr>
            <w:noProof/>
            <w:webHidden/>
          </w:rPr>
          <w:t>12</w:t>
        </w:r>
        <w:r w:rsidR="003E2ECB">
          <w:rPr>
            <w:noProof/>
            <w:webHidden/>
          </w:rPr>
          <w:fldChar w:fldCharType="end"/>
        </w:r>
      </w:hyperlink>
    </w:p>
    <w:p w14:paraId="389A75F0" w14:textId="77777777" w:rsidR="003E2ECB" w:rsidRDefault="001236CB">
      <w:pPr>
        <w:pStyle w:val="TJ3"/>
        <w:tabs>
          <w:tab w:val="right" w:leader="dot" w:pos="8494"/>
        </w:tabs>
        <w:rPr>
          <w:rFonts w:asciiTheme="minorHAnsi" w:eastAsiaTheme="minorEastAsia" w:hAnsiTheme="minorHAnsi" w:cstheme="minorBidi"/>
          <w:noProof/>
          <w:sz w:val="22"/>
          <w:szCs w:val="22"/>
          <w:lang w:eastAsia="hu-HU"/>
        </w:rPr>
      </w:pPr>
      <w:hyperlink w:anchor="_Toc433184108" w:history="1">
        <w:r w:rsidR="003E2ECB" w:rsidRPr="009C4645">
          <w:rPr>
            <w:rStyle w:val="Hiperhivatkozs"/>
            <w:noProof/>
          </w:rPr>
          <w:t>2.1.10 Önálló munka értékelése, mérések, eredmények bemutatása</w:t>
        </w:r>
        <w:r w:rsidR="003E2ECB">
          <w:rPr>
            <w:noProof/>
            <w:webHidden/>
          </w:rPr>
          <w:tab/>
        </w:r>
        <w:r w:rsidR="003E2ECB">
          <w:rPr>
            <w:noProof/>
            <w:webHidden/>
          </w:rPr>
          <w:fldChar w:fldCharType="begin"/>
        </w:r>
        <w:r w:rsidR="003E2ECB">
          <w:rPr>
            <w:noProof/>
            <w:webHidden/>
          </w:rPr>
          <w:instrText xml:space="preserve"> PAGEREF _Toc433184108 \h </w:instrText>
        </w:r>
        <w:r w:rsidR="003E2ECB">
          <w:rPr>
            <w:noProof/>
            <w:webHidden/>
          </w:rPr>
        </w:r>
        <w:r w:rsidR="003E2ECB">
          <w:rPr>
            <w:noProof/>
            <w:webHidden/>
          </w:rPr>
          <w:fldChar w:fldCharType="separate"/>
        </w:r>
        <w:r w:rsidR="003E2ECB">
          <w:rPr>
            <w:noProof/>
            <w:webHidden/>
          </w:rPr>
          <w:t>13</w:t>
        </w:r>
        <w:r w:rsidR="003E2ECB">
          <w:rPr>
            <w:noProof/>
            <w:webHidden/>
          </w:rPr>
          <w:fldChar w:fldCharType="end"/>
        </w:r>
      </w:hyperlink>
    </w:p>
    <w:p w14:paraId="18AB52EE" w14:textId="77777777" w:rsidR="003E2ECB" w:rsidRDefault="001236CB">
      <w:pPr>
        <w:pStyle w:val="TJ3"/>
        <w:tabs>
          <w:tab w:val="right" w:leader="dot" w:pos="8494"/>
        </w:tabs>
        <w:rPr>
          <w:rFonts w:asciiTheme="minorHAnsi" w:eastAsiaTheme="minorEastAsia" w:hAnsiTheme="minorHAnsi" w:cstheme="minorBidi"/>
          <w:noProof/>
          <w:sz w:val="22"/>
          <w:szCs w:val="22"/>
          <w:lang w:eastAsia="hu-HU"/>
        </w:rPr>
      </w:pPr>
      <w:hyperlink w:anchor="_Toc433184109" w:history="1">
        <w:r w:rsidR="003E2ECB" w:rsidRPr="009C4645">
          <w:rPr>
            <w:rStyle w:val="Hiperhivatkozs"/>
            <w:noProof/>
          </w:rPr>
          <w:t>2.1.11 Összefoglaló</w:t>
        </w:r>
        <w:r w:rsidR="003E2ECB">
          <w:rPr>
            <w:noProof/>
            <w:webHidden/>
          </w:rPr>
          <w:tab/>
        </w:r>
        <w:r w:rsidR="003E2ECB">
          <w:rPr>
            <w:noProof/>
            <w:webHidden/>
          </w:rPr>
          <w:fldChar w:fldCharType="begin"/>
        </w:r>
        <w:r w:rsidR="003E2ECB">
          <w:rPr>
            <w:noProof/>
            <w:webHidden/>
          </w:rPr>
          <w:instrText xml:space="preserve"> PAGEREF _Toc433184109 \h </w:instrText>
        </w:r>
        <w:r w:rsidR="003E2ECB">
          <w:rPr>
            <w:noProof/>
            <w:webHidden/>
          </w:rPr>
        </w:r>
        <w:r w:rsidR="003E2ECB">
          <w:rPr>
            <w:noProof/>
            <w:webHidden/>
          </w:rPr>
          <w:fldChar w:fldCharType="separate"/>
        </w:r>
        <w:r w:rsidR="003E2ECB">
          <w:rPr>
            <w:noProof/>
            <w:webHidden/>
          </w:rPr>
          <w:t>14</w:t>
        </w:r>
        <w:r w:rsidR="003E2ECB">
          <w:rPr>
            <w:noProof/>
            <w:webHidden/>
          </w:rPr>
          <w:fldChar w:fldCharType="end"/>
        </w:r>
      </w:hyperlink>
    </w:p>
    <w:p w14:paraId="7F9926A9" w14:textId="77777777" w:rsidR="003E2ECB" w:rsidRDefault="001236CB">
      <w:pPr>
        <w:pStyle w:val="TJ3"/>
        <w:tabs>
          <w:tab w:val="right" w:leader="dot" w:pos="8494"/>
        </w:tabs>
        <w:rPr>
          <w:rFonts w:asciiTheme="minorHAnsi" w:eastAsiaTheme="minorEastAsia" w:hAnsiTheme="minorHAnsi" w:cstheme="minorBidi"/>
          <w:noProof/>
          <w:sz w:val="22"/>
          <w:szCs w:val="22"/>
          <w:lang w:eastAsia="hu-HU"/>
        </w:rPr>
      </w:pPr>
      <w:hyperlink w:anchor="_Toc433184110" w:history="1">
        <w:r w:rsidR="003E2ECB" w:rsidRPr="009C4645">
          <w:rPr>
            <w:rStyle w:val="Hiperhivatkozs"/>
            <w:noProof/>
          </w:rPr>
          <w:t>2.1.12 Köszönetnyilvánítások</w:t>
        </w:r>
        <w:r w:rsidR="003E2ECB">
          <w:rPr>
            <w:noProof/>
            <w:webHidden/>
          </w:rPr>
          <w:tab/>
        </w:r>
        <w:r w:rsidR="003E2ECB">
          <w:rPr>
            <w:noProof/>
            <w:webHidden/>
          </w:rPr>
          <w:fldChar w:fldCharType="begin"/>
        </w:r>
        <w:r w:rsidR="003E2ECB">
          <w:rPr>
            <w:noProof/>
            <w:webHidden/>
          </w:rPr>
          <w:instrText xml:space="preserve"> PAGEREF _Toc433184110 \h </w:instrText>
        </w:r>
        <w:r w:rsidR="003E2ECB">
          <w:rPr>
            <w:noProof/>
            <w:webHidden/>
          </w:rPr>
        </w:r>
        <w:r w:rsidR="003E2ECB">
          <w:rPr>
            <w:noProof/>
            <w:webHidden/>
          </w:rPr>
          <w:fldChar w:fldCharType="separate"/>
        </w:r>
        <w:r w:rsidR="003E2ECB">
          <w:rPr>
            <w:noProof/>
            <w:webHidden/>
          </w:rPr>
          <w:t>14</w:t>
        </w:r>
        <w:r w:rsidR="003E2ECB">
          <w:rPr>
            <w:noProof/>
            <w:webHidden/>
          </w:rPr>
          <w:fldChar w:fldCharType="end"/>
        </w:r>
      </w:hyperlink>
    </w:p>
    <w:p w14:paraId="316D160F" w14:textId="77777777" w:rsidR="003E2ECB" w:rsidRDefault="001236CB">
      <w:pPr>
        <w:pStyle w:val="TJ3"/>
        <w:tabs>
          <w:tab w:val="right" w:leader="dot" w:pos="8494"/>
        </w:tabs>
        <w:rPr>
          <w:rFonts w:asciiTheme="minorHAnsi" w:eastAsiaTheme="minorEastAsia" w:hAnsiTheme="minorHAnsi" w:cstheme="minorBidi"/>
          <w:noProof/>
          <w:sz w:val="22"/>
          <w:szCs w:val="22"/>
          <w:lang w:eastAsia="hu-HU"/>
        </w:rPr>
      </w:pPr>
      <w:hyperlink w:anchor="_Toc433184111" w:history="1">
        <w:r w:rsidR="003E2ECB" w:rsidRPr="009C4645">
          <w:rPr>
            <w:rStyle w:val="Hiperhivatkozs"/>
            <w:noProof/>
          </w:rPr>
          <w:t>2.1.13 Részletes és pontos irodalomjegyzék</w:t>
        </w:r>
        <w:r w:rsidR="003E2ECB">
          <w:rPr>
            <w:noProof/>
            <w:webHidden/>
          </w:rPr>
          <w:tab/>
        </w:r>
        <w:r w:rsidR="003E2ECB">
          <w:rPr>
            <w:noProof/>
            <w:webHidden/>
          </w:rPr>
          <w:fldChar w:fldCharType="begin"/>
        </w:r>
        <w:r w:rsidR="003E2ECB">
          <w:rPr>
            <w:noProof/>
            <w:webHidden/>
          </w:rPr>
          <w:instrText xml:space="preserve"> PAGEREF _Toc433184111 \h </w:instrText>
        </w:r>
        <w:r w:rsidR="003E2ECB">
          <w:rPr>
            <w:noProof/>
            <w:webHidden/>
          </w:rPr>
        </w:r>
        <w:r w:rsidR="003E2ECB">
          <w:rPr>
            <w:noProof/>
            <w:webHidden/>
          </w:rPr>
          <w:fldChar w:fldCharType="separate"/>
        </w:r>
        <w:r w:rsidR="003E2ECB">
          <w:rPr>
            <w:noProof/>
            <w:webHidden/>
          </w:rPr>
          <w:t>14</w:t>
        </w:r>
        <w:r w:rsidR="003E2ECB">
          <w:rPr>
            <w:noProof/>
            <w:webHidden/>
          </w:rPr>
          <w:fldChar w:fldCharType="end"/>
        </w:r>
      </w:hyperlink>
    </w:p>
    <w:p w14:paraId="40F4103F" w14:textId="77777777" w:rsidR="003E2ECB" w:rsidRDefault="001236CB">
      <w:pPr>
        <w:pStyle w:val="TJ3"/>
        <w:tabs>
          <w:tab w:val="right" w:leader="dot" w:pos="8494"/>
        </w:tabs>
        <w:rPr>
          <w:rFonts w:asciiTheme="minorHAnsi" w:eastAsiaTheme="minorEastAsia" w:hAnsiTheme="minorHAnsi" w:cstheme="minorBidi"/>
          <w:noProof/>
          <w:sz w:val="22"/>
          <w:szCs w:val="22"/>
          <w:lang w:eastAsia="hu-HU"/>
        </w:rPr>
      </w:pPr>
      <w:hyperlink w:anchor="_Toc433184112" w:history="1">
        <w:r w:rsidR="003E2ECB" w:rsidRPr="009C4645">
          <w:rPr>
            <w:rStyle w:val="Hiperhivatkozs"/>
            <w:noProof/>
          </w:rPr>
          <w:t>2.1.14 Ábrajegyzék, táblázatjegyzék</w:t>
        </w:r>
        <w:r w:rsidR="003E2ECB">
          <w:rPr>
            <w:noProof/>
            <w:webHidden/>
          </w:rPr>
          <w:tab/>
        </w:r>
        <w:r w:rsidR="003E2ECB">
          <w:rPr>
            <w:noProof/>
            <w:webHidden/>
          </w:rPr>
          <w:fldChar w:fldCharType="begin"/>
        </w:r>
        <w:r w:rsidR="003E2ECB">
          <w:rPr>
            <w:noProof/>
            <w:webHidden/>
          </w:rPr>
          <w:instrText xml:space="preserve"> PAGEREF _Toc433184112 \h </w:instrText>
        </w:r>
        <w:r w:rsidR="003E2ECB">
          <w:rPr>
            <w:noProof/>
            <w:webHidden/>
          </w:rPr>
        </w:r>
        <w:r w:rsidR="003E2ECB">
          <w:rPr>
            <w:noProof/>
            <w:webHidden/>
          </w:rPr>
          <w:fldChar w:fldCharType="separate"/>
        </w:r>
        <w:r w:rsidR="003E2ECB">
          <w:rPr>
            <w:noProof/>
            <w:webHidden/>
          </w:rPr>
          <w:t>14</w:t>
        </w:r>
        <w:r w:rsidR="003E2ECB">
          <w:rPr>
            <w:noProof/>
            <w:webHidden/>
          </w:rPr>
          <w:fldChar w:fldCharType="end"/>
        </w:r>
      </w:hyperlink>
    </w:p>
    <w:p w14:paraId="6E200FB5" w14:textId="77777777" w:rsidR="003E2ECB" w:rsidRDefault="001236CB">
      <w:pPr>
        <w:pStyle w:val="TJ3"/>
        <w:tabs>
          <w:tab w:val="right" w:leader="dot" w:pos="8494"/>
        </w:tabs>
        <w:rPr>
          <w:rFonts w:asciiTheme="minorHAnsi" w:eastAsiaTheme="minorEastAsia" w:hAnsiTheme="minorHAnsi" w:cstheme="minorBidi"/>
          <w:noProof/>
          <w:sz w:val="22"/>
          <w:szCs w:val="22"/>
          <w:lang w:eastAsia="hu-HU"/>
        </w:rPr>
      </w:pPr>
      <w:hyperlink w:anchor="_Toc433184113" w:history="1">
        <w:r w:rsidR="003E2ECB" w:rsidRPr="009C4645">
          <w:rPr>
            <w:rStyle w:val="Hiperhivatkozs"/>
            <w:noProof/>
          </w:rPr>
          <w:t>2.1.15 Függelék</w:t>
        </w:r>
        <w:r w:rsidR="003E2ECB">
          <w:rPr>
            <w:noProof/>
            <w:webHidden/>
          </w:rPr>
          <w:tab/>
        </w:r>
        <w:r w:rsidR="003E2ECB">
          <w:rPr>
            <w:noProof/>
            <w:webHidden/>
          </w:rPr>
          <w:fldChar w:fldCharType="begin"/>
        </w:r>
        <w:r w:rsidR="003E2ECB">
          <w:rPr>
            <w:noProof/>
            <w:webHidden/>
          </w:rPr>
          <w:instrText xml:space="preserve"> PAGEREF _Toc433184113 \h </w:instrText>
        </w:r>
        <w:r w:rsidR="003E2ECB">
          <w:rPr>
            <w:noProof/>
            <w:webHidden/>
          </w:rPr>
        </w:r>
        <w:r w:rsidR="003E2ECB">
          <w:rPr>
            <w:noProof/>
            <w:webHidden/>
          </w:rPr>
          <w:fldChar w:fldCharType="separate"/>
        </w:r>
        <w:r w:rsidR="003E2ECB">
          <w:rPr>
            <w:noProof/>
            <w:webHidden/>
          </w:rPr>
          <w:t>14</w:t>
        </w:r>
        <w:r w:rsidR="003E2ECB">
          <w:rPr>
            <w:noProof/>
            <w:webHidden/>
          </w:rPr>
          <w:fldChar w:fldCharType="end"/>
        </w:r>
      </w:hyperlink>
    </w:p>
    <w:p w14:paraId="5F079640" w14:textId="77777777" w:rsidR="003E2ECB" w:rsidRDefault="001236CB">
      <w:pPr>
        <w:pStyle w:val="TJ2"/>
        <w:tabs>
          <w:tab w:val="right" w:leader="dot" w:pos="8494"/>
        </w:tabs>
        <w:rPr>
          <w:rFonts w:asciiTheme="minorHAnsi" w:eastAsiaTheme="minorEastAsia" w:hAnsiTheme="minorHAnsi" w:cstheme="minorBidi"/>
          <w:noProof/>
          <w:sz w:val="22"/>
          <w:szCs w:val="22"/>
          <w:lang w:eastAsia="hu-HU"/>
        </w:rPr>
      </w:pPr>
      <w:hyperlink w:anchor="_Toc433184114" w:history="1">
        <w:r w:rsidR="003E2ECB" w:rsidRPr="009C4645">
          <w:rPr>
            <w:rStyle w:val="Hiperhivatkozs"/>
            <w:noProof/>
          </w:rPr>
          <w:t>2.2 Egyéb tartalmi elemek</w:t>
        </w:r>
        <w:r w:rsidR="003E2ECB">
          <w:rPr>
            <w:noProof/>
            <w:webHidden/>
          </w:rPr>
          <w:tab/>
        </w:r>
        <w:r w:rsidR="003E2ECB">
          <w:rPr>
            <w:noProof/>
            <w:webHidden/>
          </w:rPr>
          <w:fldChar w:fldCharType="begin"/>
        </w:r>
        <w:r w:rsidR="003E2ECB">
          <w:rPr>
            <w:noProof/>
            <w:webHidden/>
          </w:rPr>
          <w:instrText xml:space="preserve"> PAGEREF _Toc433184114 \h </w:instrText>
        </w:r>
        <w:r w:rsidR="003E2ECB">
          <w:rPr>
            <w:noProof/>
            <w:webHidden/>
          </w:rPr>
        </w:r>
        <w:r w:rsidR="003E2ECB">
          <w:rPr>
            <w:noProof/>
            <w:webHidden/>
          </w:rPr>
          <w:fldChar w:fldCharType="separate"/>
        </w:r>
        <w:r w:rsidR="003E2ECB">
          <w:rPr>
            <w:noProof/>
            <w:webHidden/>
          </w:rPr>
          <w:t>15</w:t>
        </w:r>
        <w:r w:rsidR="003E2ECB">
          <w:rPr>
            <w:noProof/>
            <w:webHidden/>
          </w:rPr>
          <w:fldChar w:fldCharType="end"/>
        </w:r>
      </w:hyperlink>
    </w:p>
    <w:p w14:paraId="411C0D10" w14:textId="77777777" w:rsidR="003E2ECB" w:rsidRDefault="001236CB">
      <w:pPr>
        <w:pStyle w:val="TJ3"/>
        <w:tabs>
          <w:tab w:val="right" w:leader="dot" w:pos="8494"/>
        </w:tabs>
        <w:rPr>
          <w:rFonts w:asciiTheme="minorHAnsi" w:eastAsiaTheme="minorEastAsia" w:hAnsiTheme="minorHAnsi" w:cstheme="minorBidi"/>
          <w:noProof/>
          <w:sz w:val="22"/>
          <w:szCs w:val="22"/>
          <w:lang w:eastAsia="hu-HU"/>
        </w:rPr>
      </w:pPr>
      <w:hyperlink w:anchor="_Toc433184115" w:history="1">
        <w:r w:rsidR="003E2ECB" w:rsidRPr="009C4645">
          <w:rPr>
            <w:rStyle w:val="Hiperhivatkozs"/>
            <w:noProof/>
          </w:rPr>
          <w:t>2.2.1 Stílus</w:t>
        </w:r>
        <w:r w:rsidR="003E2ECB">
          <w:rPr>
            <w:noProof/>
            <w:webHidden/>
          </w:rPr>
          <w:tab/>
        </w:r>
        <w:r w:rsidR="003E2ECB">
          <w:rPr>
            <w:noProof/>
            <w:webHidden/>
          </w:rPr>
          <w:fldChar w:fldCharType="begin"/>
        </w:r>
        <w:r w:rsidR="003E2ECB">
          <w:rPr>
            <w:noProof/>
            <w:webHidden/>
          </w:rPr>
          <w:instrText xml:space="preserve"> PAGEREF _Toc433184115 \h </w:instrText>
        </w:r>
        <w:r w:rsidR="003E2ECB">
          <w:rPr>
            <w:noProof/>
            <w:webHidden/>
          </w:rPr>
        </w:r>
        <w:r w:rsidR="003E2ECB">
          <w:rPr>
            <w:noProof/>
            <w:webHidden/>
          </w:rPr>
          <w:fldChar w:fldCharType="separate"/>
        </w:r>
        <w:r w:rsidR="003E2ECB">
          <w:rPr>
            <w:noProof/>
            <w:webHidden/>
          </w:rPr>
          <w:t>15</w:t>
        </w:r>
        <w:r w:rsidR="003E2ECB">
          <w:rPr>
            <w:noProof/>
            <w:webHidden/>
          </w:rPr>
          <w:fldChar w:fldCharType="end"/>
        </w:r>
      </w:hyperlink>
    </w:p>
    <w:p w14:paraId="6C2DE34B" w14:textId="77777777" w:rsidR="003E2ECB" w:rsidRDefault="001236CB">
      <w:pPr>
        <w:pStyle w:val="TJ3"/>
        <w:tabs>
          <w:tab w:val="right" w:leader="dot" w:pos="8494"/>
        </w:tabs>
        <w:rPr>
          <w:rFonts w:asciiTheme="minorHAnsi" w:eastAsiaTheme="minorEastAsia" w:hAnsiTheme="minorHAnsi" w:cstheme="minorBidi"/>
          <w:noProof/>
          <w:sz w:val="22"/>
          <w:szCs w:val="22"/>
          <w:lang w:eastAsia="hu-HU"/>
        </w:rPr>
      </w:pPr>
      <w:hyperlink w:anchor="_Toc433184116" w:history="1">
        <w:r w:rsidR="003E2ECB" w:rsidRPr="009C4645">
          <w:rPr>
            <w:rStyle w:val="Hiperhivatkozs"/>
            <w:noProof/>
          </w:rPr>
          <w:t>2.2.2 E/1</w:t>
        </w:r>
        <w:r w:rsidR="003E2ECB">
          <w:rPr>
            <w:noProof/>
            <w:webHidden/>
          </w:rPr>
          <w:tab/>
        </w:r>
        <w:r w:rsidR="003E2ECB">
          <w:rPr>
            <w:noProof/>
            <w:webHidden/>
          </w:rPr>
          <w:fldChar w:fldCharType="begin"/>
        </w:r>
        <w:r w:rsidR="003E2ECB">
          <w:rPr>
            <w:noProof/>
            <w:webHidden/>
          </w:rPr>
          <w:instrText xml:space="preserve"> PAGEREF _Toc433184116 \h </w:instrText>
        </w:r>
        <w:r w:rsidR="003E2ECB">
          <w:rPr>
            <w:noProof/>
            <w:webHidden/>
          </w:rPr>
        </w:r>
        <w:r w:rsidR="003E2ECB">
          <w:rPr>
            <w:noProof/>
            <w:webHidden/>
          </w:rPr>
          <w:fldChar w:fldCharType="separate"/>
        </w:r>
        <w:r w:rsidR="003E2ECB">
          <w:rPr>
            <w:noProof/>
            <w:webHidden/>
          </w:rPr>
          <w:t>15</w:t>
        </w:r>
        <w:r w:rsidR="003E2ECB">
          <w:rPr>
            <w:noProof/>
            <w:webHidden/>
          </w:rPr>
          <w:fldChar w:fldCharType="end"/>
        </w:r>
      </w:hyperlink>
    </w:p>
    <w:p w14:paraId="3775B533" w14:textId="77777777" w:rsidR="003E2ECB" w:rsidRDefault="001236CB">
      <w:pPr>
        <w:pStyle w:val="TJ3"/>
        <w:tabs>
          <w:tab w:val="right" w:leader="dot" w:pos="8494"/>
        </w:tabs>
        <w:rPr>
          <w:rFonts w:asciiTheme="minorHAnsi" w:eastAsiaTheme="minorEastAsia" w:hAnsiTheme="minorHAnsi" w:cstheme="minorBidi"/>
          <w:noProof/>
          <w:sz w:val="22"/>
          <w:szCs w:val="22"/>
          <w:lang w:eastAsia="hu-HU"/>
        </w:rPr>
      </w:pPr>
      <w:hyperlink w:anchor="_Toc433184117" w:history="1">
        <w:r w:rsidR="003E2ECB" w:rsidRPr="009C4645">
          <w:rPr>
            <w:rStyle w:val="Hiperhivatkozs"/>
            <w:noProof/>
          </w:rPr>
          <w:t>2.2.3 Rövidítések</w:t>
        </w:r>
        <w:r w:rsidR="003E2ECB">
          <w:rPr>
            <w:noProof/>
            <w:webHidden/>
          </w:rPr>
          <w:tab/>
        </w:r>
        <w:r w:rsidR="003E2ECB">
          <w:rPr>
            <w:noProof/>
            <w:webHidden/>
          </w:rPr>
          <w:fldChar w:fldCharType="begin"/>
        </w:r>
        <w:r w:rsidR="003E2ECB">
          <w:rPr>
            <w:noProof/>
            <w:webHidden/>
          </w:rPr>
          <w:instrText xml:space="preserve"> PAGEREF _Toc433184117 \h </w:instrText>
        </w:r>
        <w:r w:rsidR="003E2ECB">
          <w:rPr>
            <w:noProof/>
            <w:webHidden/>
          </w:rPr>
        </w:r>
        <w:r w:rsidR="003E2ECB">
          <w:rPr>
            <w:noProof/>
            <w:webHidden/>
          </w:rPr>
          <w:fldChar w:fldCharType="separate"/>
        </w:r>
        <w:r w:rsidR="003E2ECB">
          <w:rPr>
            <w:noProof/>
            <w:webHidden/>
          </w:rPr>
          <w:t>15</w:t>
        </w:r>
        <w:r w:rsidR="003E2ECB">
          <w:rPr>
            <w:noProof/>
            <w:webHidden/>
          </w:rPr>
          <w:fldChar w:fldCharType="end"/>
        </w:r>
      </w:hyperlink>
    </w:p>
    <w:p w14:paraId="39B5303B" w14:textId="77777777" w:rsidR="003E2ECB" w:rsidRDefault="001236CB">
      <w:pPr>
        <w:pStyle w:val="TJ3"/>
        <w:tabs>
          <w:tab w:val="right" w:leader="dot" w:pos="8494"/>
        </w:tabs>
        <w:rPr>
          <w:rFonts w:asciiTheme="minorHAnsi" w:eastAsiaTheme="minorEastAsia" w:hAnsiTheme="minorHAnsi" w:cstheme="minorBidi"/>
          <w:noProof/>
          <w:sz w:val="22"/>
          <w:szCs w:val="22"/>
          <w:lang w:eastAsia="hu-HU"/>
        </w:rPr>
      </w:pPr>
      <w:hyperlink w:anchor="_Toc433184118" w:history="1">
        <w:r w:rsidR="003E2ECB" w:rsidRPr="009C4645">
          <w:rPr>
            <w:rStyle w:val="Hiperhivatkozs"/>
            <w:noProof/>
          </w:rPr>
          <w:t>2.2.4 Technológia megválasztása</w:t>
        </w:r>
        <w:r w:rsidR="003E2ECB">
          <w:rPr>
            <w:noProof/>
            <w:webHidden/>
          </w:rPr>
          <w:tab/>
        </w:r>
        <w:r w:rsidR="003E2ECB">
          <w:rPr>
            <w:noProof/>
            <w:webHidden/>
          </w:rPr>
          <w:fldChar w:fldCharType="begin"/>
        </w:r>
        <w:r w:rsidR="003E2ECB">
          <w:rPr>
            <w:noProof/>
            <w:webHidden/>
          </w:rPr>
          <w:instrText xml:space="preserve"> PAGEREF _Toc433184118 \h </w:instrText>
        </w:r>
        <w:r w:rsidR="003E2ECB">
          <w:rPr>
            <w:noProof/>
            <w:webHidden/>
          </w:rPr>
        </w:r>
        <w:r w:rsidR="003E2ECB">
          <w:rPr>
            <w:noProof/>
            <w:webHidden/>
          </w:rPr>
          <w:fldChar w:fldCharType="separate"/>
        </w:r>
        <w:r w:rsidR="003E2ECB">
          <w:rPr>
            <w:noProof/>
            <w:webHidden/>
          </w:rPr>
          <w:t>16</w:t>
        </w:r>
        <w:r w:rsidR="003E2ECB">
          <w:rPr>
            <w:noProof/>
            <w:webHidden/>
          </w:rPr>
          <w:fldChar w:fldCharType="end"/>
        </w:r>
      </w:hyperlink>
    </w:p>
    <w:p w14:paraId="770824F1" w14:textId="77777777" w:rsidR="003E2ECB" w:rsidRDefault="001236CB">
      <w:pPr>
        <w:pStyle w:val="TJ1"/>
        <w:rPr>
          <w:rFonts w:asciiTheme="minorHAnsi" w:eastAsiaTheme="minorEastAsia" w:hAnsiTheme="minorHAnsi" w:cstheme="minorBidi"/>
          <w:b w:val="0"/>
          <w:noProof/>
          <w:sz w:val="22"/>
          <w:szCs w:val="22"/>
          <w:lang w:eastAsia="hu-HU"/>
        </w:rPr>
      </w:pPr>
      <w:hyperlink w:anchor="_Toc433184119" w:history="1">
        <w:r w:rsidR="003E2ECB" w:rsidRPr="009C4645">
          <w:rPr>
            <w:rStyle w:val="Hiperhivatkozs"/>
            <w:noProof/>
          </w:rPr>
          <w:t>3 Formázási tudnivalók</w:t>
        </w:r>
        <w:r w:rsidR="003E2ECB">
          <w:rPr>
            <w:noProof/>
            <w:webHidden/>
          </w:rPr>
          <w:tab/>
        </w:r>
        <w:r w:rsidR="003E2ECB">
          <w:rPr>
            <w:noProof/>
            <w:webHidden/>
          </w:rPr>
          <w:fldChar w:fldCharType="begin"/>
        </w:r>
        <w:r w:rsidR="003E2ECB">
          <w:rPr>
            <w:noProof/>
            <w:webHidden/>
          </w:rPr>
          <w:instrText xml:space="preserve"> PAGEREF _Toc433184119 \h </w:instrText>
        </w:r>
        <w:r w:rsidR="003E2ECB">
          <w:rPr>
            <w:noProof/>
            <w:webHidden/>
          </w:rPr>
        </w:r>
        <w:r w:rsidR="003E2ECB">
          <w:rPr>
            <w:noProof/>
            <w:webHidden/>
          </w:rPr>
          <w:fldChar w:fldCharType="separate"/>
        </w:r>
        <w:r w:rsidR="003E2ECB">
          <w:rPr>
            <w:noProof/>
            <w:webHidden/>
          </w:rPr>
          <w:t>17</w:t>
        </w:r>
        <w:r w:rsidR="003E2ECB">
          <w:rPr>
            <w:noProof/>
            <w:webHidden/>
          </w:rPr>
          <w:fldChar w:fldCharType="end"/>
        </w:r>
      </w:hyperlink>
    </w:p>
    <w:p w14:paraId="0E7E25C5" w14:textId="77777777" w:rsidR="003E2ECB" w:rsidRDefault="001236CB">
      <w:pPr>
        <w:pStyle w:val="TJ2"/>
        <w:tabs>
          <w:tab w:val="right" w:leader="dot" w:pos="8494"/>
        </w:tabs>
        <w:rPr>
          <w:rFonts w:asciiTheme="minorHAnsi" w:eastAsiaTheme="minorEastAsia" w:hAnsiTheme="minorHAnsi" w:cstheme="minorBidi"/>
          <w:noProof/>
          <w:sz w:val="22"/>
          <w:szCs w:val="22"/>
          <w:lang w:eastAsia="hu-HU"/>
        </w:rPr>
      </w:pPr>
      <w:hyperlink w:anchor="_Toc433184120" w:history="1">
        <w:r w:rsidR="003E2ECB" w:rsidRPr="009C4645">
          <w:rPr>
            <w:rStyle w:val="Hiperhivatkozs"/>
            <w:noProof/>
          </w:rPr>
          <w:t>3.1 Általános tudnivalók</w:t>
        </w:r>
        <w:r w:rsidR="003E2ECB">
          <w:rPr>
            <w:noProof/>
            <w:webHidden/>
          </w:rPr>
          <w:tab/>
        </w:r>
        <w:r w:rsidR="003E2ECB">
          <w:rPr>
            <w:noProof/>
            <w:webHidden/>
          </w:rPr>
          <w:fldChar w:fldCharType="begin"/>
        </w:r>
        <w:r w:rsidR="003E2ECB">
          <w:rPr>
            <w:noProof/>
            <w:webHidden/>
          </w:rPr>
          <w:instrText xml:space="preserve"> PAGEREF _Toc433184120 \h </w:instrText>
        </w:r>
        <w:r w:rsidR="003E2ECB">
          <w:rPr>
            <w:noProof/>
            <w:webHidden/>
          </w:rPr>
        </w:r>
        <w:r w:rsidR="003E2ECB">
          <w:rPr>
            <w:noProof/>
            <w:webHidden/>
          </w:rPr>
          <w:fldChar w:fldCharType="separate"/>
        </w:r>
        <w:r w:rsidR="003E2ECB">
          <w:rPr>
            <w:noProof/>
            <w:webHidden/>
          </w:rPr>
          <w:t>17</w:t>
        </w:r>
        <w:r w:rsidR="003E2ECB">
          <w:rPr>
            <w:noProof/>
            <w:webHidden/>
          </w:rPr>
          <w:fldChar w:fldCharType="end"/>
        </w:r>
      </w:hyperlink>
    </w:p>
    <w:p w14:paraId="187B9F8E" w14:textId="77777777" w:rsidR="003E2ECB" w:rsidRDefault="001236CB">
      <w:pPr>
        <w:pStyle w:val="TJ2"/>
        <w:tabs>
          <w:tab w:val="right" w:leader="dot" w:pos="8494"/>
        </w:tabs>
        <w:rPr>
          <w:rFonts w:asciiTheme="minorHAnsi" w:eastAsiaTheme="minorEastAsia" w:hAnsiTheme="minorHAnsi" w:cstheme="minorBidi"/>
          <w:noProof/>
          <w:sz w:val="22"/>
          <w:szCs w:val="22"/>
          <w:lang w:eastAsia="hu-HU"/>
        </w:rPr>
      </w:pPr>
      <w:hyperlink w:anchor="_Toc433184121" w:history="1">
        <w:r w:rsidR="003E2ECB" w:rsidRPr="009C4645">
          <w:rPr>
            <w:rStyle w:val="Hiperhivatkozs"/>
            <w:noProof/>
          </w:rPr>
          <w:t>3.2 Stílusok</w:t>
        </w:r>
        <w:r w:rsidR="003E2ECB">
          <w:rPr>
            <w:noProof/>
            <w:webHidden/>
          </w:rPr>
          <w:tab/>
        </w:r>
        <w:r w:rsidR="003E2ECB">
          <w:rPr>
            <w:noProof/>
            <w:webHidden/>
          </w:rPr>
          <w:fldChar w:fldCharType="begin"/>
        </w:r>
        <w:r w:rsidR="003E2ECB">
          <w:rPr>
            <w:noProof/>
            <w:webHidden/>
          </w:rPr>
          <w:instrText xml:space="preserve"> PAGEREF _Toc433184121 \h </w:instrText>
        </w:r>
        <w:r w:rsidR="003E2ECB">
          <w:rPr>
            <w:noProof/>
            <w:webHidden/>
          </w:rPr>
        </w:r>
        <w:r w:rsidR="003E2ECB">
          <w:rPr>
            <w:noProof/>
            <w:webHidden/>
          </w:rPr>
          <w:fldChar w:fldCharType="separate"/>
        </w:r>
        <w:r w:rsidR="003E2ECB">
          <w:rPr>
            <w:noProof/>
            <w:webHidden/>
          </w:rPr>
          <w:t>17</w:t>
        </w:r>
        <w:r w:rsidR="003E2ECB">
          <w:rPr>
            <w:noProof/>
            <w:webHidden/>
          </w:rPr>
          <w:fldChar w:fldCharType="end"/>
        </w:r>
      </w:hyperlink>
    </w:p>
    <w:p w14:paraId="59A4CBC6" w14:textId="77777777" w:rsidR="003E2ECB" w:rsidRDefault="001236CB">
      <w:pPr>
        <w:pStyle w:val="TJ2"/>
        <w:tabs>
          <w:tab w:val="right" w:leader="dot" w:pos="8494"/>
        </w:tabs>
        <w:rPr>
          <w:rFonts w:asciiTheme="minorHAnsi" w:eastAsiaTheme="minorEastAsia" w:hAnsiTheme="minorHAnsi" w:cstheme="minorBidi"/>
          <w:noProof/>
          <w:sz w:val="22"/>
          <w:szCs w:val="22"/>
          <w:lang w:eastAsia="hu-HU"/>
        </w:rPr>
      </w:pPr>
      <w:hyperlink w:anchor="_Toc433184122" w:history="1">
        <w:r w:rsidR="003E2ECB" w:rsidRPr="009C4645">
          <w:rPr>
            <w:rStyle w:val="Hiperhivatkozs"/>
            <w:noProof/>
          </w:rPr>
          <w:t>3.3 Címsorok</w:t>
        </w:r>
        <w:r w:rsidR="003E2ECB">
          <w:rPr>
            <w:noProof/>
            <w:webHidden/>
          </w:rPr>
          <w:tab/>
        </w:r>
        <w:r w:rsidR="003E2ECB">
          <w:rPr>
            <w:noProof/>
            <w:webHidden/>
          </w:rPr>
          <w:fldChar w:fldCharType="begin"/>
        </w:r>
        <w:r w:rsidR="003E2ECB">
          <w:rPr>
            <w:noProof/>
            <w:webHidden/>
          </w:rPr>
          <w:instrText xml:space="preserve"> PAGEREF _Toc433184122 \h </w:instrText>
        </w:r>
        <w:r w:rsidR="003E2ECB">
          <w:rPr>
            <w:noProof/>
            <w:webHidden/>
          </w:rPr>
        </w:r>
        <w:r w:rsidR="003E2ECB">
          <w:rPr>
            <w:noProof/>
            <w:webHidden/>
          </w:rPr>
          <w:fldChar w:fldCharType="separate"/>
        </w:r>
        <w:r w:rsidR="003E2ECB">
          <w:rPr>
            <w:noProof/>
            <w:webHidden/>
          </w:rPr>
          <w:t>18</w:t>
        </w:r>
        <w:r w:rsidR="003E2ECB">
          <w:rPr>
            <w:noProof/>
            <w:webHidden/>
          </w:rPr>
          <w:fldChar w:fldCharType="end"/>
        </w:r>
      </w:hyperlink>
    </w:p>
    <w:p w14:paraId="222A45D2" w14:textId="77777777" w:rsidR="003E2ECB" w:rsidRDefault="001236CB">
      <w:pPr>
        <w:pStyle w:val="TJ2"/>
        <w:tabs>
          <w:tab w:val="right" w:leader="dot" w:pos="8494"/>
        </w:tabs>
        <w:rPr>
          <w:rFonts w:asciiTheme="minorHAnsi" w:eastAsiaTheme="minorEastAsia" w:hAnsiTheme="minorHAnsi" w:cstheme="minorBidi"/>
          <w:noProof/>
          <w:sz w:val="22"/>
          <w:szCs w:val="22"/>
          <w:lang w:eastAsia="hu-HU"/>
        </w:rPr>
      </w:pPr>
      <w:hyperlink w:anchor="_Toc433184123" w:history="1">
        <w:r w:rsidR="003E2ECB" w:rsidRPr="009C4645">
          <w:rPr>
            <w:rStyle w:val="Hiperhivatkozs"/>
            <w:noProof/>
          </w:rPr>
          <w:t>3.4 Másolás, beillesztés</w:t>
        </w:r>
        <w:r w:rsidR="003E2ECB">
          <w:rPr>
            <w:noProof/>
            <w:webHidden/>
          </w:rPr>
          <w:tab/>
        </w:r>
        <w:r w:rsidR="003E2ECB">
          <w:rPr>
            <w:noProof/>
            <w:webHidden/>
          </w:rPr>
          <w:fldChar w:fldCharType="begin"/>
        </w:r>
        <w:r w:rsidR="003E2ECB">
          <w:rPr>
            <w:noProof/>
            <w:webHidden/>
          </w:rPr>
          <w:instrText xml:space="preserve"> PAGEREF _Toc433184123 \h </w:instrText>
        </w:r>
        <w:r w:rsidR="003E2ECB">
          <w:rPr>
            <w:noProof/>
            <w:webHidden/>
          </w:rPr>
        </w:r>
        <w:r w:rsidR="003E2ECB">
          <w:rPr>
            <w:noProof/>
            <w:webHidden/>
          </w:rPr>
          <w:fldChar w:fldCharType="separate"/>
        </w:r>
        <w:r w:rsidR="003E2ECB">
          <w:rPr>
            <w:noProof/>
            <w:webHidden/>
          </w:rPr>
          <w:t>18</w:t>
        </w:r>
        <w:r w:rsidR="003E2ECB">
          <w:rPr>
            <w:noProof/>
            <w:webHidden/>
          </w:rPr>
          <w:fldChar w:fldCharType="end"/>
        </w:r>
      </w:hyperlink>
    </w:p>
    <w:p w14:paraId="4AC5496D" w14:textId="77777777" w:rsidR="003E2ECB" w:rsidRDefault="001236CB">
      <w:pPr>
        <w:pStyle w:val="TJ2"/>
        <w:tabs>
          <w:tab w:val="right" w:leader="dot" w:pos="8494"/>
        </w:tabs>
        <w:rPr>
          <w:rFonts w:asciiTheme="minorHAnsi" w:eastAsiaTheme="minorEastAsia" w:hAnsiTheme="minorHAnsi" w:cstheme="minorBidi"/>
          <w:noProof/>
          <w:sz w:val="22"/>
          <w:szCs w:val="22"/>
          <w:lang w:eastAsia="hu-HU"/>
        </w:rPr>
      </w:pPr>
      <w:hyperlink w:anchor="_Toc433184124" w:history="1">
        <w:r w:rsidR="003E2ECB" w:rsidRPr="009C4645">
          <w:rPr>
            <w:rStyle w:val="Hiperhivatkozs"/>
            <w:noProof/>
          </w:rPr>
          <w:t>3.5 Mezőfrissítés</w:t>
        </w:r>
        <w:r w:rsidR="003E2ECB">
          <w:rPr>
            <w:noProof/>
            <w:webHidden/>
          </w:rPr>
          <w:tab/>
        </w:r>
        <w:r w:rsidR="003E2ECB">
          <w:rPr>
            <w:noProof/>
            <w:webHidden/>
          </w:rPr>
          <w:fldChar w:fldCharType="begin"/>
        </w:r>
        <w:r w:rsidR="003E2ECB">
          <w:rPr>
            <w:noProof/>
            <w:webHidden/>
          </w:rPr>
          <w:instrText xml:space="preserve"> PAGEREF _Toc433184124 \h </w:instrText>
        </w:r>
        <w:r w:rsidR="003E2ECB">
          <w:rPr>
            <w:noProof/>
            <w:webHidden/>
          </w:rPr>
        </w:r>
        <w:r w:rsidR="003E2ECB">
          <w:rPr>
            <w:noProof/>
            <w:webHidden/>
          </w:rPr>
          <w:fldChar w:fldCharType="separate"/>
        </w:r>
        <w:r w:rsidR="003E2ECB">
          <w:rPr>
            <w:noProof/>
            <w:webHidden/>
          </w:rPr>
          <w:t>19</w:t>
        </w:r>
        <w:r w:rsidR="003E2ECB">
          <w:rPr>
            <w:noProof/>
            <w:webHidden/>
          </w:rPr>
          <w:fldChar w:fldCharType="end"/>
        </w:r>
      </w:hyperlink>
    </w:p>
    <w:p w14:paraId="0D9EC706" w14:textId="77777777" w:rsidR="003E2ECB" w:rsidRDefault="001236CB">
      <w:pPr>
        <w:pStyle w:val="TJ2"/>
        <w:tabs>
          <w:tab w:val="right" w:leader="dot" w:pos="8494"/>
        </w:tabs>
        <w:rPr>
          <w:rFonts w:asciiTheme="minorHAnsi" w:eastAsiaTheme="minorEastAsia" w:hAnsiTheme="minorHAnsi" w:cstheme="minorBidi"/>
          <w:noProof/>
          <w:sz w:val="22"/>
          <w:szCs w:val="22"/>
          <w:lang w:eastAsia="hu-HU"/>
        </w:rPr>
      </w:pPr>
      <w:hyperlink w:anchor="_Toc433184125" w:history="1">
        <w:r w:rsidR="003E2ECB" w:rsidRPr="009C4645">
          <w:rPr>
            <w:rStyle w:val="Hiperhivatkozs"/>
            <w:noProof/>
          </w:rPr>
          <w:t>3.6 Helyesírás</w:t>
        </w:r>
        <w:r w:rsidR="003E2ECB">
          <w:rPr>
            <w:noProof/>
            <w:webHidden/>
          </w:rPr>
          <w:tab/>
        </w:r>
        <w:r w:rsidR="003E2ECB">
          <w:rPr>
            <w:noProof/>
            <w:webHidden/>
          </w:rPr>
          <w:fldChar w:fldCharType="begin"/>
        </w:r>
        <w:r w:rsidR="003E2ECB">
          <w:rPr>
            <w:noProof/>
            <w:webHidden/>
          </w:rPr>
          <w:instrText xml:space="preserve"> PAGEREF _Toc433184125 \h </w:instrText>
        </w:r>
        <w:r w:rsidR="003E2ECB">
          <w:rPr>
            <w:noProof/>
            <w:webHidden/>
          </w:rPr>
        </w:r>
        <w:r w:rsidR="003E2ECB">
          <w:rPr>
            <w:noProof/>
            <w:webHidden/>
          </w:rPr>
          <w:fldChar w:fldCharType="separate"/>
        </w:r>
        <w:r w:rsidR="003E2ECB">
          <w:rPr>
            <w:noProof/>
            <w:webHidden/>
          </w:rPr>
          <w:t>19</w:t>
        </w:r>
        <w:r w:rsidR="003E2ECB">
          <w:rPr>
            <w:noProof/>
            <w:webHidden/>
          </w:rPr>
          <w:fldChar w:fldCharType="end"/>
        </w:r>
      </w:hyperlink>
    </w:p>
    <w:p w14:paraId="1F45DE4A" w14:textId="77777777" w:rsidR="003E2ECB" w:rsidRDefault="001236CB">
      <w:pPr>
        <w:pStyle w:val="TJ3"/>
        <w:tabs>
          <w:tab w:val="right" w:leader="dot" w:pos="8494"/>
        </w:tabs>
        <w:rPr>
          <w:rFonts w:asciiTheme="minorHAnsi" w:eastAsiaTheme="minorEastAsia" w:hAnsiTheme="minorHAnsi" w:cstheme="minorBidi"/>
          <w:noProof/>
          <w:sz w:val="22"/>
          <w:szCs w:val="22"/>
          <w:lang w:eastAsia="hu-HU"/>
        </w:rPr>
      </w:pPr>
      <w:hyperlink w:anchor="_Toc433184126" w:history="1">
        <w:r w:rsidR="003E2ECB" w:rsidRPr="009C4645">
          <w:rPr>
            <w:rStyle w:val="Hiperhivatkozs"/>
            <w:noProof/>
          </w:rPr>
          <w:t>3.6.1 Elgépelések</w:t>
        </w:r>
        <w:r w:rsidR="003E2ECB">
          <w:rPr>
            <w:noProof/>
            <w:webHidden/>
          </w:rPr>
          <w:tab/>
        </w:r>
        <w:r w:rsidR="003E2ECB">
          <w:rPr>
            <w:noProof/>
            <w:webHidden/>
          </w:rPr>
          <w:fldChar w:fldCharType="begin"/>
        </w:r>
        <w:r w:rsidR="003E2ECB">
          <w:rPr>
            <w:noProof/>
            <w:webHidden/>
          </w:rPr>
          <w:instrText xml:space="preserve"> PAGEREF _Toc433184126 \h </w:instrText>
        </w:r>
        <w:r w:rsidR="003E2ECB">
          <w:rPr>
            <w:noProof/>
            <w:webHidden/>
          </w:rPr>
        </w:r>
        <w:r w:rsidR="003E2ECB">
          <w:rPr>
            <w:noProof/>
            <w:webHidden/>
          </w:rPr>
          <w:fldChar w:fldCharType="separate"/>
        </w:r>
        <w:r w:rsidR="003E2ECB">
          <w:rPr>
            <w:noProof/>
            <w:webHidden/>
          </w:rPr>
          <w:t>19</w:t>
        </w:r>
        <w:r w:rsidR="003E2ECB">
          <w:rPr>
            <w:noProof/>
            <w:webHidden/>
          </w:rPr>
          <w:fldChar w:fldCharType="end"/>
        </w:r>
      </w:hyperlink>
    </w:p>
    <w:p w14:paraId="566D7DB2" w14:textId="77777777" w:rsidR="003E2ECB" w:rsidRDefault="001236CB">
      <w:pPr>
        <w:pStyle w:val="TJ3"/>
        <w:tabs>
          <w:tab w:val="right" w:leader="dot" w:pos="8494"/>
        </w:tabs>
        <w:rPr>
          <w:rFonts w:asciiTheme="minorHAnsi" w:eastAsiaTheme="minorEastAsia" w:hAnsiTheme="minorHAnsi" w:cstheme="minorBidi"/>
          <w:noProof/>
          <w:sz w:val="22"/>
          <w:szCs w:val="22"/>
          <w:lang w:eastAsia="hu-HU"/>
        </w:rPr>
      </w:pPr>
      <w:hyperlink w:anchor="_Toc433184127" w:history="1">
        <w:r w:rsidR="003E2ECB" w:rsidRPr="009C4645">
          <w:rPr>
            <w:rStyle w:val="Hiperhivatkozs"/>
            <w:noProof/>
          </w:rPr>
          <w:t>3.6.2 Egyeztetés hiánya</w:t>
        </w:r>
        <w:r w:rsidR="003E2ECB">
          <w:rPr>
            <w:noProof/>
            <w:webHidden/>
          </w:rPr>
          <w:tab/>
        </w:r>
        <w:r w:rsidR="003E2ECB">
          <w:rPr>
            <w:noProof/>
            <w:webHidden/>
          </w:rPr>
          <w:fldChar w:fldCharType="begin"/>
        </w:r>
        <w:r w:rsidR="003E2ECB">
          <w:rPr>
            <w:noProof/>
            <w:webHidden/>
          </w:rPr>
          <w:instrText xml:space="preserve"> PAGEREF _Toc433184127 \h </w:instrText>
        </w:r>
        <w:r w:rsidR="003E2ECB">
          <w:rPr>
            <w:noProof/>
            <w:webHidden/>
          </w:rPr>
        </w:r>
        <w:r w:rsidR="003E2ECB">
          <w:rPr>
            <w:noProof/>
            <w:webHidden/>
          </w:rPr>
          <w:fldChar w:fldCharType="separate"/>
        </w:r>
        <w:r w:rsidR="003E2ECB">
          <w:rPr>
            <w:noProof/>
            <w:webHidden/>
          </w:rPr>
          <w:t>19</w:t>
        </w:r>
        <w:r w:rsidR="003E2ECB">
          <w:rPr>
            <w:noProof/>
            <w:webHidden/>
          </w:rPr>
          <w:fldChar w:fldCharType="end"/>
        </w:r>
      </w:hyperlink>
    </w:p>
    <w:p w14:paraId="417BF413" w14:textId="77777777" w:rsidR="003E2ECB" w:rsidRDefault="001236CB">
      <w:pPr>
        <w:pStyle w:val="TJ3"/>
        <w:tabs>
          <w:tab w:val="right" w:leader="dot" w:pos="8494"/>
        </w:tabs>
        <w:rPr>
          <w:rFonts w:asciiTheme="minorHAnsi" w:eastAsiaTheme="minorEastAsia" w:hAnsiTheme="minorHAnsi" w:cstheme="minorBidi"/>
          <w:noProof/>
          <w:sz w:val="22"/>
          <w:szCs w:val="22"/>
          <w:lang w:eastAsia="hu-HU"/>
        </w:rPr>
      </w:pPr>
      <w:hyperlink w:anchor="_Toc433184128" w:history="1">
        <w:r w:rsidR="003E2ECB" w:rsidRPr="009C4645">
          <w:rPr>
            <w:rStyle w:val="Hiperhivatkozs"/>
            <w:noProof/>
          </w:rPr>
          <w:t>3.6.3 Külföldi szavak, kifejezések</w:t>
        </w:r>
        <w:r w:rsidR="003E2ECB">
          <w:rPr>
            <w:noProof/>
            <w:webHidden/>
          </w:rPr>
          <w:tab/>
        </w:r>
        <w:r w:rsidR="003E2ECB">
          <w:rPr>
            <w:noProof/>
            <w:webHidden/>
          </w:rPr>
          <w:fldChar w:fldCharType="begin"/>
        </w:r>
        <w:r w:rsidR="003E2ECB">
          <w:rPr>
            <w:noProof/>
            <w:webHidden/>
          </w:rPr>
          <w:instrText xml:space="preserve"> PAGEREF _Toc433184128 \h </w:instrText>
        </w:r>
        <w:r w:rsidR="003E2ECB">
          <w:rPr>
            <w:noProof/>
            <w:webHidden/>
          </w:rPr>
        </w:r>
        <w:r w:rsidR="003E2ECB">
          <w:rPr>
            <w:noProof/>
            <w:webHidden/>
          </w:rPr>
          <w:fldChar w:fldCharType="separate"/>
        </w:r>
        <w:r w:rsidR="003E2ECB">
          <w:rPr>
            <w:noProof/>
            <w:webHidden/>
          </w:rPr>
          <w:t>19</w:t>
        </w:r>
        <w:r w:rsidR="003E2ECB">
          <w:rPr>
            <w:noProof/>
            <w:webHidden/>
          </w:rPr>
          <w:fldChar w:fldCharType="end"/>
        </w:r>
      </w:hyperlink>
    </w:p>
    <w:p w14:paraId="4B4F51A5" w14:textId="77777777" w:rsidR="003E2ECB" w:rsidRDefault="001236CB">
      <w:pPr>
        <w:pStyle w:val="TJ3"/>
        <w:tabs>
          <w:tab w:val="right" w:leader="dot" w:pos="8494"/>
        </w:tabs>
        <w:rPr>
          <w:rFonts w:asciiTheme="minorHAnsi" w:eastAsiaTheme="minorEastAsia" w:hAnsiTheme="minorHAnsi" w:cstheme="minorBidi"/>
          <w:noProof/>
          <w:sz w:val="22"/>
          <w:szCs w:val="22"/>
          <w:lang w:eastAsia="hu-HU"/>
        </w:rPr>
      </w:pPr>
      <w:hyperlink w:anchor="_Toc433184129" w:history="1">
        <w:r w:rsidR="003E2ECB" w:rsidRPr="009C4645">
          <w:rPr>
            <w:rStyle w:val="Hiperhivatkozs"/>
            <w:noProof/>
          </w:rPr>
          <w:t>3.6.4 Stb</w:t>
        </w:r>
        <w:r w:rsidR="003E2ECB">
          <w:rPr>
            <w:noProof/>
            <w:webHidden/>
          </w:rPr>
          <w:tab/>
        </w:r>
        <w:r w:rsidR="003E2ECB">
          <w:rPr>
            <w:noProof/>
            <w:webHidden/>
          </w:rPr>
          <w:fldChar w:fldCharType="begin"/>
        </w:r>
        <w:r w:rsidR="003E2ECB">
          <w:rPr>
            <w:noProof/>
            <w:webHidden/>
          </w:rPr>
          <w:instrText xml:space="preserve"> PAGEREF _Toc433184129 \h </w:instrText>
        </w:r>
        <w:r w:rsidR="003E2ECB">
          <w:rPr>
            <w:noProof/>
            <w:webHidden/>
          </w:rPr>
        </w:r>
        <w:r w:rsidR="003E2ECB">
          <w:rPr>
            <w:noProof/>
            <w:webHidden/>
          </w:rPr>
          <w:fldChar w:fldCharType="separate"/>
        </w:r>
        <w:r w:rsidR="003E2ECB">
          <w:rPr>
            <w:noProof/>
            <w:webHidden/>
          </w:rPr>
          <w:t>20</w:t>
        </w:r>
        <w:r w:rsidR="003E2ECB">
          <w:rPr>
            <w:noProof/>
            <w:webHidden/>
          </w:rPr>
          <w:fldChar w:fldCharType="end"/>
        </w:r>
      </w:hyperlink>
    </w:p>
    <w:p w14:paraId="3CFC117D" w14:textId="77777777" w:rsidR="003E2ECB" w:rsidRDefault="001236CB">
      <w:pPr>
        <w:pStyle w:val="TJ3"/>
        <w:tabs>
          <w:tab w:val="right" w:leader="dot" w:pos="8494"/>
        </w:tabs>
        <w:rPr>
          <w:rFonts w:asciiTheme="minorHAnsi" w:eastAsiaTheme="minorEastAsia" w:hAnsiTheme="minorHAnsi" w:cstheme="minorBidi"/>
          <w:noProof/>
          <w:sz w:val="22"/>
          <w:szCs w:val="22"/>
          <w:lang w:eastAsia="hu-HU"/>
        </w:rPr>
      </w:pPr>
      <w:hyperlink w:anchor="_Toc433184130" w:history="1">
        <w:r w:rsidR="003E2ECB" w:rsidRPr="009C4645">
          <w:rPr>
            <w:rStyle w:val="Hiperhivatkozs"/>
            <w:noProof/>
          </w:rPr>
          <w:t>3.6.5 Helyesírás ellenőrző</w:t>
        </w:r>
        <w:r w:rsidR="003E2ECB">
          <w:rPr>
            <w:noProof/>
            <w:webHidden/>
          </w:rPr>
          <w:tab/>
        </w:r>
        <w:r w:rsidR="003E2ECB">
          <w:rPr>
            <w:noProof/>
            <w:webHidden/>
          </w:rPr>
          <w:fldChar w:fldCharType="begin"/>
        </w:r>
        <w:r w:rsidR="003E2ECB">
          <w:rPr>
            <w:noProof/>
            <w:webHidden/>
          </w:rPr>
          <w:instrText xml:space="preserve"> PAGEREF _Toc433184130 \h </w:instrText>
        </w:r>
        <w:r w:rsidR="003E2ECB">
          <w:rPr>
            <w:noProof/>
            <w:webHidden/>
          </w:rPr>
        </w:r>
        <w:r w:rsidR="003E2ECB">
          <w:rPr>
            <w:noProof/>
            <w:webHidden/>
          </w:rPr>
          <w:fldChar w:fldCharType="separate"/>
        </w:r>
        <w:r w:rsidR="003E2ECB">
          <w:rPr>
            <w:noProof/>
            <w:webHidden/>
          </w:rPr>
          <w:t>20</w:t>
        </w:r>
        <w:r w:rsidR="003E2ECB">
          <w:rPr>
            <w:noProof/>
            <w:webHidden/>
          </w:rPr>
          <w:fldChar w:fldCharType="end"/>
        </w:r>
      </w:hyperlink>
    </w:p>
    <w:p w14:paraId="2D37CD7D" w14:textId="77777777" w:rsidR="003E2ECB" w:rsidRDefault="001236CB">
      <w:pPr>
        <w:pStyle w:val="TJ2"/>
        <w:tabs>
          <w:tab w:val="right" w:leader="dot" w:pos="8494"/>
        </w:tabs>
        <w:rPr>
          <w:rFonts w:asciiTheme="minorHAnsi" w:eastAsiaTheme="minorEastAsia" w:hAnsiTheme="minorHAnsi" w:cstheme="minorBidi"/>
          <w:noProof/>
          <w:sz w:val="22"/>
          <w:szCs w:val="22"/>
          <w:lang w:eastAsia="hu-HU"/>
        </w:rPr>
      </w:pPr>
      <w:hyperlink w:anchor="_Toc433184131" w:history="1">
        <w:r w:rsidR="003E2ECB" w:rsidRPr="009C4645">
          <w:rPr>
            <w:rStyle w:val="Hiperhivatkozs"/>
            <w:noProof/>
          </w:rPr>
          <w:t>3.7 Képek</w:t>
        </w:r>
        <w:r w:rsidR="003E2ECB">
          <w:rPr>
            <w:noProof/>
            <w:webHidden/>
          </w:rPr>
          <w:tab/>
        </w:r>
        <w:r w:rsidR="003E2ECB">
          <w:rPr>
            <w:noProof/>
            <w:webHidden/>
          </w:rPr>
          <w:fldChar w:fldCharType="begin"/>
        </w:r>
        <w:r w:rsidR="003E2ECB">
          <w:rPr>
            <w:noProof/>
            <w:webHidden/>
          </w:rPr>
          <w:instrText xml:space="preserve"> PAGEREF _Toc433184131 \h </w:instrText>
        </w:r>
        <w:r w:rsidR="003E2ECB">
          <w:rPr>
            <w:noProof/>
            <w:webHidden/>
          </w:rPr>
        </w:r>
        <w:r w:rsidR="003E2ECB">
          <w:rPr>
            <w:noProof/>
            <w:webHidden/>
          </w:rPr>
          <w:fldChar w:fldCharType="separate"/>
        </w:r>
        <w:r w:rsidR="003E2ECB">
          <w:rPr>
            <w:noProof/>
            <w:webHidden/>
          </w:rPr>
          <w:t>21</w:t>
        </w:r>
        <w:r w:rsidR="003E2ECB">
          <w:rPr>
            <w:noProof/>
            <w:webHidden/>
          </w:rPr>
          <w:fldChar w:fldCharType="end"/>
        </w:r>
      </w:hyperlink>
    </w:p>
    <w:p w14:paraId="50D30F86" w14:textId="77777777" w:rsidR="003E2ECB" w:rsidRDefault="001236CB">
      <w:pPr>
        <w:pStyle w:val="TJ3"/>
        <w:tabs>
          <w:tab w:val="right" w:leader="dot" w:pos="8494"/>
        </w:tabs>
        <w:rPr>
          <w:rFonts w:asciiTheme="minorHAnsi" w:eastAsiaTheme="minorEastAsia" w:hAnsiTheme="minorHAnsi" w:cstheme="minorBidi"/>
          <w:noProof/>
          <w:sz w:val="22"/>
          <w:szCs w:val="22"/>
          <w:lang w:eastAsia="hu-HU"/>
        </w:rPr>
      </w:pPr>
      <w:hyperlink w:anchor="_Toc433184132" w:history="1">
        <w:r w:rsidR="003E2ECB" w:rsidRPr="009C4645">
          <w:rPr>
            <w:rStyle w:val="Hiperhivatkozs"/>
            <w:noProof/>
          </w:rPr>
          <w:t>3.7.1 Beszúrás, formázás</w:t>
        </w:r>
        <w:r w:rsidR="003E2ECB">
          <w:rPr>
            <w:noProof/>
            <w:webHidden/>
          </w:rPr>
          <w:tab/>
        </w:r>
        <w:r w:rsidR="003E2ECB">
          <w:rPr>
            <w:noProof/>
            <w:webHidden/>
          </w:rPr>
          <w:fldChar w:fldCharType="begin"/>
        </w:r>
        <w:r w:rsidR="003E2ECB">
          <w:rPr>
            <w:noProof/>
            <w:webHidden/>
          </w:rPr>
          <w:instrText xml:space="preserve"> PAGEREF _Toc433184132 \h </w:instrText>
        </w:r>
        <w:r w:rsidR="003E2ECB">
          <w:rPr>
            <w:noProof/>
            <w:webHidden/>
          </w:rPr>
        </w:r>
        <w:r w:rsidR="003E2ECB">
          <w:rPr>
            <w:noProof/>
            <w:webHidden/>
          </w:rPr>
          <w:fldChar w:fldCharType="separate"/>
        </w:r>
        <w:r w:rsidR="003E2ECB">
          <w:rPr>
            <w:noProof/>
            <w:webHidden/>
          </w:rPr>
          <w:t>21</w:t>
        </w:r>
        <w:r w:rsidR="003E2ECB">
          <w:rPr>
            <w:noProof/>
            <w:webHidden/>
          </w:rPr>
          <w:fldChar w:fldCharType="end"/>
        </w:r>
      </w:hyperlink>
    </w:p>
    <w:p w14:paraId="4C075CB9" w14:textId="77777777" w:rsidR="003E2ECB" w:rsidRDefault="001236CB">
      <w:pPr>
        <w:pStyle w:val="TJ3"/>
        <w:tabs>
          <w:tab w:val="right" w:leader="dot" w:pos="8494"/>
        </w:tabs>
        <w:rPr>
          <w:rFonts w:asciiTheme="minorHAnsi" w:eastAsiaTheme="minorEastAsia" w:hAnsiTheme="minorHAnsi" w:cstheme="minorBidi"/>
          <w:noProof/>
          <w:sz w:val="22"/>
          <w:szCs w:val="22"/>
          <w:lang w:eastAsia="hu-HU"/>
        </w:rPr>
      </w:pPr>
      <w:hyperlink w:anchor="_Toc433184133" w:history="1">
        <w:r w:rsidR="003E2ECB" w:rsidRPr="009C4645">
          <w:rPr>
            <w:rStyle w:val="Hiperhivatkozs"/>
            <w:noProof/>
          </w:rPr>
          <w:t>3.7.2 Képminőség</w:t>
        </w:r>
        <w:r w:rsidR="003E2ECB">
          <w:rPr>
            <w:noProof/>
            <w:webHidden/>
          </w:rPr>
          <w:tab/>
        </w:r>
        <w:r w:rsidR="003E2ECB">
          <w:rPr>
            <w:noProof/>
            <w:webHidden/>
          </w:rPr>
          <w:fldChar w:fldCharType="begin"/>
        </w:r>
        <w:r w:rsidR="003E2ECB">
          <w:rPr>
            <w:noProof/>
            <w:webHidden/>
          </w:rPr>
          <w:instrText xml:space="preserve"> PAGEREF _Toc433184133 \h </w:instrText>
        </w:r>
        <w:r w:rsidR="003E2ECB">
          <w:rPr>
            <w:noProof/>
            <w:webHidden/>
          </w:rPr>
        </w:r>
        <w:r w:rsidR="003E2ECB">
          <w:rPr>
            <w:noProof/>
            <w:webHidden/>
          </w:rPr>
          <w:fldChar w:fldCharType="separate"/>
        </w:r>
        <w:r w:rsidR="003E2ECB">
          <w:rPr>
            <w:noProof/>
            <w:webHidden/>
          </w:rPr>
          <w:t>21</w:t>
        </w:r>
        <w:r w:rsidR="003E2ECB">
          <w:rPr>
            <w:noProof/>
            <w:webHidden/>
          </w:rPr>
          <w:fldChar w:fldCharType="end"/>
        </w:r>
      </w:hyperlink>
    </w:p>
    <w:p w14:paraId="517D0544" w14:textId="77777777" w:rsidR="003E2ECB" w:rsidRDefault="001236CB">
      <w:pPr>
        <w:pStyle w:val="TJ2"/>
        <w:tabs>
          <w:tab w:val="right" w:leader="dot" w:pos="8494"/>
        </w:tabs>
        <w:rPr>
          <w:rFonts w:asciiTheme="minorHAnsi" w:eastAsiaTheme="minorEastAsia" w:hAnsiTheme="minorHAnsi" w:cstheme="minorBidi"/>
          <w:noProof/>
          <w:sz w:val="22"/>
          <w:szCs w:val="22"/>
          <w:lang w:eastAsia="hu-HU"/>
        </w:rPr>
      </w:pPr>
      <w:hyperlink w:anchor="_Toc433184134" w:history="1">
        <w:r w:rsidR="003E2ECB" w:rsidRPr="009C4645">
          <w:rPr>
            <w:rStyle w:val="Hiperhivatkozs"/>
            <w:noProof/>
          </w:rPr>
          <w:t>3.8 Kereszthivatkozások</w:t>
        </w:r>
        <w:r w:rsidR="003E2ECB">
          <w:rPr>
            <w:noProof/>
            <w:webHidden/>
          </w:rPr>
          <w:tab/>
        </w:r>
        <w:r w:rsidR="003E2ECB">
          <w:rPr>
            <w:noProof/>
            <w:webHidden/>
          </w:rPr>
          <w:fldChar w:fldCharType="begin"/>
        </w:r>
        <w:r w:rsidR="003E2ECB">
          <w:rPr>
            <w:noProof/>
            <w:webHidden/>
          </w:rPr>
          <w:instrText xml:space="preserve"> PAGEREF _Toc433184134 \h </w:instrText>
        </w:r>
        <w:r w:rsidR="003E2ECB">
          <w:rPr>
            <w:noProof/>
            <w:webHidden/>
          </w:rPr>
        </w:r>
        <w:r w:rsidR="003E2ECB">
          <w:rPr>
            <w:noProof/>
            <w:webHidden/>
          </w:rPr>
          <w:fldChar w:fldCharType="separate"/>
        </w:r>
        <w:r w:rsidR="003E2ECB">
          <w:rPr>
            <w:noProof/>
            <w:webHidden/>
          </w:rPr>
          <w:t>22</w:t>
        </w:r>
        <w:r w:rsidR="003E2ECB">
          <w:rPr>
            <w:noProof/>
            <w:webHidden/>
          </w:rPr>
          <w:fldChar w:fldCharType="end"/>
        </w:r>
      </w:hyperlink>
    </w:p>
    <w:p w14:paraId="443FD64C" w14:textId="77777777" w:rsidR="003E2ECB" w:rsidRDefault="001236CB">
      <w:pPr>
        <w:pStyle w:val="TJ2"/>
        <w:tabs>
          <w:tab w:val="right" w:leader="dot" w:pos="8494"/>
        </w:tabs>
        <w:rPr>
          <w:rFonts w:asciiTheme="minorHAnsi" w:eastAsiaTheme="minorEastAsia" w:hAnsiTheme="minorHAnsi" w:cstheme="minorBidi"/>
          <w:noProof/>
          <w:sz w:val="22"/>
          <w:szCs w:val="22"/>
          <w:lang w:eastAsia="hu-HU"/>
        </w:rPr>
      </w:pPr>
      <w:hyperlink w:anchor="_Toc433184135" w:history="1">
        <w:r w:rsidR="003E2ECB" w:rsidRPr="009C4645">
          <w:rPr>
            <w:rStyle w:val="Hiperhivatkozs"/>
            <w:noProof/>
          </w:rPr>
          <w:t>3.9 Irodalomhivatkozások</w:t>
        </w:r>
        <w:r w:rsidR="003E2ECB">
          <w:rPr>
            <w:noProof/>
            <w:webHidden/>
          </w:rPr>
          <w:tab/>
        </w:r>
        <w:r w:rsidR="003E2ECB">
          <w:rPr>
            <w:noProof/>
            <w:webHidden/>
          </w:rPr>
          <w:fldChar w:fldCharType="begin"/>
        </w:r>
        <w:r w:rsidR="003E2ECB">
          <w:rPr>
            <w:noProof/>
            <w:webHidden/>
          </w:rPr>
          <w:instrText xml:space="preserve"> PAGEREF _Toc433184135 \h </w:instrText>
        </w:r>
        <w:r w:rsidR="003E2ECB">
          <w:rPr>
            <w:noProof/>
            <w:webHidden/>
          </w:rPr>
        </w:r>
        <w:r w:rsidR="003E2ECB">
          <w:rPr>
            <w:noProof/>
            <w:webHidden/>
          </w:rPr>
          <w:fldChar w:fldCharType="separate"/>
        </w:r>
        <w:r w:rsidR="003E2ECB">
          <w:rPr>
            <w:noProof/>
            <w:webHidden/>
          </w:rPr>
          <w:t>23</w:t>
        </w:r>
        <w:r w:rsidR="003E2ECB">
          <w:rPr>
            <w:noProof/>
            <w:webHidden/>
          </w:rPr>
          <w:fldChar w:fldCharType="end"/>
        </w:r>
      </w:hyperlink>
    </w:p>
    <w:p w14:paraId="600CFE38" w14:textId="77777777" w:rsidR="003E2ECB" w:rsidRDefault="001236CB">
      <w:pPr>
        <w:pStyle w:val="TJ3"/>
        <w:tabs>
          <w:tab w:val="right" w:leader="dot" w:pos="8494"/>
        </w:tabs>
        <w:rPr>
          <w:rFonts w:asciiTheme="minorHAnsi" w:eastAsiaTheme="minorEastAsia" w:hAnsiTheme="minorHAnsi" w:cstheme="minorBidi"/>
          <w:noProof/>
          <w:sz w:val="22"/>
          <w:szCs w:val="22"/>
          <w:lang w:eastAsia="hu-HU"/>
        </w:rPr>
      </w:pPr>
      <w:hyperlink w:anchor="_Toc433184136" w:history="1">
        <w:r w:rsidR="003E2ECB" w:rsidRPr="009C4645">
          <w:rPr>
            <w:rStyle w:val="Hiperhivatkozs"/>
            <w:noProof/>
          </w:rPr>
          <w:t>3.9.1 Pozícionálás</w:t>
        </w:r>
        <w:r w:rsidR="003E2ECB">
          <w:rPr>
            <w:noProof/>
            <w:webHidden/>
          </w:rPr>
          <w:tab/>
        </w:r>
        <w:r w:rsidR="003E2ECB">
          <w:rPr>
            <w:noProof/>
            <w:webHidden/>
          </w:rPr>
          <w:fldChar w:fldCharType="begin"/>
        </w:r>
        <w:r w:rsidR="003E2ECB">
          <w:rPr>
            <w:noProof/>
            <w:webHidden/>
          </w:rPr>
          <w:instrText xml:space="preserve"> PAGEREF _Toc433184136 \h </w:instrText>
        </w:r>
        <w:r w:rsidR="003E2ECB">
          <w:rPr>
            <w:noProof/>
            <w:webHidden/>
          </w:rPr>
        </w:r>
        <w:r w:rsidR="003E2ECB">
          <w:rPr>
            <w:noProof/>
            <w:webHidden/>
          </w:rPr>
          <w:fldChar w:fldCharType="separate"/>
        </w:r>
        <w:r w:rsidR="003E2ECB">
          <w:rPr>
            <w:noProof/>
            <w:webHidden/>
          </w:rPr>
          <w:t>23</w:t>
        </w:r>
        <w:r w:rsidR="003E2ECB">
          <w:rPr>
            <w:noProof/>
            <w:webHidden/>
          </w:rPr>
          <w:fldChar w:fldCharType="end"/>
        </w:r>
      </w:hyperlink>
    </w:p>
    <w:p w14:paraId="6D8197A9" w14:textId="77777777" w:rsidR="003E2ECB" w:rsidRDefault="001236CB">
      <w:pPr>
        <w:pStyle w:val="TJ3"/>
        <w:tabs>
          <w:tab w:val="right" w:leader="dot" w:pos="8494"/>
        </w:tabs>
        <w:rPr>
          <w:rFonts w:asciiTheme="minorHAnsi" w:eastAsiaTheme="minorEastAsia" w:hAnsiTheme="minorHAnsi" w:cstheme="minorBidi"/>
          <w:noProof/>
          <w:sz w:val="22"/>
          <w:szCs w:val="22"/>
          <w:lang w:eastAsia="hu-HU"/>
        </w:rPr>
      </w:pPr>
      <w:hyperlink w:anchor="_Toc433184137" w:history="1">
        <w:r w:rsidR="003E2ECB" w:rsidRPr="009C4645">
          <w:rPr>
            <w:rStyle w:val="Hiperhivatkozs"/>
            <w:noProof/>
          </w:rPr>
          <w:t>3.9.2 Mikor kell hivatkoznom?</w:t>
        </w:r>
        <w:r w:rsidR="003E2ECB">
          <w:rPr>
            <w:noProof/>
            <w:webHidden/>
          </w:rPr>
          <w:tab/>
        </w:r>
        <w:r w:rsidR="003E2ECB">
          <w:rPr>
            <w:noProof/>
            <w:webHidden/>
          </w:rPr>
          <w:fldChar w:fldCharType="begin"/>
        </w:r>
        <w:r w:rsidR="003E2ECB">
          <w:rPr>
            <w:noProof/>
            <w:webHidden/>
          </w:rPr>
          <w:instrText xml:space="preserve"> PAGEREF _Toc433184137 \h </w:instrText>
        </w:r>
        <w:r w:rsidR="003E2ECB">
          <w:rPr>
            <w:noProof/>
            <w:webHidden/>
          </w:rPr>
        </w:r>
        <w:r w:rsidR="003E2ECB">
          <w:rPr>
            <w:noProof/>
            <w:webHidden/>
          </w:rPr>
          <w:fldChar w:fldCharType="separate"/>
        </w:r>
        <w:r w:rsidR="003E2ECB">
          <w:rPr>
            <w:noProof/>
            <w:webHidden/>
          </w:rPr>
          <w:t>24</w:t>
        </w:r>
        <w:r w:rsidR="003E2ECB">
          <w:rPr>
            <w:noProof/>
            <w:webHidden/>
          </w:rPr>
          <w:fldChar w:fldCharType="end"/>
        </w:r>
      </w:hyperlink>
    </w:p>
    <w:p w14:paraId="1FA42F20" w14:textId="77777777" w:rsidR="003E2ECB" w:rsidRDefault="001236CB">
      <w:pPr>
        <w:pStyle w:val="TJ2"/>
        <w:tabs>
          <w:tab w:val="right" w:leader="dot" w:pos="8494"/>
        </w:tabs>
        <w:rPr>
          <w:rFonts w:asciiTheme="minorHAnsi" w:eastAsiaTheme="minorEastAsia" w:hAnsiTheme="minorHAnsi" w:cstheme="minorBidi"/>
          <w:noProof/>
          <w:sz w:val="22"/>
          <w:szCs w:val="22"/>
          <w:lang w:eastAsia="hu-HU"/>
        </w:rPr>
      </w:pPr>
      <w:hyperlink w:anchor="_Toc433184138" w:history="1">
        <w:r w:rsidR="003E2ECB" w:rsidRPr="009C4645">
          <w:rPr>
            <w:rStyle w:val="Hiperhivatkozs"/>
            <w:noProof/>
          </w:rPr>
          <w:t>3.10 Word tippek és trükkök</w:t>
        </w:r>
        <w:r w:rsidR="003E2ECB">
          <w:rPr>
            <w:noProof/>
            <w:webHidden/>
          </w:rPr>
          <w:tab/>
        </w:r>
        <w:r w:rsidR="003E2ECB">
          <w:rPr>
            <w:noProof/>
            <w:webHidden/>
          </w:rPr>
          <w:fldChar w:fldCharType="begin"/>
        </w:r>
        <w:r w:rsidR="003E2ECB">
          <w:rPr>
            <w:noProof/>
            <w:webHidden/>
          </w:rPr>
          <w:instrText xml:space="preserve"> PAGEREF _Toc433184138 \h </w:instrText>
        </w:r>
        <w:r w:rsidR="003E2ECB">
          <w:rPr>
            <w:noProof/>
            <w:webHidden/>
          </w:rPr>
        </w:r>
        <w:r w:rsidR="003E2ECB">
          <w:rPr>
            <w:noProof/>
            <w:webHidden/>
          </w:rPr>
          <w:fldChar w:fldCharType="separate"/>
        </w:r>
        <w:r w:rsidR="003E2ECB">
          <w:rPr>
            <w:noProof/>
            <w:webHidden/>
          </w:rPr>
          <w:t>24</w:t>
        </w:r>
        <w:r w:rsidR="003E2ECB">
          <w:rPr>
            <w:noProof/>
            <w:webHidden/>
          </w:rPr>
          <w:fldChar w:fldCharType="end"/>
        </w:r>
      </w:hyperlink>
    </w:p>
    <w:p w14:paraId="78B0947F" w14:textId="77777777" w:rsidR="003E2ECB" w:rsidRDefault="001236CB">
      <w:pPr>
        <w:pStyle w:val="TJ3"/>
        <w:tabs>
          <w:tab w:val="right" w:leader="dot" w:pos="8494"/>
        </w:tabs>
        <w:rPr>
          <w:rFonts w:asciiTheme="minorHAnsi" w:eastAsiaTheme="minorEastAsia" w:hAnsiTheme="minorHAnsi" w:cstheme="minorBidi"/>
          <w:noProof/>
          <w:sz w:val="22"/>
          <w:szCs w:val="22"/>
          <w:lang w:eastAsia="hu-HU"/>
        </w:rPr>
      </w:pPr>
      <w:hyperlink w:anchor="_Toc433184139" w:history="1">
        <w:r w:rsidR="003E2ECB" w:rsidRPr="009C4645">
          <w:rPr>
            <w:rStyle w:val="Hiperhivatkozs"/>
            <w:noProof/>
          </w:rPr>
          <w:t>3.10.1 Navigációs ablak</w:t>
        </w:r>
        <w:r w:rsidR="003E2ECB">
          <w:rPr>
            <w:noProof/>
            <w:webHidden/>
          </w:rPr>
          <w:tab/>
        </w:r>
        <w:r w:rsidR="003E2ECB">
          <w:rPr>
            <w:noProof/>
            <w:webHidden/>
          </w:rPr>
          <w:fldChar w:fldCharType="begin"/>
        </w:r>
        <w:r w:rsidR="003E2ECB">
          <w:rPr>
            <w:noProof/>
            <w:webHidden/>
          </w:rPr>
          <w:instrText xml:space="preserve"> PAGEREF _Toc433184139 \h </w:instrText>
        </w:r>
        <w:r w:rsidR="003E2ECB">
          <w:rPr>
            <w:noProof/>
            <w:webHidden/>
          </w:rPr>
        </w:r>
        <w:r w:rsidR="003E2ECB">
          <w:rPr>
            <w:noProof/>
            <w:webHidden/>
          </w:rPr>
          <w:fldChar w:fldCharType="separate"/>
        </w:r>
        <w:r w:rsidR="003E2ECB">
          <w:rPr>
            <w:noProof/>
            <w:webHidden/>
          </w:rPr>
          <w:t>24</w:t>
        </w:r>
        <w:r w:rsidR="003E2ECB">
          <w:rPr>
            <w:noProof/>
            <w:webHidden/>
          </w:rPr>
          <w:fldChar w:fldCharType="end"/>
        </w:r>
      </w:hyperlink>
    </w:p>
    <w:p w14:paraId="293DBCFB" w14:textId="77777777" w:rsidR="003E2ECB" w:rsidRDefault="001236CB">
      <w:pPr>
        <w:pStyle w:val="TJ3"/>
        <w:tabs>
          <w:tab w:val="right" w:leader="dot" w:pos="8494"/>
        </w:tabs>
        <w:rPr>
          <w:rFonts w:asciiTheme="minorHAnsi" w:eastAsiaTheme="minorEastAsia" w:hAnsiTheme="minorHAnsi" w:cstheme="minorBidi"/>
          <w:noProof/>
          <w:sz w:val="22"/>
          <w:szCs w:val="22"/>
          <w:lang w:eastAsia="hu-HU"/>
        </w:rPr>
      </w:pPr>
      <w:hyperlink w:anchor="_Toc433184140" w:history="1">
        <w:r w:rsidR="003E2ECB" w:rsidRPr="009C4645">
          <w:rPr>
            <w:rStyle w:val="Hiperhivatkozs"/>
            <w:noProof/>
          </w:rPr>
          <w:t>3.10.2 Megjegyzések</w:t>
        </w:r>
        <w:r w:rsidR="003E2ECB">
          <w:rPr>
            <w:noProof/>
            <w:webHidden/>
          </w:rPr>
          <w:tab/>
        </w:r>
        <w:r w:rsidR="003E2ECB">
          <w:rPr>
            <w:noProof/>
            <w:webHidden/>
          </w:rPr>
          <w:fldChar w:fldCharType="begin"/>
        </w:r>
        <w:r w:rsidR="003E2ECB">
          <w:rPr>
            <w:noProof/>
            <w:webHidden/>
          </w:rPr>
          <w:instrText xml:space="preserve"> PAGEREF _Toc433184140 \h </w:instrText>
        </w:r>
        <w:r w:rsidR="003E2ECB">
          <w:rPr>
            <w:noProof/>
            <w:webHidden/>
          </w:rPr>
        </w:r>
        <w:r w:rsidR="003E2ECB">
          <w:rPr>
            <w:noProof/>
            <w:webHidden/>
          </w:rPr>
          <w:fldChar w:fldCharType="separate"/>
        </w:r>
        <w:r w:rsidR="003E2ECB">
          <w:rPr>
            <w:noProof/>
            <w:webHidden/>
          </w:rPr>
          <w:t>24</w:t>
        </w:r>
        <w:r w:rsidR="003E2ECB">
          <w:rPr>
            <w:noProof/>
            <w:webHidden/>
          </w:rPr>
          <w:fldChar w:fldCharType="end"/>
        </w:r>
      </w:hyperlink>
    </w:p>
    <w:p w14:paraId="4087B1F0" w14:textId="77777777" w:rsidR="003E2ECB" w:rsidRDefault="001236CB">
      <w:pPr>
        <w:pStyle w:val="TJ3"/>
        <w:tabs>
          <w:tab w:val="right" w:leader="dot" w:pos="8494"/>
        </w:tabs>
        <w:rPr>
          <w:rFonts w:asciiTheme="minorHAnsi" w:eastAsiaTheme="minorEastAsia" w:hAnsiTheme="minorHAnsi" w:cstheme="minorBidi"/>
          <w:noProof/>
          <w:sz w:val="22"/>
          <w:szCs w:val="22"/>
          <w:lang w:eastAsia="hu-HU"/>
        </w:rPr>
      </w:pPr>
      <w:hyperlink w:anchor="_Toc433184141" w:history="1">
        <w:r w:rsidR="003E2ECB" w:rsidRPr="009C4645">
          <w:rPr>
            <w:rStyle w:val="Hiperhivatkozs"/>
            <w:noProof/>
          </w:rPr>
          <w:t>3.10.3 Korrektúra</w:t>
        </w:r>
        <w:r w:rsidR="003E2ECB">
          <w:rPr>
            <w:noProof/>
            <w:webHidden/>
          </w:rPr>
          <w:tab/>
        </w:r>
        <w:r w:rsidR="003E2ECB">
          <w:rPr>
            <w:noProof/>
            <w:webHidden/>
          </w:rPr>
          <w:fldChar w:fldCharType="begin"/>
        </w:r>
        <w:r w:rsidR="003E2ECB">
          <w:rPr>
            <w:noProof/>
            <w:webHidden/>
          </w:rPr>
          <w:instrText xml:space="preserve"> PAGEREF _Toc433184141 \h </w:instrText>
        </w:r>
        <w:r w:rsidR="003E2ECB">
          <w:rPr>
            <w:noProof/>
            <w:webHidden/>
          </w:rPr>
        </w:r>
        <w:r w:rsidR="003E2ECB">
          <w:rPr>
            <w:noProof/>
            <w:webHidden/>
          </w:rPr>
          <w:fldChar w:fldCharType="separate"/>
        </w:r>
        <w:r w:rsidR="003E2ECB">
          <w:rPr>
            <w:noProof/>
            <w:webHidden/>
          </w:rPr>
          <w:t>25</w:t>
        </w:r>
        <w:r w:rsidR="003E2ECB">
          <w:rPr>
            <w:noProof/>
            <w:webHidden/>
          </w:rPr>
          <w:fldChar w:fldCharType="end"/>
        </w:r>
      </w:hyperlink>
    </w:p>
    <w:p w14:paraId="30C22C57" w14:textId="77777777" w:rsidR="003E2ECB" w:rsidRDefault="001236CB">
      <w:pPr>
        <w:pStyle w:val="TJ3"/>
        <w:tabs>
          <w:tab w:val="right" w:leader="dot" w:pos="8494"/>
        </w:tabs>
        <w:rPr>
          <w:rFonts w:asciiTheme="minorHAnsi" w:eastAsiaTheme="minorEastAsia" w:hAnsiTheme="minorHAnsi" w:cstheme="minorBidi"/>
          <w:noProof/>
          <w:sz w:val="22"/>
          <w:szCs w:val="22"/>
          <w:lang w:eastAsia="hu-HU"/>
        </w:rPr>
      </w:pPr>
      <w:hyperlink w:anchor="_Toc433184142" w:history="1">
        <w:r w:rsidR="003E2ECB" w:rsidRPr="009C4645">
          <w:rPr>
            <w:rStyle w:val="Hiperhivatkozs"/>
            <w:noProof/>
          </w:rPr>
          <w:t>3.10.4 Gyorsbillentyűk</w:t>
        </w:r>
        <w:r w:rsidR="003E2ECB">
          <w:rPr>
            <w:noProof/>
            <w:webHidden/>
          </w:rPr>
          <w:tab/>
        </w:r>
        <w:r w:rsidR="003E2ECB">
          <w:rPr>
            <w:noProof/>
            <w:webHidden/>
          </w:rPr>
          <w:fldChar w:fldCharType="begin"/>
        </w:r>
        <w:r w:rsidR="003E2ECB">
          <w:rPr>
            <w:noProof/>
            <w:webHidden/>
          </w:rPr>
          <w:instrText xml:space="preserve"> PAGEREF _Toc433184142 \h </w:instrText>
        </w:r>
        <w:r w:rsidR="003E2ECB">
          <w:rPr>
            <w:noProof/>
            <w:webHidden/>
          </w:rPr>
        </w:r>
        <w:r w:rsidR="003E2ECB">
          <w:rPr>
            <w:noProof/>
            <w:webHidden/>
          </w:rPr>
          <w:fldChar w:fldCharType="separate"/>
        </w:r>
        <w:r w:rsidR="003E2ECB">
          <w:rPr>
            <w:noProof/>
            <w:webHidden/>
          </w:rPr>
          <w:t>25</w:t>
        </w:r>
        <w:r w:rsidR="003E2ECB">
          <w:rPr>
            <w:noProof/>
            <w:webHidden/>
          </w:rPr>
          <w:fldChar w:fldCharType="end"/>
        </w:r>
      </w:hyperlink>
    </w:p>
    <w:p w14:paraId="242BCB84" w14:textId="77777777" w:rsidR="003E2ECB" w:rsidRDefault="001236CB">
      <w:pPr>
        <w:pStyle w:val="TJ2"/>
        <w:tabs>
          <w:tab w:val="right" w:leader="dot" w:pos="8494"/>
        </w:tabs>
        <w:rPr>
          <w:rFonts w:asciiTheme="minorHAnsi" w:eastAsiaTheme="minorEastAsia" w:hAnsiTheme="minorHAnsi" w:cstheme="minorBidi"/>
          <w:noProof/>
          <w:sz w:val="22"/>
          <w:szCs w:val="22"/>
          <w:lang w:eastAsia="hu-HU"/>
        </w:rPr>
      </w:pPr>
      <w:hyperlink w:anchor="_Toc433184143" w:history="1">
        <w:r w:rsidR="003E2ECB" w:rsidRPr="009C4645">
          <w:rPr>
            <w:rStyle w:val="Hiperhivatkozs"/>
            <w:noProof/>
          </w:rPr>
          <w:t>3.11 Kódrészletek</w:t>
        </w:r>
        <w:r w:rsidR="003E2ECB">
          <w:rPr>
            <w:noProof/>
            <w:webHidden/>
          </w:rPr>
          <w:tab/>
        </w:r>
        <w:r w:rsidR="003E2ECB">
          <w:rPr>
            <w:noProof/>
            <w:webHidden/>
          </w:rPr>
          <w:fldChar w:fldCharType="begin"/>
        </w:r>
        <w:r w:rsidR="003E2ECB">
          <w:rPr>
            <w:noProof/>
            <w:webHidden/>
          </w:rPr>
          <w:instrText xml:space="preserve"> PAGEREF _Toc433184143 \h </w:instrText>
        </w:r>
        <w:r w:rsidR="003E2ECB">
          <w:rPr>
            <w:noProof/>
            <w:webHidden/>
          </w:rPr>
        </w:r>
        <w:r w:rsidR="003E2ECB">
          <w:rPr>
            <w:noProof/>
            <w:webHidden/>
          </w:rPr>
          <w:fldChar w:fldCharType="separate"/>
        </w:r>
        <w:r w:rsidR="003E2ECB">
          <w:rPr>
            <w:noProof/>
            <w:webHidden/>
          </w:rPr>
          <w:t>25</w:t>
        </w:r>
        <w:r w:rsidR="003E2ECB">
          <w:rPr>
            <w:noProof/>
            <w:webHidden/>
          </w:rPr>
          <w:fldChar w:fldCharType="end"/>
        </w:r>
      </w:hyperlink>
    </w:p>
    <w:p w14:paraId="3F2B4C7D" w14:textId="77777777" w:rsidR="003E2ECB" w:rsidRDefault="001236CB">
      <w:pPr>
        <w:pStyle w:val="TJ3"/>
        <w:tabs>
          <w:tab w:val="right" w:leader="dot" w:pos="8494"/>
        </w:tabs>
        <w:rPr>
          <w:rFonts w:asciiTheme="minorHAnsi" w:eastAsiaTheme="minorEastAsia" w:hAnsiTheme="minorHAnsi" w:cstheme="minorBidi"/>
          <w:noProof/>
          <w:sz w:val="22"/>
          <w:szCs w:val="22"/>
          <w:lang w:eastAsia="hu-HU"/>
        </w:rPr>
      </w:pPr>
      <w:hyperlink w:anchor="_Toc433184144" w:history="1">
        <w:r w:rsidR="003E2ECB" w:rsidRPr="009C4645">
          <w:rPr>
            <w:rStyle w:val="Hiperhivatkozs"/>
            <w:noProof/>
          </w:rPr>
          <w:t>3.11.1 Formázás</w:t>
        </w:r>
        <w:r w:rsidR="003E2ECB">
          <w:rPr>
            <w:noProof/>
            <w:webHidden/>
          </w:rPr>
          <w:tab/>
        </w:r>
        <w:r w:rsidR="003E2ECB">
          <w:rPr>
            <w:noProof/>
            <w:webHidden/>
          </w:rPr>
          <w:fldChar w:fldCharType="begin"/>
        </w:r>
        <w:r w:rsidR="003E2ECB">
          <w:rPr>
            <w:noProof/>
            <w:webHidden/>
          </w:rPr>
          <w:instrText xml:space="preserve"> PAGEREF _Toc433184144 \h </w:instrText>
        </w:r>
        <w:r w:rsidR="003E2ECB">
          <w:rPr>
            <w:noProof/>
            <w:webHidden/>
          </w:rPr>
        </w:r>
        <w:r w:rsidR="003E2ECB">
          <w:rPr>
            <w:noProof/>
            <w:webHidden/>
          </w:rPr>
          <w:fldChar w:fldCharType="separate"/>
        </w:r>
        <w:r w:rsidR="003E2ECB">
          <w:rPr>
            <w:noProof/>
            <w:webHidden/>
          </w:rPr>
          <w:t>26</w:t>
        </w:r>
        <w:r w:rsidR="003E2ECB">
          <w:rPr>
            <w:noProof/>
            <w:webHidden/>
          </w:rPr>
          <w:fldChar w:fldCharType="end"/>
        </w:r>
      </w:hyperlink>
    </w:p>
    <w:p w14:paraId="7B222076" w14:textId="77777777" w:rsidR="003E2ECB" w:rsidRDefault="001236CB">
      <w:pPr>
        <w:pStyle w:val="TJ3"/>
        <w:tabs>
          <w:tab w:val="right" w:leader="dot" w:pos="8494"/>
        </w:tabs>
        <w:rPr>
          <w:rFonts w:asciiTheme="minorHAnsi" w:eastAsiaTheme="minorEastAsia" w:hAnsiTheme="minorHAnsi" w:cstheme="minorBidi"/>
          <w:noProof/>
          <w:sz w:val="22"/>
          <w:szCs w:val="22"/>
          <w:lang w:eastAsia="hu-HU"/>
        </w:rPr>
      </w:pPr>
      <w:hyperlink w:anchor="_Toc433184145" w:history="1">
        <w:r w:rsidR="003E2ECB" w:rsidRPr="009C4645">
          <w:rPr>
            <w:rStyle w:val="Hiperhivatkozs"/>
            <w:noProof/>
          </w:rPr>
          <w:t>3.11.2 Irodalomjegyzék</w:t>
        </w:r>
        <w:r w:rsidR="003E2ECB">
          <w:rPr>
            <w:noProof/>
            <w:webHidden/>
          </w:rPr>
          <w:tab/>
        </w:r>
        <w:r w:rsidR="003E2ECB">
          <w:rPr>
            <w:noProof/>
            <w:webHidden/>
          </w:rPr>
          <w:fldChar w:fldCharType="begin"/>
        </w:r>
        <w:r w:rsidR="003E2ECB">
          <w:rPr>
            <w:noProof/>
            <w:webHidden/>
          </w:rPr>
          <w:instrText xml:space="preserve"> PAGEREF _Toc433184145 \h </w:instrText>
        </w:r>
        <w:r w:rsidR="003E2ECB">
          <w:rPr>
            <w:noProof/>
            <w:webHidden/>
          </w:rPr>
        </w:r>
        <w:r w:rsidR="003E2ECB">
          <w:rPr>
            <w:noProof/>
            <w:webHidden/>
          </w:rPr>
          <w:fldChar w:fldCharType="separate"/>
        </w:r>
        <w:r w:rsidR="003E2ECB">
          <w:rPr>
            <w:noProof/>
            <w:webHidden/>
          </w:rPr>
          <w:t>27</w:t>
        </w:r>
        <w:r w:rsidR="003E2ECB">
          <w:rPr>
            <w:noProof/>
            <w:webHidden/>
          </w:rPr>
          <w:fldChar w:fldCharType="end"/>
        </w:r>
      </w:hyperlink>
    </w:p>
    <w:p w14:paraId="674452E4" w14:textId="77777777" w:rsidR="003E2ECB" w:rsidRDefault="001236CB">
      <w:pPr>
        <w:pStyle w:val="TJ2"/>
        <w:tabs>
          <w:tab w:val="right" w:leader="dot" w:pos="8494"/>
        </w:tabs>
        <w:rPr>
          <w:rFonts w:asciiTheme="minorHAnsi" w:eastAsiaTheme="minorEastAsia" w:hAnsiTheme="minorHAnsi" w:cstheme="minorBidi"/>
          <w:noProof/>
          <w:sz w:val="22"/>
          <w:szCs w:val="22"/>
          <w:lang w:eastAsia="hu-HU"/>
        </w:rPr>
      </w:pPr>
      <w:hyperlink w:anchor="_Toc433184146" w:history="1">
        <w:r w:rsidR="003E2ECB" w:rsidRPr="009C4645">
          <w:rPr>
            <w:rStyle w:val="Hiperhivatkozs"/>
            <w:noProof/>
          </w:rPr>
          <w:t>3.12 Utolsó simítások</w:t>
        </w:r>
        <w:r w:rsidR="003E2ECB">
          <w:rPr>
            <w:noProof/>
            <w:webHidden/>
          </w:rPr>
          <w:tab/>
        </w:r>
        <w:r w:rsidR="003E2ECB">
          <w:rPr>
            <w:noProof/>
            <w:webHidden/>
          </w:rPr>
          <w:fldChar w:fldCharType="begin"/>
        </w:r>
        <w:r w:rsidR="003E2ECB">
          <w:rPr>
            <w:noProof/>
            <w:webHidden/>
          </w:rPr>
          <w:instrText xml:space="preserve"> PAGEREF _Toc433184146 \h </w:instrText>
        </w:r>
        <w:r w:rsidR="003E2ECB">
          <w:rPr>
            <w:noProof/>
            <w:webHidden/>
          </w:rPr>
        </w:r>
        <w:r w:rsidR="003E2ECB">
          <w:rPr>
            <w:noProof/>
            <w:webHidden/>
          </w:rPr>
          <w:fldChar w:fldCharType="separate"/>
        </w:r>
        <w:r w:rsidR="003E2ECB">
          <w:rPr>
            <w:noProof/>
            <w:webHidden/>
          </w:rPr>
          <w:t>27</w:t>
        </w:r>
        <w:r w:rsidR="003E2ECB">
          <w:rPr>
            <w:noProof/>
            <w:webHidden/>
          </w:rPr>
          <w:fldChar w:fldCharType="end"/>
        </w:r>
      </w:hyperlink>
    </w:p>
    <w:p w14:paraId="432CD0C4" w14:textId="77777777" w:rsidR="003E2ECB" w:rsidRDefault="001236CB">
      <w:pPr>
        <w:pStyle w:val="TJ1"/>
        <w:rPr>
          <w:rFonts w:asciiTheme="minorHAnsi" w:eastAsiaTheme="minorEastAsia" w:hAnsiTheme="minorHAnsi" w:cstheme="minorBidi"/>
          <w:b w:val="0"/>
          <w:noProof/>
          <w:sz w:val="22"/>
          <w:szCs w:val="22"/>
          <w:lang w:eastAsia="hu-HU"/>
        </w:rPr>
      </w:pPr>
      <w:hyperlink w:anchor="_Toc433184147" w:history="1">
        <w:r w:rsidR="003E2ECB" w:rsidRPr="009C4645">
          <w:rPr>
            <w:rStyle w:val="Hiperhivatkozs"/>
            <w:noProof/>
          </w:rPr>
          <w:t>4 Irodalomjegyzék</w:t>
        </w:r>
        <w:r w:rsidR="003E2ECB">
          <w:rPr>
            <w:noProof/>
            <w:webHidden/>
          </w:rPr>
          <w:tab/>
        </w:r>
        <w:r w:rsidR="003E2ECB">
          <w:rPr>
            <w:noProof/>
            <w:webHidden/>
          </w:rPr>
          <w:fldChar w:fldCharType="begin"/>
        </w:r>
        <w:r w:rsidR="003E2ECB">
          <w:rPr>
            <w:noProof/>
            <w:webHidden/>
          </w:rPr>
          <w:instrText xml:space="preserve"> PAGEREF _Toc433184147 \h </w:instrText>
        </w:r>
        <w:r w:rsidR="003E2ECB">
          <w:rPr>
            <w:noProof/>
            <w:webHidden/>
          </w:rPr>
        </w:r>
        <w:r w:rsidR="003E2ECB">
          <w:rPr>
            <w:noProof/>
            <w:webHidden/>
          </w:rPr>
          <w:fldChar w:fldCharType="separate"/>
        </w:r>
        <w:r w:rsidR="003E2ECB">
          <w:rPr>
            <w:noProof/>
            <w:webHidden/>
          </w:rPr>
          <w:t>28</w:t>
        </w:r>
        <w:r w:rsidR="003E2ECB">
          <w:rPr>
            <w:noProof/>
            <w:webHidden/>
          </w:rPr>
          <w:fldChar w:fldCharType="end"/>
        </w:r>
      </w:hyperlink>
    </w:p>
    <w:p w14:paraId="2951C42C" w14:textId="77777777" w:rsidR="003E2ECB" w:rsidRDefault="001236CB">
      <w:pPr>
        <w:pStyle w:val="TJ1"/>
        <w:rPr>
          <w:rFonts w:asciiTheme="minorHAnsi" w:eastAsiaTheme="minorEastAsia" w:hAnsiTheme="minorHAnsi" w:cstheme="minorBidi"/>
          <w:b w:val="0"/>
          <w:noProof/>
          <w:sz w:val="22"/>
          <w:szCs w:val="22"/>
          <w:lang w:eastAsia="hu-HU"/>
        </w:rPr>
      </w:pPr>
      <w:hyperlink w:anchor="_Toc433184148" w:history="1">
        <w:r w:rsidR="003E2ECB" w:rsidRPr="009C4645">
          <w:rPr>
            <w:rStyle w:val="Hiperhivatkozs"/>
            <w:noProof/>
          </w:rPr>
          <w:t>Függelék</w:t>
        </w:r>
        <w:r w:rsidR="003E2ECB">
          <w:rPr>
            <w:noProof/>
            <w:webHidden/>
          </w:rPr>
          <w:tab/>
        </w:r>
        <w:r w:rsidR="003E2ECB">
          <w:rPr>
            <w:noProof/>
            <w:webHidden/>
          </w:rPr>
          <w:fldChar w:fldCharType="begin"/>
        </w:r>
        <w:r w:rsidR="003E2ECB">
          <w:rPr>
            <w:noProof/>
            <w:webHidden/>
          </w:rPr>
          <w:instrText xml:space="preserve"> PAGEREF _Toc433184148 \h </w:instrText>
        </w:r>
        <w:r w:rsidR="003E2ECB">
          <w:rPr>
            <w:noProof/>
            <w:webHidden/>
          </w:rPr>
        </w:r>
        <w:r w:rsidR="003E2ECB">
          <w:rPr>
            <w:noProof/>
            <w:webHidden/>
          </w:rPr>
          <w:fldChar w:fldCharType="separate"/>
        </w:r>
        <w:r w:rsidR="003E2ECB">
          <w:rPr>
            <w:noProof/>
            <w:webHidden/>
          </w:rPr>
          <w:t>29</w:t>
        </w:r>
        <w:r w:rsidR="003E2ECB">
          <w:rPr>
            <w:noProof/>
            <w:webHidden/>
          </w:rPr>
          <w:fldChar w:fldCharType="end"/>
        </w:r>
      </w:hyperlink>
    </w:p>
    <w:p w14:paraId="45012F29" w14:textId="77777777" w:rsidR="00730B3C" w:rsidRDefault="00730B3C">
      <w:r>
        <w:rPr>
          <w:b/>
          <w:bCs/>
        </w:rPr>
        <w:fldChar w:fldCharType="end"/>
      </w:r>
    </w:p>
    <w:p w14:paraId="597B17CD" w14:textId="77777777" w:rsidR="0063585C" w:rsidRPr="00B50CAA" w:rsidRDefault="0063585C" w:rsidP="00491D1C">
      <w:pPr>
        <w:pStyle w:val="Kpalrs"/>
      </w:pPr>
    </w:p>
    <w:p w14:paraId="624D007E" w14:textId="77777777" w:rsidR="00681E99" w:rsidRPr="00B50CAA" w:rsidRDefault="00681E99" w:rsidP="00854BDC">
      <w:pPr>
        <w:pStyle w:val="Nyilatkozatcm"/>
      </w:pPr>
      <w:r w:rsidRPr="00B50CAA">
        <w:lastRenderedPageBreak/>
        <w:t>Hallgatói nyilatkozat</w:t>
      </w:r>
    </w:p>
    <w:p w14:paraId="3F18C6A1" w14:textId="5302359F" w:rsidR="00681E99" w:rsidRDefault="00681E99" w:rsidP="005E01E0">
      <w:pPr>
        <w:pStyle w:val="Nyilatkozatszveg"/>
      </w:pPr>
      <w:r w:rsidRPr="00B50CAA">
        <w:t xml:space="preserve">Alulírott </w:t>
      </w:r>
      <w:r w:rsidR="001236CB">
        <w:rPr>
          <w:b/>
          <w:bCs/>
        </w:rPr>
        <w:t>Boros</w:t>
      </w:r>
      <w:commentRangeStart w:id="3"/>
      <w:r w:rsidR="00630A92">
        <w:rPr>
          <w:b/>
          <w:bCs/>
        </w:rPr>
        <w:t xml:space="preserve"> Bence</w:t>
      </w:r>
      <w:commentRangeEnd w:id="3"/>
      <w:r w:rsidR="00630A92">
        <w:rPr>
          <w:rStyle w:val="Jegyzethivatkozs"/>
        </w:rPr>
        <w:commentReference w:id="3"/>
      </w:r>
      <w:r w:rsidRPr="00B50CAA">
        <w:t xml:space="preserve">, szigorló hallgató kijelentem, hogy ezt a </w:t>
      </w:r>
      <w:commentRangeStart w:id="4"/>
      <w:r>
        <w:t xml:space="preserve">szakdolgozatot/ </w:t>
      </w:r>
      <w:r w:rsidRPr="00B50CAA">
        <w:t>diplomatervet</w:t>
      </w:r>
      <w:commentRangeEnd w:id="4"/>
      <w:r w:rsidR="00630A92">
        <w:rPr>
          <w:rStyle w:val="Jegyzethivatkozs"/>
        </w:rPr>
        <w:commentReference w:id="4"/>
      </w:r>
      <w:r w:rsidRPr="00B50CAA">
        <w:t xml:space="preserve">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488D4B2" w14:textId="77777777" w:rsidR="00681E99" w:rsidRPr="00EE1A1F" w:rsidRDefault="00681E99" w:rsidP="005E01E0">
      <w:pPr>
        <w:pStyle w:val="Nyilatkozatszveg"/>
      </w:pPr>
      <w:r w:rsidRPr="00EE1A1F">
        <w:t>Hozzájárulok, hogy a jel</w:t>
      </w:r>
      <w:r w:rsidR="00630A92">
        <w:t>en munkám alapadatait (szerző</w:t>
      </w:r>
      <w:r w:rsidRPr="00EE1A1F">
        <w:t>,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00549213" w14:textId="7C7FA703" w:rsidR="00681E99" w:rsidRPr="00B50CAA" w:rsidRDefault="00681E99" w:rsidP="00681E99">
      <w:pPr>
        <w:pStyle w:val="Nyilatkozatkeltezs"/>
      </w:pPr>
      <w:r w:rsidRPr="00B50CAA">
        <w:t xml:space="preserve">Kelt: Budapest, </w:t>
      </w:r>
      <w:r w:rsidR="001236CB">
        <w:t>2020. 12. 03.</w:t>
      </w:r>
    </w:p>
    <w:p w14:paraId="47749B79" w14:textId="77777777" w:rsidR="00681E99" w:rsidRDefault="005E01E0" w:rsidP="00854BDC">
      <w:pPr>
        <w:pStyle w:val="Nyilatkozatalrs"/>
      </w:pPr>
      <w:r>
        <w:tab/>
      </w:r>
      <w:r w:rsidR="00854BDC">
        <w:t>...</w:t>
      </w:r>
      <w:r>
        <w:t>…………………………………………….</w:t>
      </w:r>
    </w:p>
    <w:p w14:paraId="5F7D501E" w14:textId="135FE91F" w:rsidR="005E01E0" w:rsidRDefault="001236CB" w:rsidP="00630A92">
      <w:pPr>
        <w:pStyle w:val="Nyilatkozatalrs"/>
        <w:ind w:firstLine="634"/>
      </w:pPr>
      <w:r>
        <w:tab/>
      </w:r>
      <w:commentRangeStart w:id="5"/>
      <w:r>
        <w:t>Boros</w:t>
      </w:r>
      <w:r w:rsidR="00630A92">
        <w:t xml:space="preserve"> Bence</w:t>
      </w:r>
      <w:commentRangeEnd w:id="5"/>
      <w:r w:rsidR="00630A92">
        <w:rPr>
          <w:rStyle w:val="Jegyzethivatkozs"/>
          <w:noProof w:val="0"/>
        </w:rPr>
        <w:commentReference w:id="5"/>
      </w: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12"/>
          <w:type w:val="continuous"/>
          <w:pgSz w:w="11907" w:h="16840" w:code="9"/>
          <w:pgMar w:top="1418" w:right="1418" w:bottom="1418" w:left="1418" w:header="708" w:footer="708" w:gutter="567"/>
          <w:cols w:space="708"/>
          <w:titlePg/>
          <w:docGrid w:linePitch="360"/>
        </w:sectPr>
      </w:pPr>
    </w:p>
    <w:p w14:paraId="6B2CBAFC" w14:textId="77777777" w:rsidR="0063585C" w:rsidRDefault="0063585C" w:rsidP="00816BCB">
      <w:pPr>
        <w:pStyle w:val="Fejezetcimszmozsnlkl"/>
      </w:pPr>
      <w:bookmarkStart w:id="6" w:name="_Toc433184091"/>
      <w:r w:rsidRPr="00B50CAA">
        <w:lastRenderedPageBreak/>
        <w:t>Összefoglaló</w:t>
      </w:r>
      <w:bookmarkEnd w:id="6"/>
    </w:p>
    <w:p w14:paraId="2E0E5560" w14:textId="77777777" w:rsidR="00630A92" w:rsidRDefault="00630A92" w:rsidP="00630A92">
      <w:commentRangeStart w:id="7"/>
      <w:r>
        <w:t xml:space="preserve">A szakdolgozat, vagy diplomaterv elkészítése minden egyetemi hallgató életében egy fontos mérföldkő. Lehetőséget ad arra, hogy az egyetemi évei során megtanultakat kamatoztassa és eredményeit szélesebb közönség előtt bemutassa, s mérnöki rátermettségét bizonyítsa. </w:t>
      </w:r>
      <w:r w:rsidR="0003623B">
        <w:t>Fontos azonban, hogy a dolgozat elkészítésének folyamata számos csapdát is rejt magában</w:t>
      </w:r>
      <w:commentRangeEnd w:id="7"/>
      <w:r w:rsidR="005334AD">
        <w:rPr>
          <w:rStyle w:val="Jegyzethivatkozs"/>
        </w:rPr>
        <w:commentReference w:id="7"/>
      </w:r>
      <w:r w:rsidR="0003623B">
        <w:t xml:space="preserve">. </w:t>
      </w:r>
      <w:commentRangeStart w:id="8"/>
      <w:r w:rsidR="0003623B">
        <w:t xml:space="preserve">Rossz időgazdálkodás, hiányos szövegszerkesztési ismeretek, illetve a dolgozat készítéséhez nélkülözhetetlen „műfaji” szabályok ismeretének hiánya könnyen oda vezethetnek, hogy egy egyébként jelentős időbefektetéssel készült kiemelkedő szoftver is csak gyengébb minősítést kapjon a gyenge minőségű dolgozat miatt. </w:t>
      </w:r>
      <w:commentRangeEnd w:id="8"/>
      <w:r w:rsidR="005334AD">
        <w:rPr>
          <w:rStyle w:val="Jegyzethivatkozs"/>
        </w:rPr>
        <w:commentReference w:id="8"/>
      </w:r>
    </w:p>
    <w:p w14:paraId="76EE1937" w14:textId="77777777" w:rsidR="0003623B" w:rsidRDefault="0003623B" w:rsidP="00630A92">
      <w:commentRangeStart w:id="9"/>
      <w:r>
        <w:t xml:space="preserve">E dokumentum – amellett, hogy egy általános szerkesztési keretet ad a dolgozatodnak – összefoglalja a szakdolgozat/diplomaterv írás írott és íratlan szabályait. Összeszedjük a Word kezelésének legfontosabb részeit (címsorok, ábrák, irodalomjegyzék stb.), a dolgozat felépítésének általános tartalmi és szerkezeti irányelveit. </w:t>
      </w:r>
      <w:r w:rsidR="005334AD">
        <w:t>Bár mindenkire igazítható sablon természetesen nem létezik, megadjuk azokat az általános arányokat, oldalszámokat</w:t>
      </w:r>
      <w:commentRangeEnd w:id="9"/>
      <w:r w:rsidR="005334AD">
        <w:rPr>
          <w:rStyle w:val="Jegyzethivatkozs"/>
        </w:rPr>
        <w:commentReference w:id="9"/>
      </w:r>
      <w:r w:rsidR="005334AD">
        <w:t>,</w:t>
      </w:r>
      <w:commentRangeStart w:id="10"/>
      <w:r w:rsidR="005334AD">
        <w:t xml:space="preserve"> amelyek betartásával jó eséllyel készíthetsz egy színvonalas dolgozatot. A részletes és pontokba szedett elvárás-lista nem csupán a dolgozat írásakor, de akár más dolgozatok értékelésekor is kiváló támpontként szolgálhat.</w:t>
      </w:r>
      <w:commentRangeEnd w:id="10"/>
      <w:r w:rsidR="005334AD">
        <w:rPr>
          <w:rStyle w:val="Jegyzethivatkozs"/>
        </w:rPr>
        <w:commentReference w:id="10"/>
      </w:r>
    </w:p>
    <w:p w14:paraId="274A4EEA" w14:textId="77777777" w:rsidR="005334AD" w:rsidRPr="00D23BFC" w:rsidRDefault="005334AD" w:rsidP="00630A92">
      <w:commentRangeStart w:id="11"/>
      <w:r>
        <w:t>Az itt átadott ismeretek és szemléletmód nem csupán az aktuális feladatod leküzdésében segíthet, de hosszútávon is számos praktikus fogással bővítheti a szövegszerkesztési és dokumentumkészítési eszköztáradat.</w:t>
      </w:r>
      <w:commentRangeEnd w:id="11"/>
      <w:r>
        <w:rPr>
          <w:rStyle w:val="Jegyzethivatkozs"/>
        </w:rPr>
        <w:commentReference w:id="11"/>
      </w:r>
    </w:p>
    <w:p w14:paraId="68C22B44" w14:textId="77777777" w:rsidR="0063585C" w:rsidRDefault="0063585C" w:rsidP="00816BCB">
      <w:pPr>
        <w:pStyle w:val="Fejezetcimszmozsnlkl"/>
      </w:pPr>
      <w:bookmarkStart w:id="12" w:name="_Toc433184092"/>
      <w:proofErr w:type="spellStart"/>
      <w:r w:rsidRPr="00B50CAA">
        <w:lastRenderedPageBreak/>
        <w:t>Abstract</w:t>
      </w:r>
      <w:bookmarkEnd w:id="12"/>
      <w:proofErr w:type="spellEnd"/>
    </w:p>
    <w:p w14:paraId="7C02BBBF" w14:textId="4B64D695" w:rsidR="005334AD" w:rsidRDefault="001236CB" w:rsidP="005334AD">
      <w:r>
        <w:t xml:space="preserve">The </w:t>
      </w:r>
      <w:proofErr w:type="spellStart"/>
      <w:r>
        <w:t>task</w:t>
      </w:r>
      <w:proofErr w:type="spellEnd"/>
      <w:r>
        <w:t xml:space="preserve"> is </w:t>
      </w:r>
      <w:proofErr w:type="spellStart"/>
      <w:r>
        <w:t>to</w:t>
      </w:r>
      <w:proofErr w:type="spellEnd"/>
      <w:r>
        <w:t xml:space="preserve"> </w:t>
      </w:r>
      <w:proofErr w:type="spellStart"/>
      <w:r>
        <w:t>create</w:t>
      </w:r>
      <w:proofErr w:type="spellEnd"/>
      <w:r>
        <w:t xml:space="preserve"> a </w:t>
      </w:r>
      <w:proofErr w:type="spellStart"/>
      <w:r>
        <w:t>full-stack</w:t>
      </w:r>
      <w:proofErr w:type="spellEnd"/>
      <w:r>
        <w:t xml:space="preserve"> </w:t>
      </w:r>
      <w:proofErr w:type="spellStart"/>
      <w:r>
        <w:t>application</w:t>
      </w:r>
      <w:proofErr w:type="spellEnd"/>
      <w:r>
        <w:t xml:space="preserve">, in </w:t>
      </w:r>
      <w:proofErr w:type="spellStart"/>
      <w:r>
        <w:t>which</w:t>
      </w:r>
      <w:proofErr w:type="spellEnd"/>
      <w:r>
        <w:t xml:space="preserve"> </w:t>
      </w:r>
      <w:proofErr w:type="spellStart"/>
      <w:r>
        <w:t>the</w:t>
      </w:r>
      <w:proofErr w:type="spellEnd"/>
      <w:r>
        <w:t xml:space="preserve"> </w:t>
      </w:r>
      <w:proofErr w:type="spellStart"/>
      <w:r>
        <w:t>user</w:t>
      </w:r>
      <w:proofErr w:type="spellEnd"/>
      <w:r>
        <w:t xml:space="preserve"> </w:t>
      </w:r>
      <w:proofErr w:type="spellStart"/>
      <w:r>
        <w:t>can</w:t>
      </w:r>
      <w:proofErr w:type="spellEnd"/>
      <w:r>
        <w:t xml:space="preserve"> </w:t>
      </w:r>
      <w:proofErr w:type="spellStart"/>
      <w:r>
        <w:t>use</w:t>
      </w:r>
      <w:proofErr w:type="spellEnd"/>
      <w:r>
        <w:t xml:space="preserve"> an </w:t>
      </w:r>
      <w:proofErr w:type="spellStart"/>
      <w:r>
        <w:t>automated</w:t>
      </w:r>
      <w:proofErr w:type="spellEnd"/>
      <w:r>
        <w:t xml:space="preserve"> </w:t>
      </w:r>
      <w:proofErr w:type="spellStart"/>
      <w:r>
        <w:t>forex</w:t>
      </w:r>
      <w:proofErr w:type="spellEnd"/>
      <w:r>
        <w:t xml:space="preserve"> </w:t>
      </w:r>
      <w:proofErr w:type="spellStart"/>
      <w:r w:rsidR="00BB12B1">
        <w:t>trading</w:t>
      </w:r>
      <w:proofErr w:type="spellEnd"/>
      <w:r>
        <w:t xml:space="preserve"> robot. The </w:t>
      </w:r>
      <w:proofErr w:type="spellStart"/>
      <w:r>
        <w:t>user</w:t>
      </w:r>
      <w:proofErr w:type="spellEnd"/>
      <w:r>
        <w:t xml:space="preserve"> </w:t>
      </w:r>
      <w:proofErr w:type="spellStart"/>
      <w:r w:rsidR="00BB12B1">
        <w:t>can</w:t>
      </w:r>
      <w:proofErr w:type="spellEnd"/>
      <w:r>
        <w:t xml:space="preserve"> monitor </w:t>
      </w:r>
      <w:proofErr w:type="spellStart"/>
      <w:r>
        <w:t>the</w:t>
      </w:r>
      <w:proofErr w:type="spellEnd"/>
      <w:r>
        <w:t xml:space="preserve"> </w:t>
      </w:r>
      <w:proofErr w:type="spellStart"/>
      <w:r>
        <w:t>activity</w:t>
      </w:r>
      <w:proofErr w:type="spellEnd"/>
      <w:r>
        <w:t xml:space="preserve"> of </w:t>
      </w:r>
      <w:proofErr w:type="spellStart"/>
      <w:r>
        <w:t>the</w:t>
      </w:r>
      <w:proofErr w:type="spellEnd"/>
      <w:r>
        <w:t xml:space="preserve"> robot and </w:t>
      </w:r>
      <w:proofErr w:type="spellStart"/>
      <w:r>
        <w:t>customize</w:t>
      </w:r>
      <w:proofErr w:type="spellEnd"/>
      <w:r>
        <w:t xml:space="preserve"> </w:t>
      </w:r>
      <w:proofErr w:type="spellStart"/>
      <w:r>
        <w:t>its</w:t>
      </w:r>
      <w:proofErr w:type="spellEnd"/>
      <w:r>
        <w:t xml:space="preserve"> </w:t>
      </w:r>
      <w:proofErr w:type="spellStart"/>
      <w:r>
        <w:t>parameters</w:t>
      </w:r>
      <w:proofErr w:type="spellEnd"/>
      <w:r>
        <w:t xml:space="preserve"> </w:t>
      </w:r>
      <w:proofErr w:type="spellStart"/>
      <w:r>
        <w:t>through</w:t>
      </w:r>
      <w:proofErr w:type="spellEnd"/>
      <w:r>
        <w:t xml:space="preserve"> a web GUI. </w:t>
      </w:r>
      <w:proofErr w:type="spellStart"/>
      <w:r>
        <w:t>These</w:t>
      </w:r>
      <w:proofErr w:type="spellEnd"/>
      <w:r>
        <w:t xml:space="preserve"> </w:t>
      </w:r>
      <w:proofErr w:type="spellStart"/>
      <w:r>
        <w:t>parameters</w:t>
      </w:r>
      <w:proofErr w:type="spellEnd"/>
      <w:r>
        <w:t xml:space="preserve"> </w:t>
      </w:r>
      <w:proofErr w:type="spellStart"/>
      <w:r>
        <w:t>are</w:t>
      </w:r>
      <w:proofErr w:type="spellEnd"/>
      <w:r>
        <w:t xml:space="preserve"> </w:t>
      </w:r>
      <w:proofErr w:type="spellStart"/>
      <w:r>
        <w:t>used</w:t>
      </w:r>
      <w:proofErr w:type="spellEnd"/>
      <w:r>
        <w:t xml:space="preserve"> </w:t>
      </w:r>
      <w:proofErr w:type="spellStart"/>
      <w:r>
        <w:t>to</w:t>
      </w:r>
      <w:proofErr w:type="spellEnd"/>
      <w:r>
        <w:t xml:space="preserve"> </w:t>
      </w:r>
      <w:proofErr w:type="spellStart"/>
      <w:r>
        <w:t>determine</w:t>
      </w:r>
      <w:proofErr w:type="spellEnd"/>
      <w:r>
        <w:t xml:space="preserve"> </w:t>
      </w:r>
      <w:proofErr w:type="spellStart"/>
      <w:r>
        <w:t>how</w:t>
      </w:r>
      <w:proofErr w:type="spellEnd"/>
      <w:r>
        <w:t xml:space="preserve"> </w:t>
      </w:r>
      <w:proofErr w:type="spellStart"/>
      <w:r>
        <w:t>much</w:t>
      </w:r>
      <w:proofErr w:type="spellEnd"/>
      <w:r>
        <w:t xml:space="preserve"> </w:t>
      </w:r>
      <w:proofErr w:type="spellStart"/>
      <w:r>
        <w:t>risk</w:t>
      </w:r>
      <w:proofErr w:type="spellEnd"/>
      <w:r>
        <w:t xml:space="preserve"> </w:t>
      </w:r>
      <w:proofErr w:type="spellStart"/>
      <w:r>
        <w:t>the</w:t>
      </w:r>
      <w:proofErr w:type="spellEnd"/>
      <w:r>
        <w:t xml:space="preserve"> </w:t>
      </w:r>
      <w:proofErr w:type="spellStart"/>
      <w:r>
        <w:t>user</w:t>
      </w:r>
      <w:proofErr w:type="spellEnd"/>
      <w:r>
        <w:t xml:space="preserve"> is </w:t>
      </w:r>
      <w:proofErr w:type="spellStart"/>
      <w:r>
        <w:t>willing</w:t>
      </w:r>
      <w:proofErr w:type="spellEnd"/>
      <w:r>
        <w:t xml:space="preserve"> </w:t>
      </w:r>
      <w:proofErr w:type="spellStart"/>
      <w:r>
        <w:t>to</w:t>
      </w:r>
      <w:proofErr w:type="spellEnd"/>
      <w:r>
        <w:t xml:space="preserve"> </w:t>
      </w:r>
      <w:proofErr w:type="spellStart"/>
      <w:r>
        <w:t>take</w:t>
      </w:r>
      <w:proofErr w:type="spellEnd"/>
      <w:r>
        <w:t xml:space="preserve"> </w:t>
      </w:r>
      <w:proofErr w:type="spellStart"/>
      <w:r>
        <w:t>or</w:t>
      </w:r>
      <w:proofErr w:type="spellEnd"/>
      <w:r>
        <w:t xml:space="preserve"> </w:t>
      </w:r>
      <w:proofErr w:type="spellStart"/>
      <w:r>
        <w:t>what</w:t>
      </w:r>
      <w:proofErr w:type="spellEnd"/>
      <w:r>
        <w:t xml:space="preserve"> </w:t>
      </w:r>
      <w:proofErr w:type="spellStart"/>
      <w:r>
        <w:t>kind</w:t>
      </w:r>
      <w:proofErr w:type="spellEnd"/>
      <w:r>
        <w:t xml:space="preserve"> of </w:t>
      </w:r>
      <w:proofErr w:type="spellStart"/>
      <w:r w:rsidR="00A4483E">
        <w:t>products</w:t>
      </w:r>
      <w:proofErr w:type="spellEnd"/>
      <w:r w:rsidR="00A4483E">
        <w:t xml:space="preserve"> </w:t>
      </w:r>
      <w:proofErr w:type="spellStart"/>
      <w:r w:rsidR="00A4483E">
        <w:t>they</w:t>
      </w:r>
      <w:proofErr w:type="spellEnd"/>
      <w:r w:rsidR="00A4483E">
        <w:t xml:space="preserve"> </w:t>
      </w:r>
      <w:proofErr w:type="spellStart"/>
      <w:r w:rsidR="00A4483E">
        <w:t>want</w:t>
      </w:r>
      <w:proofErr w:type="spellEnd"/>
      <w:r w:rsidR="00A4483E">
        <w:t xml:space="preserve"> </w:t>
      </w:r>
      <w:proofErr w:type="spellStart"/>
      <w:r w:rsidR="00A4483E">
        <w:t>to</w:t>
      </w:r>
      <w:proofErr w:type="spellEnd"/>
      <w:r w:rsidR="00A4483E">
        <w:t xml:space="preserve"> trade </w:t>
      </w:r>
      <w:proofErr w:type="spellStart"/>
      <w:r w:rsidR="00A4483E">
        <w:t>with</w:t>
      </w:r>
      <w:proofErr w:type="spellEnd"/>
      <w:r w:rsidR="00A4483E">
        <w:t>.</w:t>
      </w:r>
    </w:p>
    <w:p w14:paraId="144FDA2B" w14:textId="3F705207" w:rsidR="00A4483E" w:rsidRDefault="00A4483E" w:rsidP="005334AD">
      <w:r>
        <w:t xml:space="preserve">The </w:t>
      </w:r>
      <w:proofErr w:type="spellStart"/>
      <w:r>
        <w:t>application</w:t>
      </w:r>
      <w:proofErr w:type="spellEnd"/>
      <w:r>
        <w:t xml:space="preserve"> </w:t>
      </w:r>
      <w:proofErr w:type="spellStart"/>
      <w:r>
        <w:t>contains</w:t>
      </w:r>
      <w:proofErr w:type="spellEnd"/>
      <w:r>
        <w:t xml:space="preserve"> a </w:t>
      </w:r>
      <w:proofErr w:type="spellStart"/>
      <w:r>
        <w:t>historic</w:t>
      </w:r>
      <w:proofErr w:type="spellEnd"/>
      <w:r>
        <w:t xml:space="preserve"> </w:t>
      </w:r>
      <w:proofErr w:type="spellStart"/>
      <w:r>
        <w:t>tester</w:t>
      </w:r>
      <w:proofErr w:type="spellEnd"/>
      <w:r>
        <w:t xml:space="preserve">, </w:t>
      </w:r>
      <w:proofErr w:type="spellStart"/>
      <w:r>
        <w:t>which</w:t>
      </w:r>
      <w:proofErr w:type="spellEnd"/>
      <w:r>
        <w:t xml:space="preserve"> </w:t>
      </w:r>
      <w:proofErr w:type="spellStart"/>
      <w:r>
        <w:t>can</w:t>
      </w:r>
      <w:proofErr w:type="spellEnd"/>
      <w:r>
        <w:t xml:space="preserve"> be </w:t>
      </w:r>
      <w:proofErr w:type="spellStart"/>
      <w:r>
        <w:t>used</w:t>
      </w:r>
      <w:proofErr w:type="spellEnd"/>
      <w:r>
        <w:t xml:space="preserve"> </w:t>
      </w:r>
      <w:proofErr w:type="spellStart"/>
      <w:r>
        <w:t>to</w:t>
      </w:r>
      <w:proofErr w:type="spellEnd"/>
      <w:r>
        <w:t xml:space="preserve"> </w:t>
      </w:r>
      <w:proofErr w:type="spellStart"/>
      <w:r>
        <w:t>try</w:t>
      </w:r>
      <w:proofErr w:type="spellEnd"/>
      <w:r>
        <w:t xml:space="preserve"> </w:t>
      </w:r>
      <w:proofErr w:type="spellStart"/>
      <w:r>
        <w:t>the</w:t>
      </w:r>
      <w:proofErr w:type="spellEnd"/>
      <w:r>
        <w:t xml:space="preserve"> </w:t>
      </w:r>
      <w:proofErr w:type="spellStart"/>
      <w:r>
        <w:t>algorithm</w:t>
      </w:r>
      <w:proofErr w:type="spellEnd"/>
      <w:r>
        <w:t xml:space="preserve"> </w:t>
      </w:r>
      <w:proofErr w:type="spellStart"/>
      <w:r>
        <w:t>with</w:t>
      </w:r>
      <w:proofErr w:type="spellEnd"/>
      <w:r>
        <w:t xml:space="preserve"> </w:t>
      </w:r>
      <w:proofErr w:type="spellStart"/>
      <w:r>
        <w:t>given</w:t>
      </w:r>
      <w:proofErr w:type="spellEnd"/>
      <w:r>
        <w:t xml:space="preserve"> </w:t>
      </w:r>
      <w:proofErr w:type="spellStart"/>
      <w:r>
        <w:t>parameters</w:t>
      </w:r>
      <w:proofErr w:type="spellEnd"/>
      <w:r>
        <w:t xml:space="preserve">. The </w:t>
      </w:r>
      <w:proofErr w:type="spellStart"/>
      <w:r>
        <w:t>tester</w:t>
      </w:r>
      <w:proofErr w:type="spellEnd"/>
      <w:r>
        <w:t xml:space="preserve"> shows </w:t>
      </w:r>
      <w:proofErr w:type="spellStart"/>
      <w:r>
        <w:t>what</w:t>
      </w:r>
      <w:proofErr w:type="spellEnd"/>
      <w:r>
        <w:t xml:space="preserve"> </w:t>
      </w:r>
      <w:proofErr w:type="spellStart"/>
      <w:r>
        <w:t>results</w:t>
      </w:r>
      <w:proofErr w:type="spellEnd"/>
      <w:r>
        <w:t xml:space="preserve"> </w:t>
      </w:r>
      <w:proofErr w:type="spellStart"/>
      <w:r>
        <w:t>could</w:t>
      </w:r>
      <w:proofErr w:type="spellEnd"/>
      <w:r>
        <w:t xml:space="preserve"> </w:t>
      </w:r>
      <w:proofErr w:type="spellStart"/>
      <w:r>
        <w:t>have</w:t>
      </w:r>
      <w:proofErr w:type="spellEnd"/>
      <w:r>
        <w:t xml:space="preserve"> </w:t>
      </w:r>
      <w:proofErr w:type="spellStart"/>
      <w:r>
        <w:t>been</w:t>
      </w:r>
      <w:proofErr w:type="spellEnd"/>
      <w:r>
        <w:t xml:space="preserve"> </w:t>
      </w:r>
      <w:proofErr w:type="spellStart"/>
      <w:r>
        <w:t>achieved</w:t>
      </w:r>
      <w:proofErr w:type="spellEnd"/>
      <w:r>
        <w:t xml:space="preserve"> </w:t>
      </w:r>
      <w:proofErr w:type="spellStart"/>
      <w:r>
        <w:t>at</w:t>
      </w:r>
      <w:proofErr w:type="spellEnd"/>
      <w:r>
        <w:t xml:space="preserve"> a </w:t>
      </w:r>
      <w:proofErr w:type="spellStart"/>
      <w:r>
        <w:t>given</w:t>
      </w:r>
      <w:proofErr w:type="spellEnd"/>
      <w:r>
        <w:t xml:space="preserve"> </w:t>
      </w:r>
      <w:proofErr w:type="spellStart"/>
      <w:r>
        <w:t>timeframe</w:t>
      </w:r>
      <w:proofErr w:type="spellEnd"/>
      <w:r>
        <w:t xml:space="preserve"> in </w:t>
      </w:r>
      <w:proofErr w:type="spellStart"/>
      <w:r>
        <w:t>the</w:t>
      </w:r>
      <w:proofErr w:type="spellEnd"/>
      <w:r>
        <w:t xml:space="preserve"> </w:t>
      </w:r>
      <w:proofErr w:type="spellStart"/>
      <w:r>
        <w:t>past</w:t>
      </w:r>
      <w:proofErr w:type="spellEnd"/>
      <w:r>
        <w:t>.</w:t>
      </w:r>
    </w:p>
    <w:p w14:paraId="5307A897" w14:textId="6E425E05" w:rsidR="00A4483E" w:rsidRDefault="00A4483E" w:rsidP="00A4483E">
      <w:pPr>
        <w:ind w:firstLine="0"/>
      </w:pPr>
      <w:r>
        <w:t xml:space="preserve">The </w:t>
      </w:r>
      <w:proofErr w:type="spellStart"/>
      <w:r>
        <w:t>following</w:t>
      </w:r>
      <w:proofErr w:type="spellEnd"/>
      <w:r>
        <w:t xml:space="preserve"> </w:t>
      </w:r>
      <w:proofErr w:type="spellStart"/>
      <w:r>
        <w:t>points</w:t>
      </w:r>
      <w:proofErr w:type="spellEnd"/>
      <w:r>
        <w:t xml:space="preserve"> </w:t>
      </w:r>
      <w:proofErr w:type="spellStart"/>
      <w:r>
        <w:t>have</w:t>
      </w:r>
      <w:proofErr w:type="spellEnd"/>
      <w:r>
        <w:t xml:space="preserve"> </w:t>
      </w:r>
      <w:proofErr w:type="spellStart"/>
      <w:r>
        <w:t>to</w:t>
      </w:r>
      <w:proofErr w:type="spellEnd"/>
      <w:r>
        <w:t xml:space="preserve"> be </w:t>
      </w:r>
      <w:proofErr w:type="spellStart"/>
      <w:r>
        <w:t>covered</w:t>
      </w:r>
      <w:proofErr w:type="spellEnd"/>
      <w:r>
        <w:t>:</w:t>
      </w:r>
    </w:p>
    <w:p w14:paraId="031DC8F3" w14:textId="5491C40F" w:rsidR="00A4483E" w:rsidRDefault="00A4483E" w:rsidP="00A4483E">
      <w:pPr>
        <w:pStyle w:val="Listaszerbekezds"/>
        <w:numPr>
          <w:ilvl w:val="0"/>
          <w:numId w:val="28"/>
        </w:numPr>
      </w:pPr>
      <w:proofErr w:type="spellStart"/>
      <w:r w:rsidRPr="00A4483E">
        <w:t>Describe</w:t>
      </w:r>
      <w:proofErr w:type="spellEnd"/>
      <w:r w:rsidRPr="00A4483E">
        <w:t xml:space="preserve"> </w:t>
      </w:r>
      <w:proofErr w:type="spellStart"/>
      <w:r w:rsidRPr="00A4483E">
        <w:t>the</w:t>
      </w:r>
      <w:proofErr w:type="spellEnd"/>
      <w:r w:rsidRPr="00A4483E">
        <w:t xml:space="preserve"> </w:t>
      </w:r>
      <w:proofErr w:type="spellStart"/>
      <w:r w:rsidRPr="00A4483E">
        <w:t>basics</w:t>
      </w:r>
      <w:proofErr w:type="spellEnd"/>
      <w:r w:rsidRPr="00A4483E">
        <w:t xml:space="preserve"> of </w:t>
      </w:r>
      <w:proofErr w:type="spellStart"/>
      <w:r w:rsidRPr="00A4483E">
        <w:t>algorithmic</w:t>
      </w:r>
      <w:proofErr w:type="spellEnd"/>
      <w:r w:rsidRPr="00A4483E">
        <w:t xml:space="preserve"> </w:t>
      </w:r>
      <w:proofErr w:type="spellStart"/>
      <w:r w:rsidRPr="00A4483E">
        <w:t>stock</w:t>
      </w:r>
      <w:proofErr w:type="spellEnd"/>
      <w:r w:rsidRPr="00A4483E">
        <w:t xml:space="preserve"> </w:t>
      </w:r>
      <w:r>
        <w:t>market</w:t>
      </w:r>
      <w:r w:rsidRPr="00A4483E">
        <w:t xml:space="preserve"> </w:t>
      </w:r>
      <w:proofErr w:type="spellStart"/>
      <w:r w:rsidRPr="00A4483E">
        <w:t>trading</w:t>
      </w:r>
      <w:proofErr w:type="spellEnd"/>
      <w:r w:rsidRPr="00A4483E">
        <w:t xml:space="preserve">, </w:t>
      </w:r>
      <w:proofErr w:type="spellStart"/>
      <w:r w:rsidRPr="00A4483E">
        <w:t>with</w:t>
      </w:r>
      <w:proofErr w:type="spellEnd"/>
      <w:r w:rsidRPr="00A4483E">
        <w:t xml:space="preserve"> </w:t>
      </w:r>
      <w:proofErr w:type="spellStart"/>
      <w:r w:rsidRPr="00A4483E">
        <w:t>its</w:t>
      </w:r>
      <w:proofErr w:type="spellEnd"/>
      <w:r w:rsidRPr="00A4483E">
        <w:t xml:space="preserve"> </w:t>
      </w:r>
      <w:proofErr w:type="spellStart"/>
      <w:r w:rsidRPr="00A4483E">
        <w:t>pitfalls</w:t>
      </w:r>
      <w:proofErr w:type="spellEnd"/>
      <w:r w:rsidRPr="00A4483E">
        <w:t xml:space="preserve"> and</w:t>
      </w:r>
      <w:r>
        <w:t xml:space="preserve"> </w:t>
      </w:r>
      <w:proofErr w:type="spellStart"/>
      <w:r>
        <w:t>difficulties</w:t>
      </w:r>
      <w:proofErr w:type="spellEnd"/>
      <w:r>
        <w:t>!</w:t>
      </w:r>
    </w:p>
    <w:p w14:paraId="387DDC52" w14:textId="001EA042" w:rsidR="00A4483E" w:rsidRDefault="00A4483E" w:rsidP="00A4483E">
      <w:pPr>
        <w:pStyle w:val="Listaszerbekezds"/>
        <w:numPr>
          <w:ilvl w:val="0"/>
          <w:numId w:val="28"/>
        </w:numPr>
      </w:pPr>
      <w:proofErr w:type="spellStart"/>
      <w:r>
        <w:t>Analy</w:t>
      </w:r>
      <w:r w:rsidR="00BB12B1">
        <w:t>z</w:t>
      </w:r>
      <w:r>
        <w:t>e</w:t>
      </w:r>
      <w:proofErr w:type="spellEnd"/>
      <w:r>
        <w:t xml:space="preserve"> </w:t>
      </w:r>
      <w:proofErr w:type="spellStart"/>
      <w:r>
        <w:t>the</w:t>
      </w:r>
      <w:proofErr w:type="spellEnd"/>
      <w:r>
        <w:t xml:space="preserve"> </w:t>
      </w:r>
      <w:proofErr w:type="spellStart"/>
      <w:r>
        <w:t>stock</w:t>
      </w:r>
      <w:proofErr w:type="spellEnd"/>
      <w:r>
        <w:t xml:space="preserve"> market </w:t>
      </w:r>
      <w:proofErr w:type="spellStart"/>
      <w:r w:rsidRPr="00A4483E">
        <w:t>processes</w:t>
      </w:r>
      <w:proofErr w:type="spellEnd"/>
      <w:r w:rsidRPr="00A4483E">
        <w:t xml:space="preserve"> </w:t>
      </w:r>
      <w:proofErr w:type="spellStart"/>
      <w:r w:rsidRPr="00A4483E">
        <w:t>from</w:t>
      </w:r>
      <w:proofErr w:type="spellEnd"/>
      <w:r w:rsidRPr="00A4483E">
        <w:t xml:space="preserve"> an </w:t>
      </w:r>
      <w:proofErr w:type="spellStart"/>
      <w:r w:rsidRPr="00A4483E">
        <w:t>algorithmic</w:t>
      </w:r>
      <w:proofErr w:type="spellEnd"/>
      <w:r w:rsidRPr="00A4483E">
        <w:t xml:space="preserve"> </w:t>
      </w:r>
      <w:proofErr w:type="spellStart"/>
      <w:r w:rsidRPr="00A4483E">
        <w:t>point</w:t>
      </w:r>
      <w:proofErr w:type="spellEnd"/>
      <w:r w:rsidRPr="00A4483E">
        <w:t xml:space="preserve"> of </w:t>
      </w:r>
      <w:proofErr w:type="spellStart"/>
      <w:r w:rsidRPr="00A4483E">
        <w:t>view</w:t>
      </w:r>
      <w:proofErr w:type="spellEnd"/>
      <w:r w:rsidRPr="00A4483E">
        <w:t>!</w:t>
      </w:r>
    </w:p>
    <w:p w14:paraId="3418A5B4" w14:textId="67D7A9F2" w:rsidR="00A4483E" w:rsidRDefault="00A4483E" w:rsidP="00A4483E">
      <w:pPr>
        <w:pStyle w:val="Listaszerbekezds"/>
        <w:numPr>
          <w:ilvl w:val="0"/>
          <w:numId w:val="28"/>
        </w:numPr>
      </w:pPr>
      <w:proofErr w:type="spellStart"/>
      <w:r>
        <w:t>Create</w:t>
      </w:r>
      <w:proofErr w:type="spellEnd"/>
      <w:r>
        <w:t xml:space="preserve"> a back-end software</w:t>
      </w:r>
      <w:r w:rsidR="00BB12B1">
        <w:t xml:space="preserve">, </w:t>
      </w:r>
      <w:proofErr w:type="spellStart"/>
      <w:r w:rsidR="00BB12B1">
        <w:t>which</w:t>
      </w:r>
      <w:proofErr w:type="spellEnd"/>
      <w:r w:rsidR="00BB12B1">
        <w:t xml:space="preserve"> </w:t>
      </w:r>
      <w:proofErr w:type="spellStart"/>
      <w:r w:rsidR="00BB12B1">
        <w:t>runs</w:t>
      </w:r>
      <w:proofErr w:type="spellEnd"/>
      <w:r>
        <w:t xml:space="preserve"> </w:t>
      </w:r>
      <w:proofErr w:type="spellStart"/>
      <w:r>
        <w:t>the</w:t>
      </w:r>
      <w:proofErr w:type="spellEnd"/>
      <w:r>
        <w:t xml:space="preserve"> </w:t>
      </w:r>
      <w:proofErr w:type="spellStart"/>
      <w:r>
        <w:t>algorithm</w:t>
      </w:r>
      <w:proofErr w:type="spellEnd"/>
      <w:r w:rsidR="00BB12B1">
        <w:t xml:space="preserve"> and</w:t>
      </w:r>
      <w:r>
        <w:t xml:space="preserve"> </w:t>
      </w:r>
      <w:proofErr w:type="spellStart"/>
      <w:r>
        <w:t>the</w:t>
      </w:r>
      <w:proofErr w:type="spellEnd"/>
      <w:r>
        <w:t xml:space="preserve"> testing </w:t>
      </w:r>
      <w:proofErr w:type="spellStart"/>
      <w:r>
        <w:t>environment</w:t>
      </w:r>
      <w:proofErr w:type="spellEnd"/>
      <w:r w:rsidR="00BB12B1">
        <w:t xml:space="preserve">, and </w:t>
      </w:r>
      <w:proofErr w:type="spellStart"/>
      <w:r w:rsidR="00BB12B1">
        <w:t>provides</w:t>
      </w:r>
      <w:proofErr w:type="spellEnd"/>
      <w:r w:rsidR="00BB12B1">
        <w:t xml:space="preserve"> an API </w:t>
      </w:r>
      <w:proofErr w:type="spellStart"/>
      <w:r w:rsidR="00BB12B1">
        <w:t>for</w:t>
      </w:r>
      <w:proofErr w:type="spellEnd"/>
      <w:r w:rsidR="00BB12B1">
        <w:t xml:space="preserve"> </w:t>
      </w:r>
      <w:proofErr w:type="spellStart"/>
      <w:r w:rsidR="00BB12B1">
        <w:t>the</w:t>
      </w:r>
      <w:proofErr w:type="spellEnd"/>
      <w:r w:rsidR="00BB12B1">
        <w:t xml:space="preserve"> </w:t>
      </w:r>
      <w:proofErr w:type="spellStart"/>
      <w:r w:rsidR="00BB12B1">
        <w:t>usage</w:t>
      </w:r>
      <w:proofErr w:type="spellEnd"/>
      <w:r w:rsidR="00BB12B1">
        <w:t xml:space="preserve"> of </w:t>
      </w:r>
      <w:proofErr w:type="spellStart"/>
      <w:r w:rsidR="00BB12B1">
        <w:t>the</w:t>
      </w:r>
      <w:proofErr w:type="spellEnd"/>
      <w:r w:rsidR="00BB12B1">
        <w:t xml:space="preserve"> robot!</w:t>
      </w:r>
    </w:p>
    <w:p w14:paraId="579F9449" w14:textId="6855867D" w:rsidR="00BB12B1" w:rsidRDefault="00BB12B1" w:rsidP="00A4483E">
      <w:pPr>
        <w:pStyle w:val="Listaszerbekezds"/>
        <w:numPr>
          <w:ilvl w:val="0"/>
          <w:numId w:val="28"/>
        </w:numPr>
      </w:pPr>
      <w:proofErr w:type="spellStart"/>
      <w:r>
        <w:t>Create</w:t>
      </w:r>
      <w:proofErr w:type="spellEnd"/>
      <w:r>
        <w:t xml:space="preserve"> a </w:t>
      </w:r>
      <w:proofErr w:type="spellStart"/>
      <w:r>
        <w:t>responsive</w:t>
      </w:r>
      <w:proofErr w:type="spellEnd"/>
      <w:r>
        <w:t xml:space="preserve"> web GUI, </w:t>
      </w:r>
      <w:proofErr w:type="spellStart"/>
      <w:r>
        <w:t>which</w:t>
      </w:r>
      <w:proofErr w:type="spellEnd"/>
      <w:r>
        <w:t xml:space="preserve"> </w:t>
      </w:r>
      <w:proofErr w:type="spellStart"/>
      <w:r>
        <w:t>provides</w:t>
      </w:r>
      <w:proofErr w:type="spellEnd"/>
      <w:r>
        <w:t xml:space="preserve"> </w:t>
      </w:r>
      <w:proofErr w:type="spellStart"/>
      <w:r>
        <w:t>comfortable</w:t>
      </w:r>
      <w:proofErr w:type="spellEnd"/>
      <w:r>
        <w:t xml:space="preserve"> </w:t>
      </w:r>
      <w:proofErr w:type="spellStart"/>
      <w:r>
        <w:t>usability</w:t>
      </w:r>
      <w:proofErr w:type="spellEnd"/>
      <w:r>
        <w:t xml:space="preserve"> of </w:t>
      </w:r>
      <w:proofErr w:type="spellStart"/>
      <w:r>
        <w:t>the</w:t>
      </w:r>
      <w:proofErr w:type="spellEnd"/>
      <w:r>
        <w:t xml:space="preserve"> robot.</w:t>
      </w:r>
    </w:p>
    <w:p w14:paraId="34155023" w14:textId="62131D2D" w:rsidR="00BB12B1" w:rsidRDefault="00BB12B1" w:rsidP="00A4483E">
      <w:pPr>
        <w:pStyle w:val="Listaszerbekezds"/>
        <w:numPr>
          <w:ilvl w:val="0"/>
          <w:numId w:val="28"/>
        </w:numPr>
      </w:pPr>
      <w:r>
        <w:t xml:space="preserve">Test </w:t>
      </w:r>
      <w:proofErr w:type="spellStart"/>
      <w:r>
        <w:t>the</w:t>
      </w:r>
      <w:proofErr w:type="spellEnd"/>
      <w:r>
        <w:t xml:space="preserve"> </w:t>
      </w:r>
      <w:proofErr w:type="spellStart"/>
      <w:r>
        <w:t>application</w:t>
      </w:r>
      <w:proofErr w:type="spellEnd"/>
      <w:r>
        <w:t>!</w:t>
      </w:r>
    </w:p>
    <w:p w14:paraId="0FE98BBF" w14:textId="77777777" w:rsidR="001A57BC" w:rsidRDefault="003F5425" w:rsidP="006A1B7F">
      <w:pPr>
        <w:pStyle w:val="Cmsor1"/>
      </w:pPr>
      <w:bookmarkStart w:id="13" w:name="_Toc332797397"/>
      <w:bookmarkStart w:id="14" w:name="_Toc433184093"/>
      <w:r>
        <w:lastRenderedPageBreak/>
        <w:t>Bevezetés</w:t>
      </w:r>
      <w:bookmarkEnd w:id="13"/>
      <w:bookmarkEnd w:id="14"/>
    </w:p>
    <w:p w14:paraId="53080D82" w14:textId="08405199" w:rsidR="00877820" w:rsidRDefault="000A3B32" w:rsidP="00877820">
      <w:r>
        <w:t xml:space="preserve">A dokumentum a szakdolgozat/diplomaterv szerkesztési elveit követve, bemutatja, hogyan érdemes felépíteni és kidolgozni egy ilyen dolgozatot. Fontos, hogy az itt leírtak nem képviselnek </w:t>
      </w:r>
      <w:r w:rsidR="00877820">
        <w:t>hivatalos egyetemi</w:t>
      </w:r>
      <w:r w:rsidR="000F4BAD">
        <w:t xml:space="preserve"> sem tanszéki</w:t>
      </w:r>
      <w:r w:rsidR="00877820">
        <w:t xml:space="preserve"> álláspontot, céljuk csupán, hogy mankóként szolgáljanak a nagy munkához.</w:t>
      </w:r>
    </w:p>
    <w:p w14:paraId="76B42B4A" w14:textId="06BC82C2" w:rsidR="00877820" w:rsidRDefault="00877820" w:rsidP="00877820">
      <w:r>
        <w:t>Az útmutató két nagy egységre bomlik, a</w:t>
      </w:r>
      <w:r w:rsidR="000F4BAD">
        <w:t xml:space="preserve"> </w:t>
      </w:r>
      <w:r w:rsidR="000F4BAD">
        <w:fldChar w:fldCharType="begin"/>
      </w:r>
      <w:r w:rsidR="000F4BAD">
        <w:instrText xml:space="preserve"> REF _Ref433098505 \r \h </w:instrText>
      </w:r>
      <w:r w:rsidR="000F4BAD">
        <w:fldChar w:fldCharType="separate"/>
      </w:r>
      <w:r w:rsidR="003E2ECB">
        <w:t>2</w:t>
      </w:r>
      <w:r w:rsidR="000F4BAD">
        <w:fldChar w:fldCharType="end"/>
      </w:r>
      <w:r w:rsidR="000F4BAD">
        <w:t xml:space="preserve">. fejezet a dolgozattal szemben támasztott tartalmi, míg a </w:t>
      </w:r>
      <w:r w:rsidR="000F4BAD">
        <w:fldChar w:fldCharType="begin"/>
      </w:r>
      <w:r w:rsidR="000F4BAD">
        <w:instrText xml:space="preserve"> REF _Ref433098485 \r \h </w:instrText>
      </w:r>
      <w:r w:rsidR="000F4BAD">
        <w:fldChar w:fldCharType="separate"/>
      </w:r>
      <w:r w:rsidR="003E2ECB">
        <w:t>3</w:t>
      </w:r>
      <w:r w:rsidR="000F4BAD">
        <w:fldChar w:fldCharType="end"/>
      </w:r>
      <w:r w:rsidR="000F4BAD">
        <w:t>. fejezet a formai elvárásokat foglalja össze. A leírás feltételezi a magyar nyelvű Word használatát, de természetesen bármilyen más szövegszerkesztő is használható a dolgozat elkészítéséhez.</w:t>
      </w:r>
    </w:p>
    <w:p w14:paraId="30381D09" w14:textId="74D046EF" w:rsidR="009B2EED" w:rsidRDefault="009B2EED" w:rsidP="009B2EED">
      <w:pPr>
        <w:pStyle w:val="Cmsor2"/>
      </w:pPr>
      <w:bookmarkStart w:id="15" w:name="_Toc433184094"/>
      <w:r>
        <w:t>Frissítsd a dokumentumot</w:t>
      </w:r>
      <w:bookmarkEnd w:id="15"/>
    </w:p>
    <w:p w14:paraId="6ED72859" w14:textId="0D04B9B0" w:rsidR="009B2EED" w:rsidRPr="009B2EED" w:rsidRDefault="009B2EED" w:rsidP="009B2EED">
      <w:r>
        <w:t>Ha ezt a dokumentumot nem a</w:t>
      </w:r>
      <w:r w:rsidR="00485F1C">
        <w:t xml:space="preserve"> </w:t>
      </w:r>
      <w:hyperlink r:id="rId13" w:history="1">
        <w:r w:rsidR="00485F1C">
          <w:rPr>
            <w:rStyle w:val="Hiperhivatkozs"/>
          </w:rPr>
          <w:t>https://www.aut.bme.hu/Pages/Gyik/Diploma</w:t>
        </w:r>
      </w:hyperlink>
      <w:r>
        <w:t xml:space="preserve"> címről töltötted le, elképzelhető, hogy nem a legfrissebb változat van nálad. Mielőtt továbbmész, érdemes letöltened a legfrissebb verziót.</w:t>
      </w:r>
    </w:p>
    <w:p w14:paraId="04CB4FAE" w14:textId="135C348B" w:rsidR="000F4BAD" w:rsidRDefault="000F4BAD" w:rsidP="000F4BAD">
      <w:pPr>
        <w:pStyle w:val="Cmsor2"/>
      </w:pPr>
      <w:bookmarkStart w:id="16" w:name="_Toc433184095"/>
      <w:r>
        <w:t>Szakdolgozat, vagy diplomaterv</w:t>
      </w:r>
      <w:bookmarkEnd w:id="16"/>
    </w:p>
    <w:p w14:paraId="4F3F292E" w14:textId="735A0F7D" w:rsidR="000F4BAD" w:rsidRDefault="000F4BAD" w:rsidP="000F4BAD">
      <w:r>
        <w:t xml:space="preserve">Bizonyára észrevetted, hogy oktatóid és társaid felváltva használják a diplomaterv és a szakdolgozat kifejezéseket. Ennek magyarázata egyszerű. A </w:t>
      </w:r>
      <w:proofErr w:type="spellStart"/>
      <w:r>
        <w:t>BSc</w:t>
      </w:r>
      <w:proofErr w:type="spellEnd"/>
      <w:r>
        <w:t xml:space="preserve"> képzés végén leadandó doksit szakdolgozatnak, az </w:t>
      </w:r>
      <w:proofErr w:type="spellStart"/>
      <w:r>
        <w:t>MSc</w:t>
      </w:r>
      <w:proofErr w:type="spellEnd"/>
      <w:r>
        <w:t xml:space="preserve"> képzés végén leadandót diplomatervnek hívják. Míg a szakdolgozat elkészítésére egy, addig a diplomaterv elkészítésére 2 félév áll rendelkezésedre, ezért a diplomaterv általában mélyebb/átfogóbb, és kb. 30%-kal hosszabb mű, de ezt leszámítva érdemi különbség a kettő között nincs.</w:t>
      </w:r>
    </w:p>
    <w:p w14:paraId="553B921E" w14:textId="69615A6B" w:rsidR="000F4BAD" w:rsidRDefault="000F4BAD" w:rsidP="000F4BAD">
      <w:pPr>
        <w:pStyle w:val="Cmsor2"/>
      </w:pPr>
      <w:bookmarkStart w:id="17" w:name="_Toc433184096"/>
      <w:r>
        <w:t>Témaválasztás</w:t>
      </w:r>
      <w:bookmarkEnd w:id="17"/>
    </w:p>
    <w:p w14:paraId="65F2940A" w14:textId="6AF4FCF5" w:rsidR="000F4BAD" w:rsidRDefault="000F4BAD" w:rsidP="000F4BAD">
      <w:r>
        <w:t>A szakdolgozat/diplomaterv alapvetően arról szól, hogy választasz magadnak egy informatikai kihívást (tanszékünkön tipikusan egy szoftver megvalósítását)</w:t>
      </w:r>
      <w:r w:rsidR="008A3762">
        <w:t>, ezzel konzulensed segítségével megküzdesz, s az eredményeidet, illetve az azokhoz vezető folyamatot leírod egy 50-70 oldalas dokumentumba.</w:t>
      </w:r>
    </w:p>
    <w:p w14:paraId="7EFA7F5D" w14:textId="2CCD7E19" w:rsidR="008A3762" w:rsidRPr="000F4BAD" w:rsidRDefault="008A3762" w:rsidP="000F4BAD">
      <w:r>
        <w:t xml:space="preserve">A témád lehet olyan kihívás is, amit úttörőnek gondolsz, de akár egy rendes „iparos munka” is, amikor is megvalósítasz egy 146. könyvtári nyilvántartó rendszert. Az úttörő, újszerű munka </w:t>
      </w:r>
      <w:r w:rsidRPr="008A3762">
        <w:rPr>
          <w:b/>
        </w:rPr>
        <w:t>nem elvárás</w:t>
      </w:r>
      <w:r>
        <w:t xml:space="preserve">, bármit is választasz témának, a te feladatod csak </w:t>
      </w:r>
      <w:r>
        <w:lastRenderedPageBreak/>
        <w:t>annyi, hogy a tanulmányaid során elsajátított mérnöki eszköztáraddal (illetve szükség esetén annak bővítésével) elemezd a problémafelvetést és adj rá egy elfogadható megoldást. Természetesen fontos, hogy a téma téged is motiváljon, s azt tapasztaltuk, hogy erre az újszerű technológiák alkalmazása, illetve megoldások készítése általában jobban alkalmas.</w:t>
      </w:r>
    </w:p>
    <w:p w14:paraId="67B8AB75" w14:textId="56177A2B" w:rsidR="00877820" w:rsidRDefault="00877820" w:rsidP="005334AD">
      <w:pPr>
        <w:pStyle w:val="Cmsor1"/>
      </w:pPr>
      <w:bookmarkStart w:id="18" w:name="_Ref433098505"/>
      <w:bookmarkStart w:id="19" w:name="_Toc433184097"/>
      <w:bookmarkStart w:id="20" w:name="_Toc332797398"/>
      <w:r>
        <w:lastRenderedPageBreak/>
        <w:t>A dolgozat szerkezete</w:t>
      </w:r>
      <w:bookmarkEnd w:id="18"/>
      <w:bookmarkEnd w:id="19"/>
    </w:p>
    <w:p w14:paraId="1951A937" w14:textId="56D95D20" w:rsidR="008A3762" w:rsidRDefault="008A3762" w:rsidP="008A3762">
      <w:r>
        <w:t>Nagyon nehéz általános szabályokat felállítani, vagy kőbe vésett arányokat, oldalszámokat mondani, hiszen minden munka egy kicsit más. Itt mégis megpróbálom felvázolni nektek egy általános diplomaterv/szakdolgozat szerkezetét, amitől természetesen el lehet térni, amennyiben a téma ezt megkívánja.</w:t>
      </w:r>
    </w:p>
    <w:p w14:paraId="4990E621" w14:textId="57CF87C8" w:rsidR="008A3762" w:rsidRDefault="008A3762" w:rsidP="008A3762">
      <w:pPr>
        <w:pStyle w:val="Cmsor2"/>
      </w:pPr>
      <w:bookmarkStart w:id="21" w:name="_Toc433184098"/>
      <w:r>
        <w:t>Fejezetek</w:t>
      </w:r>
      <w:bookmarkEnd w:id="21"/>
    </w:p>
    <w:p w14:paraId="4F98E4C3" w14:textId="1970035C" w:rsidR="008A3762" w:rsidRPr="008A3762" w:rsidRDefault="008A3762" w:rsidP="008A3762">
      <w:r>
        <w:t xml:space="preserve">A dolgozat </w:t>
      </w:r>
      <w:r w:rsidR="00526A1B">
        <w:t>számos fejezetből épül fel. Fontos látni, hogy ezeket egyáltalán nem szükséges sorrendben feltölteni. A bevált gyakorlat az, hogy e sablonból kiindulva kitörlöd az ismertető részeket, címsor 1-2-3-mal összerakod a főbb fejezeteket, amikről írni akarsz, kb. olyan terjedelemben, hogy a tartalomjegyzék 1-1.5 oldal hosszú legyen, majd hangulattól és az aktuális munkádtól függően tetszőleges sorrendben elkezded őket tartalommal feltölteni. De nézzük meg, mik is a nélkülözhetetlen szerkezeti elemek.</w:t>
      </w:r>
    </w:p>
    <w:p w14:paraId="2312D4E2" w14:textId="06CB0BAE" w:rsidR="008A3762" w:rsidRDefault="008A3762" w:rsidP="008A3762">
      <w:pPr>
        <w:pStyle w:val="Cmsor3"/>
      </w:pPr>
      <w:bookmarkStart w:id="22" w:name="_Toc433184099"/>
      <w:r>
        <w:t>Feladatkiírás</w:t>
      </w:r>
      <w:bookmarkEnd w:id="22"/>
    </w:p>
    <w:p w14:paraId="17E5F6C3" w14:textId="478A8B75" w:rsidR="008A3762" w:rsidRDefault="008A3762" w:rsidP="008A3762">
      <w:r>
        <w:t xml:space="preserve">Nem sorszámozott oldal, megelőzi még a címet is a dolgozatban. Az elektronikusan beadott változatban ez az oldal kihagyható. A nyomtatott változatban ennek az oldalnak a helyére a diplomaterv portálról letöltött, jóváhagyott feladatkiírást kell befűzni. </w:t>
      </w:r>
    </w:p>
    <w:p w14:paraId="6206544D" w14:textId="27DCE6C4" w:rsidR="00463BC0" w:rsidRDefault="00463BC0" w:rsidP="00463BC0">
      <w:pPr>
        <w:pStyle w:val="Cmsor3"/>
      </w:pPr>
      <w:bookmarkStart w:id="23" w:name="_Toc433184100"/>
      <w:r>
        <w:t>Címoldal</w:t>
      </w:r>
      <w:bookmarkEnd w:id="23"/>
    </w:p>
    <w:p w14:paraId="608DAA0B" w14:textId="12267859" w:rsidR="00463BC0" w:rsidRDefault="00463BC0" w:rsidP="00463BC0">
      <w:r>
        <w:t>A diplomaterv címe, egyetem, tanszék, saját neved, konzulensed neve és a védés éve. Ne felejts el minden adatot kitölteni.</w:t>
      </w:r>
    </w:p>
    <w:p w14:paraId="68E3A7E0" w14:textId="00AC2966" w:rsidR="00463BC0" w:rsidRDefault="00463BC0" w:rsidP="00463BC0">
      <w:pPr>
        <w:pStyle w:val="Cmsor3"/>
      </w:pPr>
      <w:bookmarkStart w:id="24" w:name="_Toc433184101"/>
      <w:r>
        <w:t>Tartalomjegyzék</w:t>
      </w:r>
      <w:bookmarkEnd w:id="24"/>
    </w:p>
    <w:p w14:paraId="67BCEC8B" w14:textId="04C0E1EB" w:rsidR="00463BC0" w:rsidRDefault="00463BC0" w:rsidP="00463BC0">
      <w:r>
        <w:t xml:space="preserve">A tartalomjegyzéket automatikusan generáld a </w:t>
      </w:r>
      <w:r w:rsidR="00502632">
        <w:t>címsorokból. A tartalomjegyzékben elég az első 3 címsor szintet kezelni (ez a sablon eleve így van beállítva). Figyelj rá, hogy a tartalomjegyzéket (mint minden mezőt) kézzel kell frissíteni, ha változott az elrendezés, vagy új címsorok kerültek a doksiba.</w:t>
      </w:r>
    </w:p>
    <w:p w14:paraId="76A7B87A" w14:textId="1B5D24CC" w:rsidR="00502632" w:rsidRDefault="00502632" w:rsidP="00502632">
      <w:pPr>
        <w:pStyle w:val="Cmsor3"/>
      </w:pPr>
      <w:bookmarkStart w:id="25" w:name="_Toc433184102"/>
      <w:r>
        <w:lastRenderedPageBreak/>
        <w:t>Nyilatkozat</w:t>
      </w:r>
      <w:bookmarkEnd w:id="25"/>
    </w:p>
    <w:p w14:paraId="5F595EFA" w14:textId="6B9C6ADA" w:rsidR="00502632" w:rsidRDefault="00502632" w:rsidP="00502632">
      <w:r>
        <w:t>A törlendő részeket húzd ki, a neved, dátumot töltsd ki mindenhol. Ne felejtsd el aláírni sem.</w:t>
      </w:r>
    </w:p>
    <w:p w14:paraId="6ABC2454" w14:textId="4ECAA386" w:rsidR="00502632" w:rsidRDefault="00502632" w:rsidP="00502632">
      <w:pPr>
        <w:pStyle w:val="Cmsor3"/>
      </w:pPr>
      <w:bookmarkStart w:id="26" w:name="_Toc433184103"/>
      <w:r>
        <w:t>Tartalmi összefoglaló</w:t>
      </w:r>
      <w:bookmarkEnd w:id="26"/>
    </w:p>
    <w:p w14:paraId="19A0B32E" w14:textId="0524AEB1" w:rsidR="00502632" w:rsidRDefault="00502632" w:rsidP="00502632">
      <w:r>
        <w:t>A dolgozat következő eleme egy legfeljebb 1 oldalas magyar nyelvű „Összefoglaló”, illetve az ennek angol fordítását tartalmazó „</w:t>
      </w:r>
      <w:proofErr w:type="spellStart"/>
      <w:r>
        <w:t>Abstract</w:t>
      </w:r>
      <w:proofErr w:type="spellEnd"/>
      <w:r>
        <w:t>”.</w:t>
      </w:r>
    </w:p>
    <w:p w14:paraId="4EF032EE" w14:textId="592ABC1D" w:rsidR="00502632" w:rsidRDefault="00502632" w:rsidP="00502632">
      <w:r>
        <w:t>A tartalmi összefoglaló készítésének szigorú műfaji szabályai vannak. Bár sokban hasonlít a könyvek hátoldalán látható ajánlókhoz, valójában sokkal több, mint kedvcsináló. Ez alapján az olvasónak el kell tudnia majd dönteni, hogy érdemes-e elolvasnia a dolgozatot, tartalmaz-e számára értékes információkat. Ennek megfelelően nem csak a kedvcsinálás a cél, hanem az is, hogy az eredmények és a kontextus is bemutatásra kerüljön. A tökéletesen összeszedett ajánlásokat</w:t>
      </w:r>
      <w:sdt>
        <w:sdtPr>
          <w:id w:val="1548875691"/>
          <w:citation/>
        </w:sdtPr>
        <w:sdtContent>
          <w:r>
            <w:fldChar w:fldCharType="begin"/>
          </w:r>
          <w:r>
            <w:instrText xml:space="preserve"> CITATION Phi97 \l 1038 </w:instrText>
          </w:r>
          <w:r>
            <w:fldChar w:fldCharType="separate"/>
          </w:r>
          <w:r w:rsidR="003E2ECB">
            <w:rPr>
              <w:noProof/>
            </w:rPr>
            <w:t xml:space="preserve"> [1]</w:t>
          </w:r>
          <w:r>
            <w:fldChar w:fldCharType="end"/>
          </w:r>
        </w:sdtContent>
      </w:sdt>
      <w:r>
        <w:t xml:space="preserve"> </w:t>
      </w:r>
      <w:r w:rsidR="00526A1B">
        <w:t>foglalja össze</w:t>
      </w:r>
      <w:r>
        <w:t>. Referenciaként használhatod ennek az útmutatónak az absztraktját is.</w:t>
      </w:r>
    </w:p>
    <w:p w14:paraId="6B4E7E29" w14:textId="34C71FDF" w:rsidR="00526A1B" w:rsidRDefault="009B2EED" w:rsidP="00502632">
      <w:r>
        <w:t>Tipp</w:t>
      </w:r>
      <w:r w:rsidR="00526A1B">
        <w:t>: a tartalmi összefoglalót célszerű a dolgozat végén megírni, hiszen ekkorra áll össze az összes információ, ami szükséges hozzá.</w:t>
      </w:r>
    </w:p>
    <w:p w14:paraId="50F4DC7C" w14:textId="5CBB71E3" w:rsidR="00526A1B" w:rsidRDefault="00526A1B" w:rsidP="00526A1B">
      <w:pPr>
        <w:pStyle w:val="Cmsor3"/>
      </w:pPr>
      <w:bookmarkStart w:id="27" w:name="_Toc433184104"/>
      <w:r>
        <w:t>Bevezetés</w:t>
      </w:r>
      <w:bookmarkEnd w:id="27"/>
    </w:p>
    <w:p w14:paraId="525A895C" w14:textId="44CA24B7" w:rsidR="00526A1B" w:rsidRDefault="00526A1B" w:rsidP="00502632">
      <w:r>
        <w:t>Itt kezdődik a dolgozat érdemi része. A bevezetés hossza szakdolgozatban 3-5, diplomatervben 3-7 oldal. Célja a</w:t>
      </w:r>
      <w:r w:rsidRPr="00526A1B">
        <w:t xml:space="preserve"> feladat értelmezése, a</w:t>
      </w:r>
      <w:r>
        <w:t xml:space="preserve"> motiváció leírása, a kontextus megteremtése. Ami a stílust </w:t>
      </w:r>
      <w:proofErr w:type="gramStart"/>
      <w:r>
        <w:t>illet</w:t>
      </w:r>
      <w:proofErr w:type="gramEnd"/>
      <w:r>
        <w:t xml:space="preserve">, képzeld azt, hogy egy ELTE bölcsésznek próbálod elmagyarázni, mit csináltál és miért. Indíts messziről, pl. beszélj a széles értelemben vett területed (web, mobil stb.) fontosságáról, majd fokozatosan közelíts rá arra a szűkebb </w:t>
      </w:r>
      <w:proofErr w:type="gramStart"/>
      <w:r>
        <w:t>problémára</w:t>
      </w:r>
      <w:proofErr w:type="gramEnd"/>
      <w:r>
        <w:t xml:space="preserve"> amit látsz, s amit megpróbálsz megoldani a dolgozatodban. </w:t>
      </w:r>
    </w:p>
    <w:p w14:paraId="7CCDAC36" w14:textId="5A6E51D2" w:rsidR="00203E00" w:rsidRDefault="00203E00" w:rsidP="00502632">
      <w:r>
        <w:t>Tipikus hiba szokott lenni, hogy motivációként azt írod le, hogy „a konzulensemtől ezt a feladatot kaptam”. Ez nagyon bénán hangzik. Próbáld inkább egy tágabb perspektívából nézni a dolgot és ragadd meg, mitől teszi a te megoldásod/munkád jobbá a világot és erre fókuszálj a bevezetésben.</w:t>
      </w:r>
    </w:p>
    <w:p w14:paraId="5B3E672D" w14:textId="49F987F8" w:rsidR="006034C7" w:rsidRDefault="006034C7" w:rsidP="00502632">
      <w:r>
        <w:t xml:space="preserve">Kitérhetsz a kapcsolódó technológiák megemlítésére is, de vigyázz, ne ess a </w:t>
      </w:r>
      <w:r>
        <w:fldChar w:fldCharType="begin"/>
      </w:r>
      <w:r>
        <w:instrText xml:space="preserve"> REF _Ref433103059 \r \h </w:instrText>
      </w:r>
      <w:r>
        <w:fldChar w:fldCharType="separate"/>
      </w:r>
      <w:r w:rsidR="003E2ECB">
        <w:t>2.2.4</w:t>
      </w:r>
      <w:r>
        <w:fldChar w:fldCharType="end"/>
      </w:r>
      <w:r>
        <w:t xml:space="preserve"> fejezetben bemutatott csapdákba.</w:t>
      </w:r>
    </w:p>
    <w:p w14:paraId="2422F1A1" w14:textId="6D612FA5" w:rsidR="00502632" w:rsidRDefault="00526A1B" w:rsidP="00502632">
      <w:r>
        <w:t>A bevezetés praktikus zárása egy olyan alfejezet, ami a dolgozat további szerkezetét ismerteti.</w:t>
      </w:r>
    </w:p>
    <w:p w14:paraId="446DAF19" w14:textId="2BD3D183" w:rsidR="006034C7" w:rsidRDefault="006034C7" w:rsidP="006034C7">
      <w:pPr>
        <w:pStyle w:val="Cmsor3"/>
      </w:pPr>
      <w:bookmarkStart w:id="28" w:name="_Toc433184105"/>
      <w:r>
        <w:lastRenderedPageBreak/>
        <w:t>Irodalomkutatás, technológiák, hasonló alkotások bemutatása</w:t>
      </w:r>
      <w:bookmarkEnd w:id="28"/>
    </w:p>
    <w:p w14:paraId="781957CB" w14:textId="051AC42C" w:rsidR="006034C7" w:rsidRDefault="007B5CF7" w:rsidP="006034C7">
      <w:r>
        <w:t xml:space="preserve">A fejezet terjedelme szakdolgozat esetében kb. 5-10, diplomaterv esetében 7-13 oldal. </w:t>
      </w:r>
      <w:r w:rsidR="006034C7">
        <w:t xml:space="preserve">Ennek a </w:t>
      </w:r>
      <w:r>
        <w:t xml:space="preserve">fejezetnek a lénye, hogy bemutassa azt az alapot, amire a munkádat építetted. Ha tudományosabb munkát végzel, itt bemutathatod a szakirodalmat, mások munkáját, eredményeit, amikhez képest a sajátodat majd később meg tudod határozni. Egy tipikus szoftverfejlesztés esetében pedig itt van lehetőséged arra, hogy röviden bemutasd azokat a technológiákat, amikre a munkád során építettél. Fontos, hogy mindig, a témád szempontjából releváns részekről írj, ha például egy webshopot készítesz .NET-ben, teljesen felesleges a reflexióról írnod, annál fontosabbak lehet viszont megemlíteni pl. a </w:t>
      </w:r>
      <w:proofErr w:type="spellStart"/>
      <w:r>
        <w:t>jQuery</w:t>
      </w:r>
      <w:proofErr w:type="spellEnd"/>
      <w:r>
        <w:t xml:space="preserve"> technológiát.</w:t>
      </w:r>
    </w:p>
    <w:p w14:paraId="405B2EAF" w14:textId="6291619E" w:rsidR="007B5CF7" w:rsidRDefault="007B5CF7" w:rsidP="006034C7">
      <w:r>
        <w:t>Amennyiben úgy döntesz, hogy egy klasszikus feladatot (pl. egy interaktív útikönyv alkalmazás készítése) valósítasz meg, feltétlenül érdemes kitérned arra, miként álltak ehhez hozzá mások, s bemutatni 2-3 a területen népszerű alkalmazást, kiemelve azokat az ötleteket, amiket esetleg átvettél belőlük.</w:t>
      </w:r>
    </w:p>
    <w:p w14:paraId="7E5AD791" w14:textId="24728D2F" w:rsidR="007B5CF7" w:rsidRDefault="007B5CF7" w:rsidP="007B5CF7">
      <w:pPr>
        <w:pStyle w:val="Cmsor3"/>
      </w:pPr>
      <w:bookmarkStart w:id="29" w:name="_Toc433184106"/>
      <w:r w:rsidRPr="007B5CF7">
        <w:t>A feladatkiírás pontosítása és részletes elemzése</w:t>
      </w:r>
      <w:bookmarkEnd w:id="29"/>
    </w:p>
    <w:p w14:paraId="599EFC92" w14:textId="55DF9EB8" w:rsidR="007B5CF7" w:rsidRDefault="007B5CF7" w:rsidP="007B5CF7">
      <w:r>
        <w:t xml:space="preserve">Tipikus fejezetcím lehet </w:t>
      </w:r>
      <w:proofErr w:type="gramStart"/>
      <w:r>
        <w:t>az „Architektúra”,</w:t>
      </w:r>
      <w:proofErr w:type="gramEnd"/>
      <w:r>
        <w:t xml:space="preserve"> vagy „Tervezés”, a terjedelme 3-5 oldal szakdolgozat és diplomaterv esetén is. A feladat itt már egyáltalán nem mesélgetés, hanem egy objektív elemzésbemutatása arról, hogy mi is a konkrét feladat, amit meg kell valósítani, milyen funkcionális és nem funkcionális követelmények vannak, hogy néz ki a rendszer </w:t>
      </w:r>
      <w:proofErr w:type="gramStart"/>
      <w:r>
        <w:t>architektúrája</w:t>
      </w:r>
      <w:proofErr w:type="gramEnd"/>
      <w:r>
        <w:t xml:space="preserve"> amit </w:t>
      </w:r>
      <w:r w:rsidR="00E03AC2">
        <w:t xml:space="preserve">terveztél, milyen használati esetek (nem </w:t>
      </w:r>
      <w:proofErr w:type="spellStart"/>
      <w:r w:rsidR="00E03AC2">
        <w:t>use</w:t>
      </w:r>
      <w:proofErr w:type="spellEnd"/>
      <w:r w:rsidR="00E03AC2">
        <w:t>-</w:t>
      </w:r>
      <w:proofErr w:type="spellStart"/>
      <w:r w:rsidR="00E03AC2">
        <w:t>case</w:t>
      </w:r>
      <w:proofErr w:type="spellEnd"/>
      <w:r w:rsidR="00E03AC2">
        <w:t xml:space="preserve">-ek, lásd. </w:t>
      </w:r>
      <w:r w:rsidR="00E03AC2">
        <w:fldChar w:fldCharType="begin"/>
      </w:r>
      <w:r w:rsidR="00E03AC2">
        <w:instrText xml:space="preserve"> REF _Ref433104042 \r \h </w:instrText>
      </w:r>
      <w:r w:rsidR="00E03AC2">
        <w:fldChar w:fldCharType="separate"/>
      </w:r>
      <w:r w:rsidR="003E2ECB">
        <w:t>3.6.3</w:t>
      </w:r>
      <w:r w:rsidR="00E03AC2">
        <w:fldChar w:fldCharType="end"/>
      </w:r>
      <w:r w:rsidR="00E03AC2">
        <w:t>) vannak, s esetleg itt kaphat helyet az adatbázis séma tervezete is. Ez a fejezet viszonylag közel van a „nagykönyv” szerinti követelményspecifikációhoz.</w:t>
      </w:r>
    </w:p>
    <w:p w14:paraId="7ED8EB2E" w14:textId="45BC6332" w:rsidR="00E03AC2" w:rsidRDefault="00E03AC2" w:rsidP="00E03AC2">
      <w:pPr>
        <w:pStyle w:val="Cmsor3"/>
      </w:pPr>
      <w:bookmarkStart w:id="30" w:name="_Toc433184107"/>
      <w:r>
        <w:t>Önálló munka bemutatása</w:t>
      </w:r>
      <w:bookmarkEnd w:id="30"/>
    </w:p>
    <w:p w14:paraId="67363C1E" w14:textId="3B5DD117" w:rsidR="00E03AC2" w:rsidRDefault="00E03AC2" w:rsidP="00E03AC2">
      <w:r>
        <w:t>Ez a blokk egy, vagy több nagyobb fejezetet tartalmaz, mely bemutatja az elkészült megoldás műszaki felépítését, kiemelve az érdekesebb/bonyolultabb megoldásokat és a nem egyértelmű technológiai döntések indoklásait. Terjedelme szakdolgozatban kb. 30, diplomatervben kb. 40 oldal.</w:t>
      </w:r>
    </w:p>
    <w:p w14:paraId="4FEC67FA" w14:textId="022EF40E" w:rsidR="00E03AC2" w:rsidRDefault="00E03AC2" w:rsidP="00E03AC2">
      <w:r>
        <w:t>Nagyon fontos, hogy szemben az előző blokkal itt nem cél, hogy egy száraz dokumentációt készítsél. Tipikus hiba tud lenni, hogy minden apró részletet és függvényt be akarsz mutatni a programodból. Ennek az eredménye általában csak számos hosszú száraz felsorolás, amit minden jóérzésű bíráló már a második elem után átugrik….</w:t>
      </w:r>
    </w:p>
    <w:p w14:paraId="5427492C" w14:textId="5A3F9573" w:rsidR="00E03AC2" w:rsidRDefault="002D6BCD" w:rsidP="00E03AC2">
      <w:r>
        <w:lastRenderedPageBreak/>
        <w:t xml:space="preserve">Képzeld el, hogy egy barátodnak kell bemutatnod, a </w:t>
      </w:r>
      <w:proofErr w:type="gramStart"/>
      <w:r>
        <w:t>szoftvert</w:t>
      </w:r>
      <w:proofErr w:type="gramEnd"/>
      <w:r>
        <w:t xml:space="preserve"> amit készítettél. Tervezz meg egy gondolati szálat, ami mentén be akarod mutatni neki. Például kezdheted az adatbázistól, melyen keresztül bemutatod az adatmodellt, majd az erre épülő üzleti logikai réteget, végül pedig a felhasználói felületet. De haladhatsz vízszintesen is, modulról, modulra a rendszer bemutatása során. A lényeg, hogy legyen valamilyen rendező elv, s ezen belül se </w:t>
      </w:r>
      <w:r w:rsidRPr="002D6BCD">
        <w:rPr>
          <w:b/>
          <w:i/>
        </w:rPr>
        <w:t>mindent</w:t>
      </w:r>
      <w:r>
        <w:t xml:space="preserve"> próbálj bemutatni, hanem koncentrálj az érdekesebb, nem triviálisabb megoldásokra.</w:t>
      </w:r>
    </w:p>
    <w:p w14:paraId="54554C32" w14:textId="5B283570" w:rsidR="002D6BCD" w:rsidRDefault="002D6BCD" w:rsidP="00E03AC2">
      <w:r>
        <w:t>Rossz példa:</w:t>
      </w:r>
    </w:p>
    <w:p w14:paraId="6758F7D3" w14:textId="34CAD256" w:rsidR="002D6BCD" w:rsidRPr="002D6BCD" w:rsidRDefault="002D6BCD" w:rsidP="00E03AC2">
      <w:pPr>
        <w:rPr>
          <w:i/>
        </w:rPr>
      </w:pPr>
      <w:r w:rsidRPr="002D6BCD">
        <w:rPr>
          <w:i/>
        </w:rPr>
        <w:t xml:space="preserve">A </w:t>
      </w:r>
      <w:proofErr w:type="spellStart"/>
      <w:r w:rsidRPr="002D6BCD">
        <w:rPr>
          <w:i/>
        </w:rPr>
        <w:t>WordProcessor</w:t>
      </w:r>
      <w:proofErr w:type="spellEnd"/>
      <w:r w:rsidRPr="002D6BCD">
        <w:rPr>
          <w:i/>
        </w:rPr>
        <w:t xml:space="preserve"> osztály a következő funkciókat valósítja meg:</w:t>
      </w:r>
    </w:p>
    <w:p w14:paraId="2A91C1F6" w14:textId="5E1B28E5" w:rsidR="002D6BCD" w:rsidRPr="002D6BCD" w:rsidRDefault="002D6BCD" w:rsidP="002D6BCD">
      <w:pPr>
        <w:pStyle w:val="Listaszerbekezds"/>
        <w:numPr>
          <w:ilvl w:val="0"/>
          <w:numId w:val="27"/>
        </w:numPr>
        <w:rPr>
          <w:i/>
        </w:rPr>
      </w:pPr>
      <w:proofErr w:type="spellStart"/>
      <w:r w:rsidRPr="002D6BCD">
        <w:rPr>
          <w:b/>
          <w:i/>
        </w:rPr>
        <w:t>AddWord</w:t>
      </w:r>
      <w:proofErr w:type="spellEnd"/>
      <w:r w:rsidRPr="002D6BCD">
        <w:rPr>
          <w:i/>
        </w:rPr>
        <w:t>: felvesz egy új szót</w:t>
      </w:r>
    </w:p>
    <w:p w14:paraId="095A0915" w14:textId="4319AF54" w:rsidR="002D6BCD" w:rsidRPr="002D6BCD" w:rsidRDefault="002D6BCD" w:rsidP="002D6BCD">
      <w:pPr>
        <w:pStyle w:val="Listaszerbekezds"/>
        <w:numPr>
          <w:ilvl w:val="0"/>
          <w:numId w:val="27"/>
        </w:numPr>
        <w:rPr>
          <w:i/>
        </w:rPr>
      </w:pPr>
      <w:proofErr w:type="spellStart"/>
      <w:r w:rsidRPr="002D6BCD">
        <w:rPr>
          <w:b/>
          <w:i/>
        </w:rPr>
        <w:t>RemoveWord</w:t>
      </w:r>
      <w:proofErr w:type="spellEnd"/>
      <w:r w:rsidRPr="002D6BCD">
        <w:rPr>
          <w:i/>
        </w:rPr>
        <w:t>: törli a megadott szót</w:t>
      </w:r>
    </w:p>
    <w:p w14:paraId="52FCB0DB" w14:textId="71724A87" w:rsidR="002D6BCD" w:rsidRPr="002D6BCD" w:rsidRDefault="002D6BCD" w:rsidP="002D6BCD">
      <w:pPr>
        <w:pStyle w:val="Listaszerbekezds"/>
        <w:numPr>
          <w:ilvl w:val="0"/>
          <w:numId w:val="27"/>
        </w:numPr>
        <w:rPr>
          <w:i/>
        </w:rPr>
      </w:pPr>
      <w:proofErr w:type="spellStart"/>
      <w:r w:rsidRPr="002D6BCD">
        <w:rPr>
          <w:b/>
          <w:i/>
        </w:rPr>
        <w:t>ChangeWord</w:t>
      </w:r>
      <w:proofErr w:type="spellEnd"/>
      <w:r w:rsidRPr="002D6BCD">
        <w:rPr>
          <w:i/>
        </w:rPr>
        <w:t>: megváltoztatja a kijelölt szót</w:t>
      </w:r>
    </w:p>
    <w:p w14:paraId="70EDE4E0" w14:textId="48A1FF46" w:rsidR="002D6BCD" w:rsidRPr="002D6BCD" w:rsidRDefault="002D6BCD" w:rsidP="002D6BCD">
      <w:pPr>
        <w:pStyle w:val="Listaszerbekezds"/>
        <w:numPr>
          <w:ilvl w:val="0"/>
          <w:numId w:val="27"/>
        </w:numPr>
        <w:rPr>
          <w:i/>
        </w:rPr>
      </w:pPr>
      <w:proofErr w:type="spellStart"/>
      <w:r w:rsidRPr="002D6BCD">
        <w:rPr>
          <w:b/>
          <w:i/>
        </w:rPr>
        <w:t>CreateDocument</w:t>
      </w:r>
      <w:proofErr w:type="spellEnd"/>
      <w:r w:rsidRPr="002D6BCD">
        <w:rPr>
          <w:i/>
        </w:rPr>
        <w:t>: létrehoz egy új dokumentumot.</w:t>
      </w:r>
    </w:p>
    <w:p w14:paraId="3F5C736F" w14:textId="3B0F6AF6" w:rsidR="002D6BCD" w:rsidRDefault="002D6BCD" w:rsidP="002D6BCD">
      <w:r>
        <w:t>Ugyanez helyesen:</w:t>
      </w:r>
    </w:p>
    <w:p w14:paraId="31162ED5" w14:textId="793667B1" w:rsidR="002D6BCD" w:rsidRPr="002D6BCD" w:rsidRDefault="002D6BCD" w:rsidP="002D6BCD">
      <w:pPr>
        <w:rPr>
          <w:i/>
        </w:rPr>
      </w:pPr>
      <w:r w:rsidRPr="002D6BCD">
        <w:rPr>
          <w:i/>
        </w:rPr>
        <w:t xml:space="preserve">Megoldásomban a szavak kezelését a </w:t>
      </w:r>
      <w:proofErr w:type="spellStart"/>
      <w:r w:rsidRPr="002D6BCD">
        <w:rPr>
          <w:rFonts w:asciiTheme="minorHAnsi" w:hAnsiTheme="minorHAnsi"/>
        </w:rPr>
        <w:t>WordProcessor</w:t>
      </w:r>
      <w:proofErr w:type="spellEnd"/>
      <w:r w:rsidRPr="002D6BCD">
        <w:rPr>
          <w:i/>
        </w:rPr>
        <w:t xml:space="preserve"> osztály végzi. Első használatkor a </w:t>
      </w:r>
      <w:proofErr w:type="spellStart"/>
      <w:r w:rsidRPr="002D6BCD">
        <w:rPr>
          <w:rFonts w:asciiTheme="minorHAnsi" w:hAnsiTheme="minorHAnsi"/>
        </w:rPr>
        <w:t>CreateDocument</w:t>
      </w:r>
      <w:proofErr w:type="spellEnd"/>
      <w:r w:rsidRPr="002D6BCD">
        <w:rPr>
          <w:i/>
        </w:rPr>
        <w:t xml:space="preserve"> függvényével tudunk egy új dokumentumot létrehozni, majd különböző függvényekkel manipulálni annak tartalmát.</w:t>
      </w:r>
    </w:p>
    <w:p w14:paraId="24DC8EFB" w14:textId="2E01B1AB" w:rsidR="002D6BCD" w:rsidRDefault="002D6BCD" w:rsidP="002D6BCD">
      <w:r>
        <w:t xml:space="preserve">A fenti példából az is látszik, hogy a programozási elemek (osztálynevek, függvények) elkülönítését hogyan segítheti egy megkülönböztető betűtípus/formázás (következetes!) használata. </w:t>
      </w:r>
    </w:p>
    <w:p w14:paraId="1209AB51" w14:textId="335C5336" w:rsidR="002D6BCD" w:rsidRDefault="00D82885" w:rsidP="00D82885">
      <w:pPr>
        <w:pStyle w:val="Cmsor3"/>
      </w:pPr>
      <w:bookmarkStart w:id="31" w:name="_Toc433184108"/>
      <w:r>
        <w:t>Önálló munka értékelése, mérések, eredmények bemutatása</w:t>
      </w:r>
      <w:bookmarkEnd w:id="31"/>
    </w:p>
    <w:p w14:paraId="5DEA8C12" w14:textId="4ABC4840" w:rsidR="00D82885" w:rsidRDefault="00D82885" w:rsidP="00D82885">
      <w:r>
        <w:t xml:space="preserve">E fejezet szakdolgozatban 4-5, diplomamunkában 6-7 oldal lehet. Célja, hogy összegezve bemutassa az eredményeidet. </w:t>
      </w:r>
      <w:proofErr w:type="gramStart"/>
      <w:r>
        <w:t>Például</w:t>
      </w:r>
      <w:proofErr w:type="gramEnd"/>
      <w:r>
        <w:t xml:space="preserve"> ha valamilyen algoritmust fejlesztettél, itt mutathatod be mérésekkel, diagramokkal, hogy milyen teljesítményt produkál a különböző megvalósításaihoz, vagy éppen mások implementációihoz képest. Ha egy weboldalt, vagy mobil alkalmazást készítettél, és készültek hozzá automatizált felülettesztek, vagy egység-tesztek, akkor azokat itt bemutathatod. Itt írhatsz a szoftver utóéletéről, pl. kikerült-e a </w:t>
      </w:r>
      <w:proofErr w:type="spellStart"/>
      <w:r>
        <w:t>Store-ba</w:t>
      </w:r>
      <w:proofErr w:type="spellEnd"/>
      <w:r>
        <w:t xml:space="preserve">, elkezdték-e élesben használni, mik vele a tapasztalatok? Előfordulhat az is, hogy nincs külön mondanivalód ezekről, vagy ezeket </w:t>
      </w:r>
      <w:r>
        <w:lastRenderedPageBreak/>
        <w:t>logikusabb elmondani az előző fejezetben. Ilyen esetekben ez és az előző fejezet összevonható és összemosható egymással.</w:t>
      </w:r>
    </w:p>
    <w:p w14:paraId="342C9199" w14:textId="2CDA65F6" w:rsidR="00D82885" w:rsidRDefault="00D82885" w:rsidP="00D82885">
      <w:pPr>
        <w:pStyle w:val="Cmsor3"/>
      </w:pPr>
      <w:bookmarkStart w:id="32" w:name="_Toc433184109"/>
      <w:r>
        <w:t>Összefoglaló</w:t>
      </w:r>
      <w:bookmarkEnd w:id="32"/>
    </w:p>
    <w:p w14:paraId="51865DDE" w14:textId="0CD1C3AA" w:rsidR="00D82885" w:rsidRDefault="003B77D0" w:rsidP="00D82885">
      <w:r>
        <w:t>Dolgozattípustól függetlenül 1 oldalban foglald össze az eredményeidet. E/1-ben és múlt időben. Megterveztem, megvalósítottam, eldöntöttem, leteszteltem… stb.</w:t>
      </w:r>
    </w:p>
    <w:p w14:paraId="2CB9130A" w14:textId="575F06B8" w:rsidR="003B77D0" w:rsidRDefault="003B77D0" w:rsidP="00D82885">
      <w:r>
        <w:t xml:space="preserve">Itt kaphatnak helyet további </w:t>
      </w:r>
      <w:proofErr w:type="spellStart"/>
      <w:r>
        <w:t>max</w:t>
      </w:r>
      <w:proofErr w:type="spellEnd"/>
      <w:r>
        <w:t xml:space="preserve"> 1 oldalban a továbbfejlesztési lehetőségek. Milyen hiányosságait látod a rendszernek, illetve milyen lehetőségeket látsz a továbbfejlesztésére?</w:t>
      </w:r>
    </w:p>
    <w:p w14:paraId="0F67AB29" w14:textId="174F63C3" w:rsidR="003B77D0" w:rsidRDefault="003B77D0" w:rsidP="00D82885">
      <w:r>
        <w:t xml:space="preserve">A dolgozat zárásánál sokan zavarba jönnek, miről lehetne írni. Praktikus tanács itt, hogy foglald össze a személyes tapasztalataidat (amik itt végre bátran lehetnek akár szubjektívak is </w:t>
      </w:r>
      <w:r>
        <w:sym w:font="Wingdings" w:char="F04A"/>
      </w:r>
      <w:r>
        <w:t>). Mit tanultál ebből a projektből? Mi a véleményed a technológiákról, amiket alkalmaztál? Beleszerettél az Android fejlesztésbe, vagy egy életre megutáltad? Ilyen és hasonló gondolatok kellemes oldott hangulatú végszót tudnak adni a dolgozatodnak.</w:t>
      </w:r>
    </w:p>
    <w:p w14:paraId="5BB2E470" w14:textId="78F28A28" w:rsidR="003B77D0" w:rsidRDefault="003B77D0" w:rsidP="003B77D0">
      <w:pPr>
        <w:pStyle w:val="Cmsor3"/>
      </w:pPr>
      <w:bookmarkStart w:id="33" w:name="_Toc433184110"/>
      <w:r>
        <w:t>Köszönetnyilvánítások</w:t>
      </w:r>
      <w:bookmarkEnd w:id="33"/>
    </w:p>
    <w:p w14:paraId="0BAB08D6" w14:textId="1E4D24D2" w:rsidR="003B77D0" w:rsidRDefault="003B77D0" w:rsidP="003B77D0">
      <w:r>
        <w:t xml:space="preserve">Őszintén szólva, a legtöbb esetben felesleges blokk, pusztán a konzulensednek megköszönni a segítségét nem szükséges. Neki az a dolga, hogy segítsen. Akkor érdemes ezzel foglalkozni, ha például valamilyen harmadik fél (külső cég, külső konzulens, családod stb.) is említésre méltóan segítette a munkádat és úgy érzed, fontos lenne ebben a formában is kinyilvánítani a háládat. </w:t>
      </w:r>
    </w:p>
    <w:p w14:paraId="108A4311" w14:textId="233B8E30" w:rsidR="003B77D0" w:rsidRDefault="003B77D0" w:rsidP="003B77D0">
      <w:pPr>
        <w:pStyle w:val="Cmsor3"/>
      </w:pPr>
      <w:bookmarkStart w:id="34" w:name="_Toc433184111"/>
      <w:r>
        <w:t>Részletes és pontos irodalomjegyzék</w:t>
      </w:r>
      <w:bookmarkEnd w:id="34"/>
    </w:p>
    <w:p w14:paraId="3ECA84F4" w14:textId="42AD190B" w:rsidR="003B77D0" w:rsidRDefault="003B77D0" w:rsidP="003B77D0">
      <w:r>
        <w:t xml:space="preserve">Ezt a Word generálja neked. Részletek a </w:t>
      </w:r>
      <w:r>
        <w:fldChar w:fldCharType="begin"/>
      </w:r>
      <w:r>
        <w:instrText xml:space="preserve"> REF _Ref433106519 \r \h </w:instrText>
      </w:r>
      <w:r>
        <w:fldChar w:fldCharType="separate"/>
      </w:r>
      <w:r w:rsidR="003E2ECB">
        <w:t>3.9</w:t>
      </w:r>
      <w:r>
        <w:fldChar w:fldCharType="end"/>
      </w:r>
      <w:r>
        <w:t>. fejezetben.</w:t>
      </w:r>
    </w:p>
    <w:p w14:paraId="5FCD9B4E" w14:textId="435122C0" w:rsidR="00843159" w:rsidRDefault="00843159" w:rsidP="003B77D0">
      <w:pPr>
        <w:pStyle w:val="Cmsor3"/>
      </w:pPr>
      <w:bookmarkStart w:id="35" w:name="_Toc433184112"/>
      <w:r>
        <w:t>Ábrajegyzék, táblázatjegyzék</w:t>
      </w:r>
      <w:bookmarkEnd w:id="35"/>
    </w:p>
    <w:p w14:paraId="6DCBED07" w14:textId="68D6A218" w:rsidR="00843159" w:rsidRPr="00843159" w:rsidRDefault="009B2EED" w:rsidP="00843159">
      <w:proofErr w:type="spellStart"/>
      <w:r>
        <w:t>Nein</w:t>
      </w:r>
      <w:proofErr w:type="spellEnd"/>
      <w:r>
        <w:t xml:space="preserve">, </w:t>
      </w:r>
      <w:proofErr w:type="spellStart"/>
      <w:r>
        <w:t>nein</w:t>
      </w:r>
      <w:proofErr w:type="spellEnd"/>
      <w:r>
        <w:t xml:space="preserve">, </w:t>
      </w:r>
      <w:proofErr w:type="spellStart"/>
      <w:r>
        <w:t>nein</w:t>
      </w:r>
      <w:proofErr w:type="spellEnd"/>
      <w:r>
        <w:t>!</w:t>
      </w:r>
      <w:r w:rsidR="00843159">
        <w:t xml:space="preserve"> Hacsak nem állsz szánalmasan rosszul az oldalszámmal, akkor ilyenekre nincs szükséged.</w:t>
      </w:r>
    </w:p>
    <w:p w14:paraId="05A69570" w14:textId="62BFA661" w:rsidR="003B77D0" w:rsidRDefault="003B77D0" w:rsidP="003B77D0">
      <w:pPr>
        <w:pStyle w:val="Cmsor3"/>
      </w:pPr>
      <w:bookmarkStart w:id="36" w:name="_Toc433184113"/>
      <w:r>
        <w:t>Függelék</w:t>
      </w:r>
      <w:bookmarkEnd w:id="36"/>
    </w:p>
    <w:p w14:paraId="6D5EB605" w14:textId="36BE2C87" w:rsidR="003B77D0" w:rsidRPr="003B77D0" w:rsidRDefault="003B77D0" w:rsidP="003B77D0">
      <w:r>
        <w:t xml:space="preserve">A függelékek </w:t>
      </w:r>
      <w:r w:rsidR="00843159">
        <w:t xml:space="preserve">a törzstartalmon kívüli kiegészítések a dolgozathoz. Ide kerülhetnek a nagyobb ábrák, hosszabb példakódok, vagy részletes algoritmus bemutatások, amelyek </w:t>
      </w:r>
      <w:r w:rsidR="00843159">
        <w:lastRenderedPageBreak/>
        <w:t>csak lazábban kapcsolódnak a témához, ezért a dolgozatod törzsében nem mutattad be részletesen. A függelék nem kötelező tartalmi elem, sok esetben teljesen elhagyható.</w:t>
      </w:r>
    </w:p>
    <w:p w14:paraId="52E7E429" w14:textId="2528EC23" w:rsidR="00203E00" w:rsidRDefault="00203E00" w:rsidP="00203E00">
      <w:pPr>
        <w:pStyle w:val="Cmsor2"/>
      </w:pPr>
      <w:bookmarkStart w:id="37" w:name="_Toc433184114"/>
      <w:r>
        <w:t>Egyéb tartalmi elemek</w:t>
      </w:r>
      <w:bookmarkEnd w:id="37"/>
    </w:p>
    <w:p w14:paraId="52E2ED83" w14:textId="57AC1E34" w:rsidR="006034C7" w:rsidRDefault="006034C7" w:rsidP="00203E00">
      <w:pPr>
        <w:pStyle w:val="Cmsor3"/>
      </w:pPr>
      <w:bookmarkStart w:id="38" w:name="_Toc433184115"/>
      <w:r>
        <w:t>Stílus</w:t>
      </w:r>
      <w:bookmarkEnd w:id="38"/>
    </w:p>
    <w:p w14:paraId="28B9F64C" w14:textId="0940C690" w:rsidR="00E03AC2" w:rsidRPr="00E03AC2" w:rsidRDefault="00E03AC2" w:rsidP="00E03AC2">
      <w:r>
        <w:t>A szakdolgozat/diplomaterv műfaját tekintve félúton van egy szoftverspecifikáció és egy irodalmi esszé között. Fontos, hogy a leírtak (a nyilvánvalóan szubjektív részeket leszámítva) általában objektív elemzés eredményei legyenek, mérnöki szemléletmódot tükrözzenek.</w:t>
      </w:r>
      <w:r w:rsidR="00153800">
        <w:t xml:space="preserve"> Ugyanakkor</w:t>
      </w:r>
      <w:r>
        <w:t xml:space="preserve"> </w:t>
      </w:r>
      <w:r w:rsidR="00153800">
        <w:t>k</w:t>
      </w:r>
      <w:r>
        <w:t>erüld a szoftverspecifikációk száraz stílusát, az értelmetlen felsorolásokat, s próbáld inkább (az objektivitás megtartása mellett) elbeszélő stílusban bemutatni a munkádat.</w:t>
      </w:r>
    </w:p>
    <w:p w14:paraId="66BEA8CF" w14:textId="43EECF80" w:rsidR="006034C7" w:rsidRDefault="006034C7" w:rsidP="006034C7">
      <w:pPr>
        <w:pStyle w:val="Cmsor3"/>
      </w:pPr>
      <w:bookmarkStart w:id="39" w:name="_Toc433184116"/>
      <w:r>
        <w:t>E/1</w:t>
      </w:r>
      <w:bookmarkEnd w:id="39"/>
    </w:p>
    <w:p w14:paraId="3B9B48E7" w14:textId="33E505DA" w:rsidR="006034C7" w:rsidRPr="006034C7" w:rsidRDefault="006034C7" w:rsidP="006034C7">
      <w:r>
        <w:t xml:space="preserve">A bíráló számára lényeges, hogy határozottan szét tudja választani az önálló munkádat mások munkájától. Ezért rendkívül fontos, hogy következetesen és sűrűn alkalmazd az egyes szám, első személyű mondatokat és kerüld a passzív </w:t>
      </w:r>
      <w:r w:rsidR="007B5CF7">
        <w:t xml:space="preserve">mondatok </w:t>
      </w:r>
      <w:r>
        <w:t>használatát. Ne azt írd, hogy „Ez itt az osztálydiagram”, mivel ez simán jelentheti azt is, hogy az ábrán egy osztálydiagramot látunk, amit a netről letöltöttél, hanem írd azt, hogy „A 4. ábrán bemutat</w:t>
      </w:r>
      <w:r w:rsidRPr="006034C7">
        <w:rPr>
          <w:b/>
          <w:u w:val="single"/>
        </w:rPr>
        <w:t>om</w:t>
      </w:r>
      <w:r>
        <w:t xml:space="preserve"> az osztálydiagramot, amit az alkalmazás</w:t>
      </w:r>
      <w:r w:rsidRPr="006034C7">
        <w:rPr>
          <w:b/>
          <w:u w:val="single"/>
        </w:rPr>
        <w:t>om</w:t>
      </w:r>
      <w:r>
        <w:t>hoz tervezt</w:t>
      </w:r>
      <w:r w:rsidRPr="006034C7">
        <w:rPr>
          <w:b/>
          <w:u w:val="single"/>
        </w:rPr>
        <w:t>em</w:t>
      </w:r>
      <w:r>
        <w:t>”</w:t>
      </w:r>
    </w:p>
    <w:p w14:paraId="2DF7BC21" w14:textId="13F9076C" w:rsidR="00203E00" w:rsidRDefault="00203E00" w:rsidP="00203E00">
      <w:pPr>
        <w:pStyle w:val="Cmsor3"/>
      </w:pPr>
      <w:bookmarkStart w:id="40" w:name="_Toc433184117"/>
      <w:r>
        <w:t>Rövidítések</w:t>
      </w:r>
      <w:bookmarkEnd w:id="40"/>
    </w:p>
    <w:p w14:paraId="0C25FB1A" w14:textId="77777777" w:rsidR="00203E00" w:rsidRDefault="00203E00" w:rsidP="00203E00">
      <w:r>
        <w:t xml:space="preserve">A dolgozatodban alapszabály, hogy </w:t>
      </w:r>
      <w:r w:rsidRPr="00203E00">
        <w:rPr>
          <w:b/>
        </w:rPr>
        <w:t>minden</w:t>
      </w:r>
      <w:r>
        <w:t xml:space="preserve"> rövidítést legalább az első használatkor ki kell fejteni, és vagy röviden elmagyarázni mit jelent, vagy egy referenciát beszúrni, mely a magyarázatot tartalmazza. Ezt követően a rövidítés már szabadon használható.</w:t>
      </w:r>
    </w:p>
    <w:p w14:paraId="539E6E02" w14:textId="10C1FB2D" w:rsidR="00203E00" w:rsidRPr="00203E00" w:rsidRDefault="00203E00" w:rsidP="00203E00">
      <w:r w:rsidRPr="00203E00">
        <w:t>Nézd meg a lenti példát! Figyeld meg azt is, hogy forrásként magát a szabványt, és nem a Wikipedia oldalt adtam meg.</w:t>
      </w:r>
    </w:p>
    <w:p w14:paraId="5F1657A1" w14:textId="4DA9E28C" w:rsidR="00203E00" w:rsidRPr="00203E00" w:rsidRDefault="00203E00" w:rsidP="00203E00">
      <w:r w:rsidRPr="00203E00">
        <w:t>Rossz: A weboldalt HTML-ben írtam le.</w:t>
      </w:r>
    </w:p>
    <w:p w14:paraId="069CEFD8" w14:textId="67513FC2" w:rsidR="00203E00" w:rsidRPr="00203E00" w:rsidRDefault="00203E00" w:rsidP="00203E00">
      <w:r w:rsidRPr="00203E00">
        <w:t xml:space="preserve">Jó: A weboldal leírására </w:t>
      </w:r>
      <w:proofErr w:type="spellStart"/>
      <w:r w:rsidRPr="00203E00">
        <w:t>HyperText</w:t>
      </w:r>
      <w:proofErr w:type="spellEnd"/>
      <w:r w:rsidRPr="00203E00">
        <w:t xml:space="preserve"> </w:t>
      </w:r>
      <w:proofErr w:type="spellStart"/>
      <w:r w:rsidRPr="00203E00">
        <w:t>Markup</w:t>
      </w:r>
      <w:proofErr w:type="spellEnd"/>
      <w:r w:rsidRPr="00203E00">
        <w:t xml:space="preserve"> </w:t>
      </w:r>
      <w:proofErr w:type="spellStart"/>
      <w:r w:rsidRPr="00203E00">
        <w:t>Language</w:t>
      </w:r>
      <w:proofErr w:type="spellEnd"/>
      <w:r w:rsidRPr="00203E00">
        <w:t xml:space="preserve">-t (HTML) használtam </w:t>
      </w:r>
      <w:sdt>
        <w:sdtPr>
          <w:id w:val="397634055"/>
          <w:citation/>
        </w:sdtPr>
        <w:sdtContent>
          <w:r w:rsidRPr="00203E00">
            <w:fldChar w:fldCharType="begin"/>
          </w:r>
          <w:r w:rsidRPr="00203E00">
            <w:instrText xml:space="preserve"> CITATION W3C15 \l 1038 </w:instrText>
          </w:r>
          <w:r w:rsidRPr="00203E00">
            <w:fldChar w:fldCharType="separate"/>
          </w:r>
          <w:r w:rsidR="003E2ECB">
            <w:rPr>
              <w:noProof/>
            </w:rPr>
            <w:t>[2]</w:t>
          </w:r>
          <w:r w:rsidRPr="00203E00">
            <w:fldChar w:fldCharType="end"/>
          </w:r>
        </w:sdtContent>
      </w:sdt>
      <w:r w:rsidRPr="00203E00">
        <w:t>.</w:t>
      </w:r>
    </w:p>
    <w:p w14:paraId="6F9CC857" w14:textId="6CBE9A34" w:rsidR="00203E00" w:rsidRPr="00203E00" w:rsidRDefault="00203E00" w:rsidP="00203E00">
      <w:pPr>
        <w:pStyle w:val="Cmsor3"/>
      </w:pPr>
      <w:bookmarkStart w:id="41" w:name="_Ref433103059"/>
      <w:bookmarkStart w:id="42" w:name="_Toc433184118"/>
      <w:r w:rsidRPr="00203E00">
        <w:lastRenderedPageBreak/>
        <w:t>Technológia megválasztása</w:t>
      </w:r>
      <w:bookmarkEnd w:id="41"/>
      <w:bookmarkEnd w:id="42"/>
    </w:p>
    <w:p w14:paraId="188348C7" w14:textId="11A75396" w:rsidR="00203E00" w:rsidRDefault="00203E00" w:rsidP="00203E00">
      <w:r>
        <w:t>Számos esetben előfordul, hogy egy-egy probléma megoldására több különböző technológia áll rendelkezésedre. Amennyiben a feladatkiírásod eleve kikötötte valamelyik technológia (pl. NET, Java stb.) használatát, akkor semmilyen magyarázattal nem tartozol emiatt, használod azt, ami a feladatod volt.</w:t>
      </w:r>
    </w:p>
    <w:p w14:paraId="6D3E223E" w14:textId="69DF0BC3" w:rsidR="00203E00" w:rsidRDefault="00203E00" w:rsidP="00203E00">
      <w:r>
        <w:t xml:space="preserve">Ha egyébként a feladatkiírás nem tett a technológiai választásra utalást, akkor sincs gond, amennyiben valamely </w:t>
      </w:r>
      <w:proofErr w:type="spellStart"/>
      <w:r>
        <w:t>mainstream</w:t>
      </w:r>
      <w:proofErr w:type="spellEnd"/>
      <w:r>
        <w:t xml:space="preserve"> technológiára esik a választásod, valószínűleg nincs szükség magyarázkodásra</w:t>
      </w:r>
      <w:r w:rsidR="006034C7">
        <w:t xml:space="preserve"> (a .NET VS Java példa ebbe a kategóriába esik)</w:t>
      </w:r>
      <w:r>
        <w:t>.</w:t>
      </w:r>
    </w:p>
    <w:p w14:paraId="5E12FBFA" w14:textId="5291645B" w:rsidR="00203E00" w:rsidRDefault="00203E00" w:rsidP="00203E00">
      <w:r>
        <w:t>Amennyiben egy feladat megvalósítására többféle, különböző előnyökkel és hátrányokkal járó technológia áll rendelkezésedre</w:t>
      </w:r>
      <w:r w:rsidR="006034C7">
        <w:t xml:space="preserve"> (pl. </w:t>
      </w:r>
      <w:proofErr w:type="spellStart"/>
      <w:r w:rsidR="006034C7">
        <w:t>WinForms</w:t>
      </w:r>
      <w:proofErr w:type="spellEnd"/>
      <w:r w:rsidR="006034C7">
        <w:t xml:space="preserve"> VS WPF) és nem a nyilvánvalóan korszerűbbet választod (pl. </w:t>
      </w:r>
      <w:proofErr w:type="spellStart"/>
      <w:r w:rsidR="006034C7">
        <w:t>WinForms</w:t>
      </w:r>
      <w:proofErr w:type="spellEnd"/>
      <w:r w:rsidR="006034C7">
        <w:t xml:space="preserve">-ban akarsz megoldani egy feladatot) akkor mindenképpen szükséges, hogy ezt indokold is (pl. a banki </w:t>
      </w:r>
      <w:proofErr w:type="gramStart"/>
      <w:r w:rsidR="006034C7">
        <w:t>környezetben</w:t>
      </w:r>
      <w:proofErr w:type="gramEnd"/>
      <w:r w:rsidR="006034C7">
        <w:t xml:space="preserve"> ahol dolgozom ez jelenleg a támogatott fejlesztési nyelv).</w:t>
      </w:r>
    </w:p>
    <w:p w14:paraId="029D97DB" w14:textId="174233DC" w:rsidR="00502632" w:rsidRPr="00203E00" w:rsidRDefault="006034C7" w:rsidP="00502632">
      <w:r>
        <w:t>Mindenképp kerüld viszont el az amatőr magyarázkodást és a szubjektív érvelést: „Azért választottam az iOS platformot, mert sokkal jobbnak tartom az Androidnál” – az ilyen mondatokat előszeretettel szedik cafatokra a bírálók. Inkább kezeld tényként a technológia választást: „Megoldásomat iOS platformon valósítottam meg”.</w:t>
      </w:r>
    </w:p>
    <w:p w14:paraId="4D31A62D" w14:textId="77777777" w:rsidR="00502632" w:rsidRPr="00463BC0" w:rsidRDefault="00502632" w:rsidP="00463BC0"/>
    <w:p w14:paraId="6D10D25C" w14:textId="5AE4D5AB" w:rsidR="008A3762" w:rsidRPr="008A3762" w:rsidRDefault="008A3762" w:rsidP="008A3762"/>
    <w:p w14:paraId="288A7EBD" w14:textId="32969679" w:rsidR="002841F9" w:rsidRDefault="002841F9" w:rsidP="005334AD">
      <w:pPr>
        <w:pStyle w:val="Cmsor1"/>
      </w:pPr>
      <w:bookmarkStart w:id="43" w:name="_Ref433098485"/>
      <w:bookmarkStart w:id="44" w:name="_Toc433184119"/>
      <w:r>
        <w:lastRenderedPageBreak/>
        <w:t>Formázási tudnivalók</w:t>
      </w:r>
      <w:bookmarkEnd w:id="20"/>
      <w:bookmarkEnd w:id="43"/>
      <w:bookmarkEnd w:id="44"/>
    </w:p>
    <w:p w14:paraId="642CD127" w14:textId="77777777" w:rsidR="00502A30" w:rsidRDefault="00756D62" w:rsidP="00502A30">
      <w:r>
        <w:t>Ez a fejezet összeszedi azokat a nélkülözhetetlen elemeket, amelyeket a dolgozat készítése során használnod kell a Word eszköztárából. Feltétlenül olvasd egyszer végig, hátha akad köztük újdonság.</w:t>
      </w:r>
    </w:p>
    <w:p w14:paraId="7ED8AFFA" w14:textId="2E295F18" w:rsidR="000F3EA7" w:rsidRDefault="000F3EA7" w:rsidP="000F3EA7">
      <w:pPr>
        <w:pStyle w:val="Cmsor2"/>
      </w:pPr>
      <w:bookmarkStart w:id="45" w:name="_Toc433184120"/>
      <w:r>
        <w:t>Általános tudnivalók</w:t>
      </w:r>
      <w:bookmarkEnd w:id="45"/>
    </w:p>
    <w:p w14:paraId="6C83040C" w14:textId="77777777" w:rsidR="000F3EA7" w:rsidRDefault="000F3EA7" w:rsidP="000F3EA7">
      <w:r>
        <w:t>A diplomaterv szabványos méretű A4-es lapokra kerüljön. Az oldalak tükörmargóval készüljenek (mindenhol 2.5cm, baloldalon 1cm-es kötéssel). Az alapértelmezett betűkészlet a 12 pontos Times New Roman, másfeles sorközzel.</w:t>
      </w:r>
    </w:p>
    <w:p w14:paraId="793F28A8" w14:textId="77777777" w:rsidR="000F3EA7" w:rsidRDefault="000F3EA7" w:rsidP="000F3EA7">
      <w:r>
        <w:t>Minden oldalon - az első négy szerkezeti elem kivételével - szerepelnie kell az oldalszámnak.</w:t>
      </w:r>
    </w:p>
    <w:p w14:paraId="4CDA9AE4" w14:textId="5A0D9C46" w:rsidR="000F3EA7" w:rsidRDefault="000F3EA7" w:rsidP="000F3EA7">
      <w:r>
        <w:t xml:space="preserve">A fejezeteket decimális beosztással kell ellátni. Az ábrákat a megfelelő helyre be kell illeszteni, fejezetenként decimális számmal és kifejező címmel kell ellátni. </w:t>
      </w:r>
    </w:p>
    <w:p w14:paraId="555313A0" w14:textId="77777777" w:rsidR="000F3EA7" w:rsidRDefault="000F3EA7" w:rsidP="000F3EA7">
      <w:r>
        <w:t xml:space="preserve">Az irodalomjegyzék szövegközi hivatkozása történhet a Harvard-rendszerben (a szerző és az évszám megadásával) vagy sorszámozva.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w:t>
      </w:r>
    </w:p>
    <w:p w14:paraId="6E595095" w14:textId="0D15533B" w:rsidR="000F3EA7" w:rsidRDefault="000F3EA7" w:rsidP="000F3EA7">
      <w:r>
        <w:t>Ez a sablon ú</w:t>
      </w:r>
      <w:r w:rsidR="009B2EED">
        <w:t>gy van kialakítva, hogy a fenti előírásokat eleve kikényszerítse, így általában külön nem kell foglalkoznod velük.</w:t>
      </w:r>
    </w:p>
    <w:p w14:paraId="2660C3B9" w14:textId="6F24B5A4" w:rsidR="00756D62" w:rsidRDefault="00756D62" w:rsidP="000F3EA7">
      <w:pPr>
        <w:pStyle w:val="Cmsor2"/>
      </w:pPr>
      <w:bookmarkStart w:id="46" w:name="_Toc433184121"/>
      <w:r>
        <w:t>Stílusok</w:t>
      </w:r>
      <w:bookmarkEnd w:id="46"/>
    </w:p>
    <w:p w14:paraId="69416207" w14:textId="77777777" w:rsidR="00756D62" w:rsidRDefault="00756D62" w:rsidP="00756D62">
      <w:r>
        <w:t>A Word szövegek egységességét stílusok segítéségével lehet a legegyszerűbben garantálni. Azt javaslom, rögzítsd ki a stílus eszköztárt jobb oldalra, így folyamatosan nyomon követheted, hogy milyen stílussal dolgozol, illetve a stílusok közti váltást is sokszor kényelmesebb itt kezelni, mint a fenti eszköztáron.</w:t>
      </w:r>
    </w:p>
    <w:p w14:paraId="0C5A8DDF" w14:textId="77777777" w:rsidR="00756D62" w:rsidRDefault="00756D62" w:rsidP="00756D62">
      <w:pPr>
        <w:pStyle w:val="Kp"/>
      </w:pPr>
      <w:r>
        <w:rPr>
          <w:noProof/>
          <w:lang w:eastAsia="hu-HU"/>
        </w:rPr>
        <w:lastRenderedPageBreak/>
        <w:drawing>
          <wp:inline distT="0" distB="0" distL="0" distR="0" wp14:anchorId="27CE4E3A" wp14:editId="309BD2F9">
            <wp:extent cx="1521562" cy="1255267"/>
            <wp:effectExtent l="190500" t="190500" r="193040" b="19304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39268" cy="1269874"/>
                    </a:xfrm>
                    <a:prstGeom prst="rect">
                      <a:avLst/>
                    </a:prstGeom>
                    <a:ln>
                      <a:noFill/>
                    </a:ln>
                    <a:effectLst>
                      <a:outerShdw blurRad="190500" algn="tl" rotWithShape="0">
                        <a:srgbClr val="000000">
                          <a:alpha val="70000"/>
                        </a:srgbClr>
                      </a:outerShdw>
                    </a:effectLst>
                  </pic:spPr>
                </pic:pic>
              </a:graphicData>
            </a:graphic>
          </wp:inline>
        </w:drawing>
      </w:r>
    </w:p>
    <w:p w14:paraId="09016A00" w14:textId="77777777" w:rsidR="00756D62" w:rsidRPr="00756D62" w:rsidRDefault="001236CB" w:rsidP="00491D1C">
      <w:pPr>
        <w:pStyle w:val="Kpalrs"/>
      </w:pPr>
      <w:r>
        <w:fldChar w:fldCharType="begin"/>
      </w:r>
      <w:r>
        <w:instrText xml:space="preserve"> SEQ ábra \* ARABIC </w:instrText>
      </w:r>
      <w:r>
        <w:fldChar w:fldCharType="separate"/>
      </w:r>
      <w:r w:rsidR="003E2ECB">
        <w:rPr>
          <w:noProof/>
        </w:rPr>
        <w:t>1</w:t>
      </w:r>
      <w:r>
        <w:rPr>
          <w:noProof/>
        </w:rPr>
        <w:fldChar w:fldCharType="end"/>
      </w:r>
      <w:r w:rsidR="00756D62">
        <w:t>. ábra</w:t>
      </w:r>
      <w:r w:rsidR="00CC2118">
        <w:t xml:space="preserve">: </w:t>
      </w:r>
      <w:r w:rsidR="00A9757F">
        <w:t>Stílus eszköztár rögzítése</w:t>
      </w:r>
    </w:p>
    <w:p w14:paraId="164C2824" w14:textId="77777777" w:rsidR="002841F9" w:rsidRDefault="002841F9" w:rsidP="00756D62">
      <w:pPr>
        <w:pStyle w:val="Cmsor2"/>
      </w:pPr>
      <w:bookmarkStart w:id="47" w:name="_Toc332797399"/>
      <w:bookmarkStart w:id="48" w:name="_Toc433184122"/>
      <w:r>
        <w:t>Címsorok</w:t>
      </w:r>
      <w:bookmarkEnd w:id="47"/>
      <w:bookmarkEnd w:id="48"/>
    </w:p>
    <w:p w14:paraId="02ACB204" w14:textId="77777777" w:rsidR="00756D62" w:rsidRDefault="00502A30" w:rsidP="00502A30">
      <w:r>
        <w:t xml:space="preserve">A fejezetcímek esetén a </w:t>
      </w:r>
      <w:r w:rsidRPr="00D07335">
        <w:rPr>
          <w:rStyle w:val="Kiemels2"/>
        </w:rPr>
        <w:t>Címsor 1-4</w:t>
      </w:r>
      <w:r>
        <w:t xml:space="preserve"> (Heading 1-4) stílusokat használjuk.</w:t>
      </w:r>
      <w:r w:rsidR="005334AD">
        <w:t xml:space="preserve"> </w:t>
      </w:r>
      <w:r w:rsidR="00756D62">
        <w:t>Címsor 4-nél mélyebb fejezetszintre egy ilyen terjedelmű munkában ritkán van szükség, ha ez mégis felmerülne, sokszor inkább a fejezetszerkezetet érdemes átgondolni újból</w:t>
      </w:r>
    </w:p>
    <w:p w14:paraId="3635FB20" w14:textId="77777777" w:rsidR="00502A30" w:rsidRDefault="00756D62" w:rsidP="00502A30">
      <w:r>
        <w:t xml:space="preserve">Tipp: </w:t>
      </w:r>
      <w:r w:rsidR="005334AD">
        <w:t xml:space="preserve">A fejezetcímek </w:t>
      </w:r>
      <w:r>
        <w:t xml:space="preserve">aktuális szintjét gyorsan módosíthatod az alt+shift+[bal/jobb] billentyűkombinációkkal. </w:t>
      </w:r>
    </w:p>
    <w:p w14:paraId="4FEFD2E4" w14:textId="77777777" w:rsidR="00756D62" w:rsidRDefault="00756D62" w:rsidP="00756D62">
      <w:pPr>
        <w:pStyle w:val="Cmsor2"/>
      </w:pPr>
      <w:bookmarkStart w:id="49" w:name="_Toc433184123"/>
      <w:r>
        <w:t>Másolás, beillesztés</w:t>
      </w:r>
      <w:bookmarkEnd w:id="49"/>
    </w:p>
    <w:p w14:paraId="3E7A649F" w14:textId="77777777" w:rsidR="00756D62" w:rsidRDefault="00756D62" w:rsidP="00756D62">
      <w:r>
        <w:t xml:space="preserve">A </w:t>
      </w:r>
      <w:proofErr w:type="spellStart"/>
      <w:r>
        <w:t>copy-paste</w:t>
      </w:r>
      <w:proofErr w:type="spellEnd"/>
      <w:r>
        <w:t xml:space="preserve"> a szép formázás legnagyobb gyilkosa. Amennyiben a dolgozatodon belül helyezel át részleteket, és a stílusokat szépen következetesen használtad, nem nagyon ronthatsz el semmit. Ha viszont külső forrásból másolsz be szöveget, érdemes minden esetben a beillesztést formázások nélkül végezni. </w:t>
      </w:r>
      <w:r w:rsidR="00A9757F">
        <w:t>Ezt az opciót a Word mindig felkínálja, a beillesztést követően.</w:t>
      </w:r>
    </w:p>
    <w:p w14:paraId="787301E6" w14:textId="77777777" w:rsidR="00A9757F" w:rsidRDefault="00A9757F" w:rsidP="00A9757F">
      <w:pPr>
        <w:pStyle w:val="Kp"/>
      </w:pPr>
      <w:r>
        <w:rPr>
          <w:noProof/>
          <w:lang w:eastAsia="hu-HU"/>
        </w:rPr>
        <w:drawing>
          <wp:inline distT="0" distB="0" distL="0" distR="0" wp14:anchorId="64F9745E" wp14:editId="50F23927">
            <wp:extent cx="2238451" cy="945124"/>
            <wp:effectExtent l="0" t="0" r="0" b="762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2582" cy="955313"/>
                    </a:xfrm>
                    <a:prstGeom prst="rect">
                      <a:avLst/>
                    </a:prstGeom>
                    <a:noFill/>
                    <a:ln>
                      <a:noFill/>
                    </a:ln>
                  </pic:spPr>
                </pic:pic>
              </a:graphicData>
            </a:graphic>
          </wp:inline>
        </w:drawing>
      </w:r>
    </w:p>
    <w:p w14:paraId="6F1CC219" w14:textId="77777777" w:rsidR="00A9757F" w:rsidRDefault="001236CB" w:rsidP="00491D1C">
      <w:pPr>
        <w:pStyle w:val="Kpalrs"/>
      </w:pPr>
      <w:r>
        <w:fldChar w:fldCharType="begin"/>
      </w:r>
      <w:r>
        <w:instrText xml:space="preserve"> SEQ ábra \* ARABIC </w:instrText>
      </w:r>
      <w:r>
        <w:fldChar w:fldCharType="separate"/>
      </w:r>
      <w:r w:rsidR="003E2ECB">
        <w:rPr>
          <w:noProof/>
        </w:rPr>
        <w:t>2</w:t>
      </w:r>
      <w:r>
        <w:rPr>
          <w:noProof/>
        </w:rPr>
        <w:fldChar w:fldCharType="end"/>
      </w:r>
      <w:r w:rsidR="00A9757F">
        <w:t>. ábra</w:t>
      </w:r>
      <w:r w:rsidR="00CC2118">
        <w:t>:</w:t>
      </w:r>
      <w:r w:rsidR="00A9757F">
        <w:t xml:space="preserve"> Beillesztés formázás nélkül</w:t>
      </w:r>
    </w:p>
    <w:p w14:paraId="3D4F2880" w14:textId="77777777" w:rsidR="00A9757F" w:rsidRDefault="00A9757F" w:rsidP="00A9757F">
      <w:r>
        <w:t>Amennyiben olyan szövegrészt mozgatsz kivágás/beillesztés párossal, melyben automatikus sorszámozás volt (irodalomhivatkozás, ábra, táblázat), akkor figyelj rá, hogy a sorszámok nem frissülnek automatikusan.</w:t>
      </w:r>
    </w:p>
    <w:p w14:paraId="20D1943D" w14:textId="77777777" w:rsidR="00A9757F" w:rsidRDefault="00A9757F" w:rsidP="00A9757F">
      <w:pPr>
        <w:pStyle w:val="Cmsor2"/>
      </w:pPr>
      <w:bookmarkStart w:id="50" w:name="_Toc433184124"/>
      <w:r>
        <w:lastRenderedPageBreak/>
        <w:t>Mezőfrissítés</w:t>
      </w:r>
      <w:bookmarkEnd w:id="50"/>
    </w:p>
    <w:p w14:paraId="2330A48E" w14:textId="77777777" w:rsidR="00A9757F" w:rsidRDefault="00A9757F" w:rsidP="00A9757F">
      <w:r>
        <w:t>A dolgozatodban számos automatikusan kalkulált mező szerepel (ábra sorszámok, irodalomhivatkozások, tartalomjegyzék stb. Ezeket a Word nem tartja automatikusan karban. A mezők értékét érdemes rendszeresen (de a beadás/nyomtatás/pdf generálás előtt feltétlenül) frissíteni. Ehhez jelöld ki a teljes dokumentumot (</w:t>
      </w:r>
      <w:proofErr w:type="spellStart"/>
      <w:r>
        <w:t>ctrl+A</w:t>
      </w:r>
      <w:proofErr w:type="spellEnd"/>
      <w:r>
        <w:t>), majd az előugró menüből válaszd a „mezőfrissítés” opciót.</w:t>
      </w:r>
    </w:p>
    <w:p w14:paraId="1C259E80" w14:textId="77777777" w:rsidR="00A9757F" w:rsidRDefault="00A9757F" w:rsidP="00A9757F">
      <w:pPr>
        <w:pStyle w:val="Cmsor2"/>
      </w:pPr>
      <w:bookmarkStart w:id="51" w:name="_Toc433184125"/>
      <w:r>
        <w:t>Helyesírás</w:t>
      </w:r>
      <w:bookmarkEnd w:id="51"/>
    </w:p>
    <w:p w14:paraId="6A3E4FD7" w14:textId="77777777" w:rsidR="00A9757F" w:rsidRDefault="00A9757F" w:rsidP="00A9757F">
      <w:r>
        <w:t xml:space="preserve">A rossz helyesírásra nincs mentség </w:t>
      </w:r>
      <w:r>
        <w:sym w:font="Wingdings" w:char="F04C"/>
      </w:r>
      <w:r>
        <w:t>. E fejezetben összeszedem a leggyakrabban látott hibákat, amiknek elkerülésére érdemes odafigyelni. Ettől függetlenül melegen ajánlom, hogy a kész dolgozatod olvastasd át egy barátoddal/családtagoddal, hogy az apróbb, megbúvó hibákat is kiszűrd.</w:t>
      </w:r>
    </w:p>
    <w:p w14:paraId="7389E5E9" w14:textId="77777777" w:rsidR="00A9757F" w:rsidRDefault="00A9757F" w:rsidP="00A9757F">
      <w:pPr>
        <w:pStyle w:val="Cmsor3"/>
      </w:pPr>
      <w:bookmarkStart w:id="52" w:name="_Toc433184126"/>
      <w:r>
        <w:t>Elgépelések</w:t>
      </w:r>
      <w:bookmarkEnd w:id="52"/>
    </w:p>
    <w:p w14:paraId="0C4610B0" w14:textId="77777777" w:rsidR="00A9757F" w:rsidRPr="00A9757F" w:rsidRDefault="00A9757F" w:rsidP="00A9757F">
      <w:r>
        <w:t>Ez mindenkivel megesik. Egy jó helyesírás ellenőrző az elgépelések nagy részét megfogja.</w:t>
      </w:r>
    </w:p>
    <w:p w14:paraId="76FAD8EC" w14:textId="77777777" w:rsidR="00A9757F" w:rsidRDefault="00A9757F" w:rsidP="00A9757F">
      <w:pPr>
        <w:pStyle w:val="Cmsor3"/>
      </w:pPr>
      <w:bookmarkStart w:id="53" w:name="_Toc433184127"/>
      <w:r>
        <w:t>Egyeztetés hiánya</w:t>
      </w:r>
      <w:bookmarkEnd w:id="53"/>
    </w:p>
    <w:p w14:paraId="1060BD4A" w14:textId="77777777" w:rsidR="00A9757F" w:rsidRDefault="00A9757F" w:rsidP="00A9757F">
      <w:r>
        <w:t>Az elírások egyik leggyakoribb form</w:t>
      </w:r>
      <w:r w:rsidR="00E614EE">
        <w:t>ája az egyes szám/többes szám egyeztetésének hiánya mondatrészek között, mint például itt: „Petike és a barátnője elment</w:t>
      </w:r>
      <w:r w:rsidR="00E614EE" w:rsidRPr="00E614EE">
        <w:rPr>
          <w:b/>
        </w:rPr>
        <w:t>ek</w:t>
      </w:r>
      <w:r w:rsidR="00E614EE">
        <w:t xml:space="preserve"> a boltba és hoz</w:t>
      </w:r>
      <w:r w:rsidR="00E614EE" w:rsidRPr="00E614EE">
        <w:rPr>
          <w:b/>
        </w:rPr>
        <w:t>ott</w:t>
      </w:r>
      <w:r w:rsidR="00E614EE">
        <w:t xml:space="preserve"> egy kiló kenyeret”. Ezek a mondatok főleg az utólagos átfogalmazások, belejavítások során keletkeznek, legjobb védelem ellenük az utólagos átolvasás.</w:t>
      </w:r>
    </w:p>
    <w:p w14:paraId="6A4A748E" w14:textId="77777777" w:rsidR="00E614EE" w:rsidRDefault="00E614EE" w:rsidP="00E614EE">
      <w:pPr>
        <w:pStyle w:val="Cmsor3"/>
      </w:pPr>
      <w:bookmarkStart w:id="54" w:name="_Ref433104042"/>
      <w:bookmarkStart w:id="55" w:name="_Toc433184128"/>
      <w:r>
        <w:t>Külföldi szavak, kifejezések</w:t>
      </w:r>
      <w:bookmarkEnd w:id="54"/>
      <w:bookmarkEnd w:id="55"/>
    </w:p>
    <w:p w14:paraId="45666006" w14:textId="77777777" w:rsidR="00E614EE" w:rsidRDefault="00E614EE" w:rsidP="00E614EE">
      <w:r>
        <w:t xml:space="preserve">Az idegen szavakkal csak a baj van, nehéz őket leírni, ragozni, kiolvasni, vagyis úgy általában használni. Az általános jó tanácsom, hogy amennyiben csak lehetséges, akkor </w:t>
      </w:r>
      <w:r w:rsidRPr="00E614EE">
        <w:rPr>
          <w:b/>
        </w:rPr>
        <w:t>magyar, vagy magyarosított írásmódú szakkifejezéseket használj</w:t>
      </w:r>
      <w:r>
        <w:t xml:space="preserve">, és a könnyebb olvashatóság érdekében mindig </w:t>
      </w:r>
      <w:r w:rsidRPr="00E614EE">
        <w:rPr>
          <w:b/>
        </w:rPr>
        <w:t>kerüld az idegen szavak ragozását</w:t>
      </w:r>
      <w:r>
        <w:t>.</w:t>
      </w:r>
    </w:p>
    <w:p w14:paraId="037EAA5D" w14:textId="77777777" w:rsidR="002D2C06" w:rsidRDefault="002D2C06" w:rsidP="00E614EE">
      <w:r>
        <w:t>Ez sokszor nem intuitív szabály, hiszen a beszélt informatikai szlengben előszeretettel használunk olyan fordulatokat, mint „</w:t>
      </w:r>
      <w:proofErr w:type="spellStart"/>
      <w:r>
        <w:t>property</w:t>
      </w:r>
      <w:proofErr w:type="spellEnd"/>
      <w:r>
        <w:t>-vel”, „</w:t>
      </w:r>
      <w:proofErr w:type="spellStart"/>
      <w:r>
        <w:t>compile-olom</w:t>
      </w:r>
      <w:proofErr w:type="spellEnd"/>
      <w:r>
        <w:t>” stb.</w:t>
      </w:r>
      <w:proofErr w:type="gramStart"/>
      <w:r>
        <w:t>,  ezek</w:t>
      </w:r>
      <w:proofErr w:type="gramEnd"/>
      <w:r>
        <w:t xml:space="preserve"> helyett a „tulajdonsággal”, illetve a „lefordítom” százszor jobban néznek ki papíron, könnyítik az olvasást és csökkentik a hibázás esélyét. Néha (például a tulajdonneveknél) </w:t>
      </w:r>
      <w:r>
        <w:lastRenderedPageBreak/>
        <w:t>nehezen elkerülhető a ragozás, de kis leleményességgel, ügyes fogalmazással itt is megoldható a probléma. Pl. „</w:t>
      </w:r>
      <w:proofErr w:type="spellStart"/>
      <w:r>
        <w:t>Apache</w:t>
      </w:r>
      <w:proofErr w:type="spellEnd"/>
      <w:r>
        <w:t>-csal” helyett írjuk azt, hogy „</w:t>
      </w:r>
      <w:proofErr w:type="spellStart"/>
      <w:r>
        <w:t>Apache</w:t>
      </w:r>
      <w:proofErr w:type="spellEnd"/>
      <w:r>
        <w:t xml:space="preserve"> webszerverrel”.</w:t>
      </w:r>
    </w:p>
    <w:p w14:paraId="2D5A5FA5" w14:textId="77777777" w:rsidR="002D2C06" w:rsidRDefault="002D2C06" w:rsidP="00E614EE">
      <w:r>
        <w:t xml:space="preserve">Néhány gyorstipp a szoftverfejlesztőknek: </w:t>
      </w:r>
      <w:proofErr w:type="spellStart"/>
      <w:r>
        <w:t>property</w:t>
      </w:r>
      <w:proofErr w:type="spellEnd"/>
      <w:r>
        <w:sym w:font="Wingdings" w:char="F0E8"/>
      </w:r>
      <w:r>
        <w:t xml:space="preserve">tulajdonság, </w:t>
      </w:r>
      <w:proofErr w:type="spellStart"/>
      <w:r>
        <w:t>event</w:t>
      </w:r>
      <w:proofErr w:type="spellEnd"/>
      <w:r>
        <w:sym w:font="Wingdings" w:char="F0E8"/>
      </w:r>
      <w:r>
        <w:t xml:space="preserve">esemény, </w:t>
      </w:r>
      <w:proofErr w:type="spellStart"/>
      <w:r>
        <w:t>method</w:t>
      </w:r>
      <w:proofErr w:type="spellEnd"/>
      <w:r>
        <w:t xml:space="preserve"> </w:t>
      </w:r>
      <w:r>
        <w:sym w:font="Wingdings" w:char="F0E8"/>
      </w:r>
      <w:r>
        <w:t xml:space="preserve">metódus/függvény, </w:t>
      </w:r>
      <w:proofErr w:type="spellStart"/>
      <w:r>
        <w:t>debug</w:t>
      </w:r>
      <w:proofErr w:type="spellEnd"/>
      <w:r>
        <w:sym w:font="Wingdings" w:char="F0E8"/>
      </w:r>
      <w:r>
        <w:t>hibakeresés, file</w:t>
      </w:r>
      <w:r>
        <w:sym w:font="Wingdings" w:char="F0E8"/>
      </w:r>
      <w:r>
        <w:t>fájl.</w:t>
      </w:r>
    </w:p>
    <w:p w14:paraId="7F13F6B5" w14:textId="77777777" w:rsidR="002D2C06" w:rsidRDefault="002D2C06" w:rsidP="00E614EE">
      <w:r>
        <w:t xml:space="preserve">Ha mégis belevágsz az angol kifejezések használatába, lelked rajta, de kérlek, legalább ezt a minimális </w:t>
      </w:r>
      <w:r w:rsidR="00CC2118">
        <w:t xml:space="preserve">szabályhalmazt olvasd át előtte </w:t>
      </w:r>
      <w:sdt>
        <w:sdtPr>
          <w:id w:val="-29729602"/>
          <w:citation/>
        </w:sdtPr>
        <w:sdtContent>
          <w:r w:rsidR="00CC2118">
            <w:fldChar w:fldCharType="begin"/>
          </w:r>
          <w:r w:rsidR="00CC2118">
            <w:instrText xml:space="preserve"> CITATION Kor09 \l 1038 </w:instrText>
          </w:r>
          <w:r w:rsidR="00CC2118">
            <w:fldChar w:fldCharType="separate"/>
          </w:r>
          <w:r w:rsidR="003E2ECB">
            <w:rPr>
              <w:noProof/>
            </w:rPr>
            <w:t>[3]</w:t>
          </w:r>
          <w:r w:rsidR="00CC2118">
            <w:fldChar w:fldCharType="end"/>
          </w:r>
        </w:sdtContent>
      </w:sdt>
      <w:r w:rsidR="00CC2118">
        <w:t>.</w:t>
      </w:r>
    </w:p>
    <w:p w14:paraId="3BEC7FAE" w14:textId="77777777" w:rsidR="00CC2118" w:rsidRDefault="00CC2118" w:rsidP="00CC2118">
      <w:pPr>
        <w:pStyle w:val="Cmsor3"/>
      </w:pPr>
      <w:bookmarkStart w:id="56" w:name="_Toc433184129"/>
      <w:proofErr w:type="spellStart"/>
      <w:r>
        <w:t>Stb</w:t>
      </w:r>
      <w:bookmarkEnd w:id="56"/>
      <w:proofErr w:type="spellEnd"/>
    </w:p>
    <w:p w14:paraId="7AEB0ED9" w14:textId="77777777" w:rsidR="00CC2118" w:rsidRPr="00CC2118" w:rsidRDefault="00CC2118" w:rsidP="00CC2118">
      <w:r>
        <w:t xml:space="preserve">Az „stb.” rövidítés azt jelenti „és a többi”, mivel „és” előtt felsorolásoknál nem </w:t>
      </w:r>
      <w:r w:rsidRPr="00CC2118">
        <w:t>teszünk veszőt, az „stb.” elé sem teszünk soha. Pl.: asztal, szék, lámpa stb.</w:t>
      </w:r>
    </w:p>
    <w:p w14:paraId="26A59677" w14:textId="77777777" w:rsidR="00CC2118" w:rsidRPr="00CC2118" w:rsidRDefault="00CC2118" w:rsidP="00CC2118">
      <w:pPr>
        <w:pStyle w:val="Cmsor3"/>
      </w:pPr>
      <w:bookmarkStart w:id="57" w:name="_Toc433184130"/>
      <w:r w:rsidRPr="00CC2118">
        <w:t>Helyesírás ellenőrző</w:t>
      </w:r>
      <w:bookmarkEnd w:id="57"/>
    </w:p>
    <w:p w14:paraId="398A21FB" w14:textId="77777777" w:rsidR="00CC2118" w:rsidRDefault="00CC2118" w:rsidP="00CC2118">
      <w:r w:rsidRPr="00CC2118">
        <w:t xml:space="preserve">Személyes ízlés </w:t>
      </w:r>
      <w:r>
        <w:t xml:space="preserve">kérdése, hogy milyen eszközzel (Latex/Word), illetve ezen belül milyen nyelvű változattal dolgozol, ugyanakkor azt </w:t>
      </w:r>
      <w:r w:rsidRPr="00CC2118">
        <w:rPr>
          <w:b/>
        </w:rPr>
        <w:t>meg kell oldanod, hogy legyen mellé magyar nyelvű helyesírás ellenőrződ</w:t>
      </w:r>
      <w:r>
        <w:t>. E nélkül dokumentumot szerkeszteni olyan, mint papíron programozni….</w:t>
      </w:r>
    </w:p>
    <w:p w14:paraId="0346705B" w14:textId="77777777" w:rsidR="00CC2118" w:rsidRDefault="00CC2118" w:rsidP="00CC2118">
      <w:r>
        <w:t>Figyelj rá, hogy a Word megengedi, hogy többféle nyelv is legyen egy dokumentumban, illetve a kívülről beillesztett szövegek nyelvét néha a forrásoldal/forrásdokumentum határozza meg. Érdemes ezekben az esetekben kikényszeríteni, hogy a teljes szakas</w:t>
      </w:r>
      <w:r w:rsidR="00D22B3E">
        <w:t xml:space="preserve">z/dokumentum nyelve magyar legyen. Érdemes néha tesztelni a helyesírás ellenőrzőt. Ha pl. beírod, hogy </w:t>
      </w:r>
      <w:r w:rsidR="00D22B3E">
        <w:rPr>
          <w:noProof/>
          <w:lang w:eastAsia="hu-HU"/>
        </w:rPr>
        <w:drawing>
          <wp:inline distT="0" distB="0" distL="0" distR="0" wp14:anchorId="7787626F" wp14:editId="1FD8314A">
            <wp:extent cx="351130" cy="162204"/>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022" cy="178322"/>
                    </a:xfrm>
                    <a:prstGeom prst="rect">
                      <a:avLst/>
                    </a:prstGeom>
                    <a:noFill/>
                    <a:ln>
                      <a:noFill/>
                    </a:ln>
                  </pic:spPr>
                </pic:pic>
              </a:graphicData>
            </a:graphic>
          </wp:inline>
        </w:drawing>
      </w:r>
      <w:r w:rsidR="00D22B3E">
        <w:t xml:space="preserve"> és nem húzza alá pirossal, akkor valószínűleg valami nem stimmel a beállításaiddal.</w:t>
      </w:r>
    </w:p>
    <w:p w14:paraId="40510230" w14:textId="77777777" w:rsidR="00D22B3E" w:rsidRDefault="00D22B3E" w:rsidP="00D22B3E">
      <w:pPr>
        <w:pStyle w:val="Kp"/>
      </w:pPr>
      <w:r>
        <w:rPr>
          <w:noProof/>
          <w:lang w:eastAsia="hu-HU"/>
        </w:rPr>
        <w:drawing>
          <wp:inline distT="0" distB="0" distL="0" distR="0" wp14:anchorId="43E7AC30" wp14:editId="29C59225">
            <wp:extent cx="4111142" cy="1846382"/>
            <wp:effectExtent l="190500" t="190500" r="194310" b="19240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5496" cy="1852829"/>
                    </a:xfrm>
                    <a:prstGeom prst="rect">
                      <a:avLst/>
                    </a:prstGeom>
                    <a:ln>
                      <a:noFill/>
                    </a:ln>
                    <a:effectLst>
                      <a:outerShdw blurRad="190500" algn="tl" rotWithShape="0">
                        <a:srgbClr val="000000">
                          <a:alpha val="70000"/>
                        </a:srgbClr>
                      </a:outerShdw>
                    </a:effectLst>
                  </pic:spPr>
                </pic:pic>
              </a:graphicData>
            </a:graphic>
          </wp:inline>
        </w:drawing>
      </w:r>
    </w:p>
    <w:p w14:paraId="7ECDCEF1" w14:textId="77777777" w:rsidR="00D22B3E" w:rsidRDefault="001236CB" w:rsidP="00491D1C">
      <w:pPr>
        <w:pStyle w:val="Kpalrs"/>
      </w:pPr>
      <w:r>
        <w:fldChar w:fldCharType="begin"/>
      </w:r>
      <w:r>
        <w:instrText xml:space="preserve"> SEQ ábra \* ARABIC </w:instrText>
      </w:r>
      <w:r>
        <w:fldChar w:fldCharType="separate"/>
      </w:r>
      <w:r w:rsidR="003E2ECB">
        <w:rPr>
          <w:noProof/>
        </w:rPr>
        <w:t>3</w:t>
      </w:r>
      <w:r>
        <w:rPr>
          <w:noProof/>
        </w:rPr>
        <w:fldChar w:fldCharType="end"/>
      </w:r>
      <w:r w:rsidR="00D22B3E">
        <w:t>. ábra: ellenőrzés nyelvének a megadása</w:t>
      </w:r>
    </w:p>
    <w:p w14:paraId="3888ECC9" w14:textId="77777777" w:rsidR="002841F9" w:rsidRPr="00CC2118" w:rsidRDefault="002841F9" w:rsidP="005334AD">
      <w:pPr>
        <w:pStyle w:val="Cmsor2"/>
      </w:pPr>
      <w:bookmarkStart w:id="58" w:name="_Toc332797400"/>
      <w:bookmarkStart w:id="59" w:name="_Toc433184131"/>
      <w:r w:rsidRPr="00CC2118">
        <w:lastRenderedPageBreak/>
        <w:t>Képek</w:t>
      </w:r>
      <w:bookmarkEnd w:id="58"/>
      <w:bookmarkEnd w:id="59"/>
    </w:p>
    <w:p w14:paraId="77F0B0F6" w14:textId="77777777" w:rsidR="00D22B3E" w:rsidRDefault="00D22B3E" w:rsidP="005524FC">
      <w:r>
        <w:t>A dolgozatodban valószínűleg számos ábrára lesz szükséged, ezek használatánál azonban érdemes pár dologra odafigyelned.</w:t>
      </w:r>
    </w:p>
    <w:p w14:paraId="67C1B451" w14:textId="77777777" w:rsidR="00D22B3E" w:rsidRDefault="00D22B3E" w:rsidP="00D22B3E">
      <w:pPr>
        <w:pStyle w:val="Cmsor3"/>
      </w:pPr>
      <w:bookmarkStart w:id="60" w:name="_Toc433184132"/>
      <w:r>
        <w:t>Beszúrás, formázás</w:t>
      </w:r>
      <w:bookmarkEnd w:id="60"/>
    </w:p>
    <w:p w14:paraId="0D2F7772" w14:textId="77777777" w:rsidR="00502A30" w:rsidRDefault="00502A30" w:rsidP="005524FC">
      <w:r>
        <w:t>A képhez használ</w:t>
      </w:r>
      <w:r w:rsidR="00CC2118">
        <w:t>d</w:t>
      </w:r>
      <w:r>
        <w:t xml:space="preserve"> a </w:t>
      </w:r>
      <w:r w:rsidRPr="00D07335">
        <w:rPr>
          <w:rStyle w:val="Kiemels2"/>
        </w:rPr>
        <w:t>Kép</w:t>
      </w:r>
      <w:r>
        <w:t xml:space="preserve"> stílust.</w:t>
      </w:r>
    </w:p>
    <w:p w14:paraId="71061918" w14:textId="77777777" w:rsidR="002841F9" w:rsidRDefault="00502A30" w:rsidP="005524FC">
      <w:r>
        <w:t xml:space="preserve">Képaláírást a képen jobb gombbal kattintva a </w:t>
      </w:r>
      <w:r w:rsidRPr="00D07335">
        <w:rPr>
          <w:rStyle w:val="Kiemels"/>
        </w:rPr>
        <w:t>Képaláírás beszúrása…</w:t>
      </w:r>
      <w:r>
        <w:t xml:space="preserve"> op</w:t>
      </w:r>
      <w:r w:rsidR="00CC2118">
        <w:t>cióval adhatod</w:t>
      </w:r>
      <w:r>
        <w:t xml:space="preserve"> hozzá, így az automatikusan </w:t>
      </w:r>
      <w:r w:rsidRPr="00D07335">
        <w:rPr>
          <w:rStyle w:val="Kiemels2"/>
        </w:rPr>
        <w:t>Képaláírás</w:t>
      </w:r>
      <w:r w:rsidR="00CC2118">
        <w:t xml:space="preserve"> (</w:t>
      </w:r>
      <w:proofErr w:type="spellStart"/>
      <w:r w:rsidR="00CC2118">
        <w:t>Caption</w:t>
      </w:r>
      <w:proofErr w:type="spellEnd"/>
      <w:r w:rsidR="00CC2118">
        <w:t>) stílusú lesz és kezeli a sorszámozást is.</w:t>
      </w:r>
    </w:p>
    <w:p w14:paraId="11FD8EE7" w14:textId="77777777" w:rsidR="00CC2118" w:rsidRDefault="009D2FD8" w:rsidP="00CC2118">
      <w:pPr>
        <w:pStyle w:val="Kp"/>
      </w:pPr>
      <w:r w:rsidRPr="005D65A2">
        <w:rPr>
          <w:noProof/>
          <w:lang w:eastAsia="hu-HU"/>
        </w:rPr>
        <w:drawing>
          <wp:inline distT="0" distB="0" distL="0" distR="0" wp14:anchorId="1B844DB7" wp14:editId="3DA628C4">
            <wp:extent cx="4777105" cy="467995"/>
            <wp:effectExtent l="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7105" cy="467995"/>
                    </a:xfrm>
                    <a:prstGeom prst="rect">
                      <a:avLst/>
                    </a:prstGeom>
                    <a:noFill/>
                    <a:ln>
                      <a:noFill/>
                    </a:ln>
                  </pic:spPr>
                </pic:pic>
              </a:graphicData>
            </a:graphic>
          </wp:inline>
        </w:drawing>
      </w:r>
    </w:p>
    <w:p w14:paraId="475FFE06" w14:textId="77777777" w:rsidR="002841F9" w:rsidRDefault="001236CB" w:rsidP="00491D1C">
      <w:pPr>
        <w:pStyle w:val="Kpalrs"/>
      </w:pPr>
      <w:r>
        <w:fldChar w:fldCharType="begin"/>
      </w:r>
      <w:r>
        <w:instrText xml:space="preserve"> SEQ ábra \* ARABIC </w:instrText>
      </w:r>
      <w:r>
        <w:fldChar w:fldCharType="separate"/>
      </w:r>
      <w:r w:rsidR="003E2ECB">
        <w:rPr>
          <w:noProof/>
        </w:rPr>
        <w:t>4</w:t>
      </w:r>
      <w:r>
        <w:rPr>
          <w:noProof/>
        </w:rPr>
        <w:fldChar w:fldCharType="end"/>
      </w:r>
      <w:r w:rsidR="00CC2118">
        <w:t>. ábra: Példa képaláírásra</w:t>
      </w:r>
    </w:p>
    <w:p w14:paraId="48A0F84E" w14:textId="77777777" w:rsidR="00CC2118" w:rsidRDefault="00D22B3E" w:rsidP="00CC2118">
      <w:r>
        <w:t>Az ábra sorszáma mellé mindig érdemes rövid magyarázatot is fűzni. Érdemes tudni, hogy Wordben számos beállítási móddal lehet képet beszúrni. Tapasztalni fogod, hogy számodra a legpraktikusabb a „szöveggel egy sorba” elrendezés lesz, mivel így szépen együtt marad az ábra a szöveggel. Oldaltörésekkor az ábrák méretének módosításával tudod megoldani, hogy ne maradjanak nagy üres felületek a dolgozatodban.</w:t>
      </w:r>
    </w:p>
    <w:p w14:paraId="6262B727" w14:textId="77777777" w:rsidR="00D22B3E" w:rsidRDefault="00D22B3E" w:rsidP="00D22B3E">
      <w:pPr>
        <w:pStyle w:val="Cmsor3"/>
      </w:pPr>
      <w:bookmarkStart w:id="61" w:name="_Toc433184133"/>
      <w:r>
        <w:t>Képminőség</w:t>
      </w:r>
      <w:bookmarkEnd w:id="61"/>
    </w:p>
    <w:p w14:paraId="001945D0" w14:textId="77777777" w:rsidR="00D22B3E" w:rsidRDefault="00D22B3E" w:rsidP="00D22B3E">
      <w:r>
        <w:t xml:space="preserve">A raszteres (tehát nem vektorgrafikus) képek használata különös körültekintést igényel. Ezek kiválóan néznek ki a 90 </w:t>
      </w:r>
      <w:proofErr w:type="spellStart"/>
      <w:r>
        <w:t>dpi</w:t>
      </w:r>
      <w:proofErr w:type="spellEnd"/>
      <w:r>
        <w:t xml:space="preserve">-s monitorodon, ám, a 600/1200 </w:t>
      </w:r>
      <w:proofErr w:type="spellStart"/>
      <w:r>
        <w:t>dpi</w:t>
      </w:r>
      <w:proofErr w:type="spellEnd"/>
      <w:r>
        <w:t xml:space="preserve">-s nyomtatókon kinyomtatva </w:t>
      </w:r>
      <w:r w:rsidR="008C5682">
        <w:t>rendkívül bénák lesznek a szép, pixelmentes szövegek és vektorgrafikus ábrák mellett. Hogy lásd, mire számíthatsz, nézzük meg az előző ábrát 5-szörös nagyításban.</w:t>
      </w:r>
    </w:p>
    <w:p w14:paraId="6497EC97" w14:textId="77777777" w:rsidR="008C5682" w:rsidRDefault="008C5682" w:rsidP="008C5682">
      <w:pPr>
        <w:pStyle w:val="Kp"/>
      </w:pPr>
      <w:r>
        <w:rPr>
          <w:noProof/>
          <w:lang w:eastAsia="hu-HU"/>
        </w:rPr>
        <w:drawing>
          <wp:inline distT="0" distB="0" distL="0" distR="0" wp14:anchorId="42442115" wp14:editId="4AB5E8C3">
            <wp:extent cx="3935578" cy="1239081"/>
            <wp:effectExtent l="0" t="0" r="825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0703" cy="1256437"/>
                    </a:xfrm>
                    <a:prstGeom prst="rect">
                      <a:avLst/>
                    </a:prstGeom>
                    <a:noFill/>
                    <a:ln>
                      <a:noFill/>
                    </a:ln>
                  </pic:spPr>
                </pic:pic>
              </a:graphicData>
            </a:graphic>
          </wp:inline>
        </w:drawing>
      </w:r>
    </w:p>
    <w:p w14:paraId="335C4742" w14:textId="77777777" w:rsidR="008C5682" w:rsidRDefault="001236CB" w:rsidP="00491D1C">
      <w:pPr>
        <w:pStyle w:val="Kpalrs"/>
      </w:pPr>
      <w:r>
        <w:fldChar w:fldCharType="begin"/>
      </w:r>
      <w:r>
        <w:instrText xml:space="preserve"> SEQ ábra \* ARABIC </w:instrText>
      </w:r>
      <w:r>
        <w:fldChar w:fldCharType="separate"/>
      </w:r>
      <w:r w:rsidR="003E2ECB">
        <w:rPr>
          <w:noProof/>
        </w:rPr>
        <w:t>5</w:t>
      </w:r>
      <w:r>
        <w:rPr>
          <w:noProof/>
        </w:rPr>
        <w:fldChar w:fldCharType="end"/>
      </w:r>
      <w:r w:rsidR="008C5682">
        <w:t xml:space="preserve">. ábra: a raszteres képek nyomtatásban </w:t>
      </w:r>
      <w:proofErr w:type="spellStart"/>
      <w:r w:rsidR="008C5682">
        <w:t>csúúúúnyák</w:t>
      </w:r>
      <w:proofErr w:type="spellEnd"/>
      <w:r w:rsidR="008C5682">
        <w:t xml:space="preserve"> lesznek</w:t>
      </w:r>
    </w:p>
    <w:p w14:paraId="76266D64" w14:textId="77777777" w:rsidR="008C5682" w:rsidRDefault="008C5682" w:rsidP="008C5682">
      <w:r>
        <w:lastRenderedPageBreak/>
        <w:t xml:space="preserve">Ha tehát lehetséges, használjunk vektorgrafikus ábrákat, vagyis a diagramokat, forráskódot stb. ne </w:t>
      </w:r>
      <w:proofErr w:type="spellStart"/>
      <w:r>
        <w:t>képenyőképeken</w:t>
      </w:r>
      <w:proofErr w:type="spellEnd"/>
      <w:r>
        <w:t xml:space="preserve"> keresztül, hanem közvetlen </w:t>
      </w:r>
      <w:proofErr w:type="spellStart"/>
      <w:r>
        <w:t>copy-paste</w:t>
      </w:r>
      <w:proofErr w:type="spellEnd"/>
      <w:r>
        <w:t xml:space="preserve"> megoldással másoljuk át a dokumentumunkba.</w:t>
      </w:r>
    </w:p>
    <w:p w14:paraId="3B3F7AEE" w14:textId="77777777" w:rsidR="008C5682" w:rsidRDefault="008C5682" w:rsidP="008C5682">
      <w:r>
        <w:t>Ha elkerülhetetlen a raszteres képek használata, akkor próbáljunk meg minél magasabb felbontású képet berakni. Bár a képernyőn nem feltétlenül látszik majd a különbség, de a nyomtató ki tudja majd használni a magasabb felbontású képet.</w:t>
      </w:r>
      <w:r w:rsidR="00F461CD">
        <w:t xml:space="preserve"> A </w:t>
      </w:r>
      <w:r w:rsidR="00F461CD">
        <w:fldChar w:fldCharType="begin"/>
      </w:r>
      <w:r w:rsidR="00F461CD">
        <w:instrText xml:space="preserve"> REF _Ref433021632 \h </w:instrText>
      </w:r>
      <w:r w:rsidR="00F461CD">
        <w:fldChar w:fldCharType="separate"/>
      </w:r>
      <w:r w:rsidR="003E2ECB">
        <w:rPr>
          <w:noProof/>
        </w:rPr>
        <w:t>6</w:t>
      </w:r>
      <w:r w:rsidR="003E2ECB">
        <w:t>. ábra</w:t>
      </w:r>
      <w:r w:rsidR="00F461CD">
        <w:fldChar w:fldCharType="end"/>
      </w:r>
      <w:r w:rsidR="00F461CD">
        <w:t xml:space="preserve"> például igen magas felbontású, amit láthatsz is, ha felnagyítod.</w:t>
      </w:r>
    </w:p>
    <w:p w14:paraId="0D5BE1FE" w14:textId="77777777" w:rsidR="00F461CD" w:rsidRDefault="00F461CD" w:rsidP="00F461CD">
      <w:pPr>
        <w:pStyle w:val="Kp"/>
      </w:pPr>
      <w:r>
        <w:rPr>
          <w:noProof/>
          <w:lang w:eastAsia="hu-HU"/>
        </w:rPr>
        <w:drawing>
          <wp:inline distT="0" distB="0" distL="0" distR="0" wp14:anchorId="4B3ACA3C" wp14:editId="296D4F71">
            <wp:extent cx="879622" cy="1441094"/>
            <wp:effectExtent l="0" t="0" r="0" b="698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09557" cy="1490137"/>
                    </a:xfrm>
                    <a:prstGeom prst="rect">
                      <a:avLst/>
                    </a:prstGeom>
                    <a:noFill/>
                    <a:ln>
                      <a:noFill/>
                    </a:ln>
                  </pic:spPr>
                </pic:pic>
              </a:graphicData>
            </a:graphic>
          </wp:inline>
        </w:drawing>
      </w:r>
    </w:p>
    <w:bookmarkStart w:id="62" w:name="_Ref433021632"/>
    <w:p w14:paraId="18F98579" w14:textId="77777777" w:rsidR="008C5682" w:rsidRDefault="00F461CD" w:rsidP="00491D1C">
      <w:pPr>
        <w:pStyle w:val="Kpalrs"/>
      </w:pPr>
      <w:r>
        <w:fldChar w:fldCharType="begin"/>
      </w:r>
      <w:r>
        <w:instrText xml:space="preserve"> SEQ ábra \* ARABIC </w:instrText>
      </w:r>
      <w:r>
        <w:fldChar w:fldCharType="separate"/>
      </w:r>
      <w:r w:rsidR="003E2ECB">
        <w:rPr>
          <w:noProof/>
        </w:rPr>
        <w:t>6</w:t>
      </w:r>
      <w:r>
        <w:fldChar w:fldCharType="end"/>
      </w:r>
      <w:r>
        <w:t>. ábra</w:t>
      </w:r>
      <w:bookmarkEnd w:id="62"/>
      <w:r>
        <w:t>: ez az ábra 460*750 pixel felbontású</w:t>
      </w:r>
    </w:p>
    <w:p w14:paraId="37822F46" w14:textId="77777777" w:rsidR="00F461CD" w:rsidRDefault="00F461CD" w:rsidP="00F461CD">
      <w:r>
        <w:t>Figyelj rá, hogy a PDF-be mentéskor a Word (2013) alapértelmezésben jelentősen lerontja a képek minőségét, sőt, a vektorgrafikus ábrákból is rasztereset csinál. Ha a nyomtatást PDF alapján akarod csinálni, érdemes külső szoftvert használni a Word</w:t>
      </w:r>
      <w:r>
        <w:sym w:font="Wingdings" w:char="F0E8"/>
      </w:r>
      <w:r>
        <w:t>Pdf konverzióra, vagy alaposan eljátszani a Word beállításaival.</w:t>
      </w:r>
    </w:p>
    <w:p w14:paraId="5DB6B822" w14:textId="65776DF0" w:rsidR="00877820" w:rsidRDefault="00877820" w:rsidP="00877820">
      <w:pPr>
        <w:pStyle w:val="Cmsor2"/>
      </w:pPr>
      <w:bookmarkStart w:id="63" w:name="_Toc433184134"/>
      <w:r>
        <w:t>Kereszthivatkozások</w:t>
      </w:r>
      <w:bookmarkEnd w:id="63"/>
    </w:p>
    <w:p w14:paraId="083FA351" w14:textId="77E660BD" w:rsidR="001522F2" w:rsidRDefault="001522F2" w:rsidP="001522F2">
      <w:r>
        <w:t xml:space="preserve">Amennyiben szeretnél egy ábrára, vagy korábbi fejezetre hivatkozni, használd a Word „Hivatkozás/Kereszthivatkozás” menüpontját. Kerüld az így beszúrt szövegek közvetlen ragozását, hiszen az könnyen változhat, amennyiben a forrás változik. Fejezetekre, ábrára sose a teljes szövegükkel, csupán a sorszámukkal („Csak címke és szám”) hivatkozz. Ezt szemlélteti a </w:t>
      </w:r>
      <w:r>
        <w:fldChar w:fldCharType="begin"/>
      </w:r>
      <w:r>
        <w:instrText xml:space="preserve"> REF _Ref433023888 \h </w:instrText>
      </w:r>
      <w:r>
        <w:fldChar w:fldCharType="separate"/>
      </w:r>
      <w:r w:rsidR="003E2ECB">
        <w:rPr>
          <w:noProof/>
        </w:rPr>
        <w:t>7</w:t>
      </w:r>
      <w:r w:rsidR="003E2ECB">
        <w:t>. ábra</w:t>
      </w:r>
      <w:r>
        <w:fldChar w:fldCharType="end"/>
      </w:r>
      <w:r>
        <w:t>.</w:t>
      </w:r>
    </w:p>
    <w:p w14:paraId="3984FB1E" w14:textId="77777777" w:rsidR="001522F2" w:rsidRDefault="001522F2" w:rsidP="001522F2">
      <w:pPr>
        <w:pStyle w:val="Kp"/>
      </w:pPr>
      <w:r>
        <w:rPr>
          <w:noProof/>
          <w:lang w:eastAsia="hu-HU"/>
        </w:rPr>
        <w:lastRenderedPageBreak/>
        <w:drawing>
          <wp:inline distT="0" distB="0" distL="0" distR="0" wp14:anchorId="4338D6DC" wp14:editId="0172378E">
            <wp:extent cx="2917736" cy="1785668"/>
            <wp:effectExtent l="0" t="0" r="0" b="508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31175" cy="1793892"/>
                    </a:xfrm>
                    <a:prstGeom prst="rect">
                      <a:avLst/>
                    </a:prstGeom>
                    <a:noFill/>
                    <a:ln>
                      <a:noFill/>
                    </a:ln>
                  </pic:spPr>
                </pic:pic>
              </a:graphicData>
            </a:graphic>
          </wp:inline>
        </w:drawing>
      </w:r>
    </w:p>
    <w:bookmarkStart w:id="64" w:name="_Ref433023888"/>
    <w:p w14:paraId="19AF1DC8" w14:textId="19A1F70C" w:rsidR="001522F2" w:rsidRDefault="001522F2" w:rsidP="00491D1C">
      <w:pPr>
        <w:pStyle w:val="Kpalrs"/>
      </w:pPr>
      <w:r>
        <w:fldChar w:fldCharType="begin"/>
      </w:r>
      <w:r>
        <w:instrText xml:space="preserve"> SEQ ábra \* ARABIC </w:instrText>
      </w:r>
      <w:r>
        <w:fldChar w:fldCharType="separate"/>
      </w:r>
      <w:r w:rsidR="003E2ECB">
        <w:rPr>
          <w:noProof/>
        </w:rPr>
        <w:t>7</w:t>
      </w:r>
      <w:r>
        <w:fldChar w:fldCharType="end"/>
      </w:r>
      <w:r>
        <w:t>. ábra</w:t>
      </w:r>
      <w:bookmarkEnd w:id="64"/>
      <w:r>
        <w:t>: ábrahivatkozás beszúrása</w:t>
      </w:r>
    </w:p>
    <w:p w14:paraId="4E55019B" w14:textId="1A19670D" w:rsidR="006E4E19" w:rsidRPr="006E4E19" w:rsidRDefault="006E4E19" w:rsidP="006E4E19">
      <w:r>
        <w:t>Tipp: érdemes elkerülni az „előző oldalon”, „következő oldalon” fordulatokat, ugyanis az ábrák végső helyzete a tördelés során még megváltozhat.</w:t>
      </w:r>
    </w:p>
    <w:p w14:paraId="31C17FC2" w14:textId="674EFAB5" w:rsidR="00877820" w:rsidRDefault="00877820" w:rsidP="00877820">
      <w:pPr>
        <w:pStyle w:val="Cmsor2"/>
      </w:pPr>
      <w:bookmarkStart w:id="65" w:name="_Ref433106519"/>
      <w:bookmarkStart w:id="66" w:name="_Toc433184135"/>
      <w:r>
        <w:t>Irodalomhivatkozások</w:t>
      </w:r>
      <w:bookmarkEnd w:id="65"/>
      <w:bookmarkEnd w:id="66"/>
    </w:p>
    <w:p w14:paraId="2A1A20BC" w14:textId="7252E35B" w:rsidR="000F3EA7" w:rsidRPr="000F3EA7" w:rsidRDefault="00877820" w:rsidP="000F3EA7">
      <w:r>
        <w:t xml:space="preserve">Az irodalomhivatkozások kezelésére a Word egy kényelmes és jól használható funkciót kínál. Amikor dolgozatodban egy külső műre, weboldalra, könyvre, előadásra stb. szeretnél hivatkozni, használd a „hivatkozás/források kezelése” menüpontot. Itt felveheted az egyes műveket, illetve a hozzájuk kapcsolódó szerzői adatokat. </w:t>
      </w:r>
      <w:r w:rsidR="000F3EA7">
        <w:t>Folyóirat cikkeknél a szerzők mellett szerepeljen a pontos cím, a folyóirat címe, évfolyam, szám, oldalszám tól-ig. A folyóirat címeket csak akkor rövidítsük, ha azok nagyon közismertek vagy nagyon hosszúak. Internet hivatkozások megadásakor fontos, hogy az elérési út előtt megadjuk az oldal szerzőjét és címét (mivel a link egy idő után akár elérhetetlenné is válhat), valamint az elérés időpontját.</w:t>
      </w:r>
    </w:p>
    <w:p w14:paraId="26327E16" w14:textId="12FF0E63" w:rsidR="00877820" w:rsidRDefault="00877820" w:rsidP="00877820">
      <w:r>
        <w:t>Az egyes forrásmunkákra a dolgozat szövegében lehet hivatkozni a „hivatkozás/idézet beszúrása” menüponttal. Figyelj rá, hogy az IEEE</w:t>
      </w:r>
      <w:r w:rsidR="00E20536">
        <w:t xml:space="preserve"> stílust használd.</w:t>
      </w:r>
    </w:p>
    <w:p w14:paraId="23B33C72" w14:textId="77777777" w:rsidR="00877820" w:rsidRDefault="00877820" w:rsidP="00877820">
      <w:pPr>
        <w:pStyle w:val="Kp"/>
      </w:pPr>
      <w:r>
        <w:rPr>
          <w:noProof/>
          <w:lang w:eastAsia="hu-HU"/>
        </w:rPr>
        <w:drawing>
          <wp:inline distT="0" distB="0" distL="0" distR="0" wp14:anchorId="119E828F" wp14:editId="1290948D">
            <wp:extent cx="1337094" cy="848102"/>
            <wp:effectExtent l="0" t="0" r="0"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45739" cy="853585"/>
                    </a:xfrm>
                    <a:prstGeom prst="rect">
                      <a:avLst/>
                    </a:prstGeom>
                    <a:noFill/>
                    <a:ln>
                      <a:noFill/>
                    </a:ln>
                  </pic:spPr>
                </pic:pic>
              </a:graphicData>
            </a:graphic>
          </wp:inline>
        </w:drawing>
      </w:r>
    </w:p>
    <w:p w14:paraId="25DC4201" w14:textId="03474266" w:rsidR="00877820" w:rsidRPr="00877820" w:rsidRDefault="001236CB" w:rsidP="00491D1C">
      <w:pPr>
        <w:pStyle w:val="Kpalrs"/>
      </w:pPr>
      <w:r>
        <w:fldChar w:fldCharType="begin"/>
      </w:r>
      <w:r>
        <w:instrText xml:space="preserve"> SEQ ábra \* ARABIC </w:instrText>
      </w:r>
      <w:r>
        <w:fldChar w:fldCharType="separate"/>
      </w:r>
      <w:r w:rsidR="003E2ECB">
        <w:rPr>
          <w:noProof/>
        </w:rPr>
        <w:t>8</w:t>
      </w:r>
      <w:r>
        <w:rPr>
          <w:noProof/>
        </w:rPr>
        <w:fldChar w:fldCharType="end"/>
      </w:r>
      <w:r w:rsidR="00877820">
        <w:t>. ábra: idézetek és irodalomjegyzék</w:t>
      </w:r>
    </w:p>
    <w:p w14:paraId="7EF659D5" w14:textId="79BA7DA1" w:rsidR="00E20536" w:rsidRDefault="00E20536" w:rsidP="00E20536">
      <w:pPr>
        <w:pStyle w:val="Cmsor3"/>
      </w:pPr>
      <w:bookmarkStart w:id="67" w:name="_Toc433184136"/>
      <w:bookmarkStart w:id="68" w:name="_Toc332797401"/>
      <w:r>
        <w:t>Pozícionálás</w:t>
      </w:r>
      <w:bookmarkEnd w:id="67"/>
    </w:p>
    <w:p w14:paraId="02728486" w14:textId="44D01128" w:rsidR="00E20536" w:rsidRDefault="00E20536" w:rsidP="00E20536">
      <w:r>
        <w:t xml:space="preserve">Az irodalomhivatkozások a szövegtörzsben, ábrák szövegében és táblázatokban is előfordulhatnak, de </w:t>
      </w:r>
      <w:r w:rsidRPr="00E20536">
        <w:rPr>
          <w:b/>
        </w:rPr>
        <w:t>fejezetcímekben soha</w:t>
      </w:r>
      <w:r>
        <w:t xml:space="preserve">. Amennyiben egy adott forrás egy egész bekezdésre/fejezetre vonatkozik, akkor is elég, ha az első mondat/első bekezdés után </w:t>
      </w:r>
      <w:r>
        <w:lastRenderedPageBreak/>
        <w:t>megemlítjük. Szó szerint idézett szöveg esetén az idézet végén, külső forrásból átvett ábra esetén a képaláírásban hivatkozzunk a forrásra.</w:t>
      </w:r>
    </w:p>
    <w:p w14:paraId="1E5BFC44" w14:textId="6709C1A7" w:rsidR="00E20536" w:rsidRDefault="00E20536" w:rsidP="00E20536">
      <w:pPr>
        <w:pStyle w:val="Cmsor3"/>
      </w:pPr>
      <w:bookmarkStart w:id="69" w:name="_Toc433184137"/>
      <w:r>
        <w:t>Mikor kell hivatkoznom?</w:t>
      </w:r>
      <w:bookmarkEnd w:id="69"/>
    </w:p>
    <w:p w14:paraId="59893CF5" w14:textId="0B95ADF7" w:rsidR="00E20536" w:rsidRDefault="00E20536" w:rsidP="00E20536">
      <w:r>
        <w:t>Minden külső forrásból átvett kép</w:t>
      </w:r>
      <w:r w:rsidR="001522F2">
        <w:t xml:space="preserve">nél, </w:t>
      </w:r>
      <w:r>
        <w:t xml:space="preserve">szövegrésznél, olyan szövegeknél, melyek megfogalmazásához külső forrásokat használtál, illetve olyan állítások/technológiák/algoritmusok megemlítésénél, melyek nem feltétlenül egyértelműek </w:t>
      </w:r>
      <w:r w:rsidR="001522F2">
        <w:t xml:space="preserve">egy átlagos műveltségű olvasó számára. Nagyságrendileg egy szakdolgozatban átlagosan 10-20, egy diplomatervben átlagosan 20-30 külső forrást illik megemlíteni. A források megválasztásánál, ha lehet, törekedjél a nyomtatott források keresésére, ezek lehetnek folyóiratcikkek, könyvek, könyvfejezetek, útmutatók, egyetemi jegyzetek stb., s csak akkor hivatkozz weboldalakra, vagy Wikipediára, ha </w:t>
      </w:r>
      <w:proofErr w:type="gramStart"/>
      <w:r w:rsidR="001522F2">
        <w:t>ilyent</w:t>
      </w:r>
      <w:proofErr w:type="gramEnd"/>
      <w:r w:rsidR="001522F2">
        <w:t xml:space="preserve"> nem találtál.</w:t>
      </w:r>
    </w:p>
    <w:p w14:paraId="70E915B0" w14:textId="6612AEE8" w:rsidR="000F3EA7" w:rsidRDefault="000F3EA7" w:rsidP="000F3EA7">
      <w:pPr>
        <w:pStyle w:val="Cmsor2"/>
      </w:pPr>
      <w:bookmarkStart w:id="70" w:name="_Toc433184138"/>
      <w:r>
        <w:t>Word tippek és trükkök</w:t>
      </w:r>
      <w:bookmarkEnd w:id="70"/>
    </w:p>
    <w:p w14:paraId="412C86AE" w14:textId="5287462B" w:rsidR="000F3EA7" w:rsidRDefault="000F3EA7" w:rsidP="000F3EA7">
      <w:pPr>
        <w:pStyle w:val="Cmsor3"/>
      </w:pPr>
      <w:bookmarkStart w:id="71" w:name="_Toc433184139"/>
      <w:r>
        <w:t>Navigációs ablak</w:t>
      </w:r>
      <w:bookmarkEnd w:id="71"/>
    </w:p>
    <w:p w14:paraId="2A9BBFC1" w14:textId="379BDD08" w:rsidR="000F3EA7" w:rsidRPr="000F3EA7" w:rsidRDefault="000F3EA7" w:rsidP="000F3EA7">
      <w:r>
        <w:t>Mivel a fejezeteket nagy valószínűséggel nem sorrendben fogod tartalommal feltölteni, érdemes bekapcsolni a navigációs ablakot (nézet/navigációs ablak). Ez gyors és egyszerű keresési és ugrálási lehetőséget biztosít a fejezetek közt</w:t>
      </w:r>
    </w:p>
    <w:p w14:paraId="5D6F4835" w14:textId="77777777" w:rsidR="000F3EA7" w:rsidRDefault="000F3EA7" w:rsidP="000F3EA7">
      <w:pPr>
        <w:pStyle w:val="Kp"/>
      </w:pPr>
      <w:r>
        <w:rPr>
          <w:noProof/>
          <w:lang w:eastAsia="hu-HU"/>
        </w:rPr>
        <w:drawing>
          <wp:inline distT="0" distB="0" distL="0" distR="0" wp14:anchorId="216FABA3" wp14:editId="2C045E82">
            <wp:extent cx="3017554" cy="1748333"/>
            <wp:effectExtent l="0" t="0" r="0" b="444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32002" cy="1756704"/>
                    </a:xfrm>
                    <a:prstGeom prst="rect">
                      <a:avLst/>
                    </a:prstGeom>
                    <a:noFill/>
                    <a:ln>
                      <a:noFill/>
                    </a:ln>
                  </pic:spPr>
                </pic:pic>
              </a:graphicData>
            </a:graphic>
          </wp:inline>
        </w:drawing>
      </w:r>
    </w:p>
    <w:p w14:paraId="2A9F6D30" w14:textId="20BFC3AC" w:rsidR="000F3EA7" w:rsidRDefault="001236CB" w:rsidP="00491D1C">
      <w:pPr>
        <w:pStyle w:val="Kpalrs"/>
      </w:pPr>
      <w:r>
        <w:fldChar w:fldCharType="begin"/>
      </w:r>
      <w:r>
        <w:instrText xml:space="preserve"> SEQ ábra \* ARABIC </w:instrText>
      </w:r>
      <w:r>
        <w:fldChar w:fldCharType="separate"/>
      </w:r>
      <w:r w:rsidR="003E2ECB">
        <w:rPr>
          <w:noProof/>
        </w:rPr>
        <w:t>9</w:t>
      </w:r>
      <w:r>
        <w:rPr>
          <w:noProof/>
        </w:rPr>
        <w:fldChar w:fldCharType="end"/>
      </w:r>
      <w:r w:rsidR="000F3EA7">
        <w:t>. ábra: Navigációs ablak</w:t>
      </w:r>
    </w:p>
    <w:p w14:paraId="7965C876" w14:textId="50C849E2" w:rsidR="000F3EA7" w:rsidRDefault="000F3EA7" w:rsidP="000F3EA7">
      <w:pPr>
        <w:pStyle w:val="Cmsor3"/>
      </w:pPr>
      <w:bookmarkStart w:id="72" w:name="_Toc433184140"/>
      <w:r>
        <w:t>Megjegyzések</w:t>
      </w:r>
      <w:bookmarkEnd w:id="72"/>
    </w:p>
    <w:p w14:paraId="2EC7360C" w14:textId="6EB28D96" w:rsidR="000F3EA7" w:rsidRPr="000F3EA7" w:rsidRDefault="005A45E5" w:rsidP="000F3EA7">
      <w:r>
        <w:t xml:space="preserve">A véleményezés/megjegyzés menüponttal megjegyzéseket fűzhetsz a szöveg tetszőleges részéhez. Ezt konzulensed előszeretettel fogja majd használni az észrevételei megfogalmazásához, de neked is jól jöhet, hogy megjelöld azokat a részeket, ahova még </w:t>
      </w:r>
      <w:r>
        <w:lastRenderedPageBreak/>
        <w:t>vissza kell térned. Fontos, hogy nyomtatás előtt az összes megjegyzést töröld, vagy külön állítsd be, hogy a megjegyzések ne jelenjenek meg a nyomtatásban.</w:t>
      </w:r>
    </w:p>
    <w:p w14:paraId="17688B96" w14:textId="77C27094" w:rsidR="000F3EA7" w:rsidRDefault="000F3EA7" w:rsidP="000F3EA7">
      <w:pPr>
        <w:pStyle w:val="Cmsor3"/>
      </w:pPr>
      <w:bookmarkStart w:id="73" w:name="_Toc433184141"/>
      <w:r>
        <w:t>Korrektúra</w:t>
      </w:r>
      <w:bookmarkEnd w:id="73"/>
    </w:p>
    <w:p w14:paraId="52EEB438" w14:textId="21F40281" w:rsidR="005A45E5" w:rsidRDefault="005A45E5" w:rsidP="005A45E5">
      <w:r>
        <w:t>Konzulensed, vagy mások, akiket a dolgozat átolvasására megkérsz legegyszerűbben a korrektúra funkció használatával tudják úgy javítani a dolgozatod, hogy a javításokat te is lásd. Az átolvasáshoz tehát érdemes bekapcsolni a „változtatások követése” funkciót és „Minden korrektúra” mutatására beállítani a rendszert.</w:t>
      </w:r>
    </w:p>
    <w:p w14:paraId="6B9DDB53" w14:textId="187AC905" w:rsidR="005A45E5" w:rsidRDefault="005A45E5" w:rsidP="005A45E5">
      <w:r>
        <w:t xml:space="preserve">Amikor korrektúrázott változatot kapsz vissza valakitől, használd a „Véleményezés </w:t>
      </w:r>
      <w:proofErr w:type="gramStart"/>
      <w:r>
        <w:t>ablak”-</w:t>
      </w:r>
      <w:proofErr w:type="gramEnd"/>
      <w:r>
        <w:t>ot, így egyetlen javítás sem kerülheti el a figyelmedet, s így mindegyiket elfogadhatod, vagy elvetheted, igény szerint.</w:t>
      </w:r>
    </w:p>
    <w:p w14:paraId="3E7D8149" w14:textId="77777777" w:rsidR="005A45E5" w:rsidRDefault="005A45E5" w:rsidP="005A45E5">
      <w:pPr>
        <w:pStyle w:val="Kp"/>
      </w:pPr>
      <w:r>
        <w:rPr>
          <w:noProof/>
          <w:lang w:eastAsia="hu-HU"/>
        </w:rPr>
        <w:drawing>
          <wp:inline distT="0" distB="0" distL="0" distR="0" wp14:anchorId="72826E93" wp14:editId="22A6B8BC">
            <wp:extent cx="2772331" cy="760781"/>
            <wp:effectExtent l="0" t="0" r="9525" b="127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28020" cy="776063"/>
                    </a:xfrm>
                    <a:prstGeom prst="rect">
                      <a:avLst/>
                    </a:prstGeom>
                    <a:noFill/>
                    <a:ln>
                      <a:noFill/>
                    </a:ln>
                  </pic:spPr>
                </pic:pic>
              </a:graphicData>
            </a:graphic>
          </wp:inline>
        </w:drawing>
      </w:r>
    </w:p>
    <w:p w14:paraId="397E7B37" w14:textId="45E14328" w:rsidR="005A45E5" w:rsidRDefault="001236CB" w:rsidP="00491D1C">
      <w:pPr>
        <w:pStyle w:val="Kpalrs"/>
      </w:pPr>
      <w:r>
        <w:fldChar w:fldCharType="begin"/>
      </w:r>
      <w:r>
        <w:instrText xml:space="preserve"> SEQ ábra \* ARABIC </w:instrText>
      </w:r>
      <w:r>
        <w:fldChar w:fldCharType="separate"/>
      </w:r>
      <w:r w:rsidR="003E2ECB">
        <w:rPr>
          <w:noProof/>
        </w:rPr>
        <w:t>10</w:t>
      </w:r>
      <w:r>
        <w:rPr>
          <w:noProof/>
        </w:rPr>
        <w:fldChar w:fldCharType="end"/>
      </w:r>
      <w:r w:rsidR="005A45E5">
        <w:t>. ábra: ellenőrizd, hogy minden bekarikázott funkciót ismersz-e!</w:t>
      </w:r>
    </w:p>
    <w:p w14:paraId="30845C26" w14:textId="509873B3" w:rsidR="005A45E5" w:rsidRDefault="005A45E5" w:rsidP="005A45E5">
      <w:pPr>
        <w:pStyle w:val="Cmsor3"/>
      </w:pPr>
      <w:bookmarkStart w:id="74" w:name="_Toc433184142"/>
      <w:r>
        <w:t>Gyorsbillentyűk</w:t>
      </w:r>
      <w:bookmarkEnd w:id="74"/>
    </w:p>
    <w:p w14:paraId="039B79CA" w14:textId="51ED514E" w:rsidR="005A45E5" w:rsidRDefault="005A45E5" w:rsidP="005A45E5">
      <w:r>
        <w:t>A Word lehetőséget ad tetszőleges funkció gyorsbillentyűre kötésére. Használd a „billentyűparancsok testreszabása” funkciót, hogy gyorsbillentyűt rendelj a leggyakrabban használt gombokhoz.</w:t>
      </w:r>
    </w:p>
    <w:p w14:paraId="1CED2D3D" w14:textId="0706D94D" w:rsidR="005A45E5" w:rsidRPr="005A45E5" w:rsidRDefault="005A45E5" w:rsidP="005A45E5">
      <w:r>
        <w:t>Érdemes továbbá gyorsbillentyűt rendelni az alapvető stílusokhoz is</w:t>
      </w:r>
      <w:r w:rsidR="00491D1C">
        <w:t>. Bemelegítésként hozzárendeltük az alt+K kombinációt a „Kép” stílushoz.</w:t>
      </w:r>
    </w:p>
    <w:p w14:paraId="2DAA7C20" w14:textId="77777777" w:rsidR="002841F9" w:rsidRDefault="00D07335" w:rsidP="006E4E19">
      <w:pPr>
        <w:pStyle w:val="Cmsor2"/>
      </w:pPr>
      <w:bookmarkStart w:id="75" w:name="_Toc433184143"/>
      <w:r>
        <w:t>Kódrészletek</w:t>
      </w:r>
      <w:bookmarkEnd w:id="68"/>
      <w:bookmarkEnd w:id="75"/>
    </w:p>
    <w:p w14:paraId="33FD3F44" w14:textId="541C2798" w:rsidR="006E4E19" w:rsidRDefault="006E4E19" w:rsidP="00650C7C">
      <w:r>
        <w:t>Érdekesebb és bonyolultabb programozási megoldásainkat bátran illusztrálhatjuk kódrészletek beszúrásával. Fontos, hogy a beillesztett kódrészlet mérete álljon arányban annak a fontosságával, tehát ritkán érdemes egy „bekezdésnyi” kódnál többet beszúrni egyszerre. Amennyiben egy bonyolultabb (akár több oldalas) algoritmust szeretnénk bemutatni, annak a kódját érdemesebb függelékbe rakni.</w:t>
      </w:r>
    </w:p>
    <w:p w14:paraId="1586168F" w14:textId="5727D32D" w:rsidR="006E4E19" w:rsidRDefault="006E4E19" w:rsidP="006E4E19">
      <w:pPr>
        <w:pStyle w:val="Cmsor3"/>
      </w:pPr>
      <w:bookmarkStart w:id="76" w:name="_Toc433184144"/>
      <w:r>
        <w:lastRenderedPageBreak/>
        <w:t>Formázás</w:t>
      </w:r>
      <w:bookmarkEnd w:id="76"/>
    </w:p>
    <w:p w14:paraId="2DDD40D6" w14:textId="2633B701" w:rsidR="006E4E19" w:rsidRDefault="006E4E19" w:rsidP="006E4E19">
      <w:r>
        <w:t xml:space="preserve">A kódrészletek formázásánál kerüljük a helypazarlást, illetve próbáljuk megelőzni az olvashatóságot rontó sortördelést, akár a forráskód módosításának árán is. Két praktikus tipp Visual </w:t>
      </w:r>
      <w:proofErr w:type="spellStart"/>
      <w:r>
        <w:t>Studio</w:t>
      </w:r>
      <w:proofErr w:type="spellEnd"/>
      <w:r>
        <w:t>-hoz:</w:t>
      </w:r>
    </w:p>
    <w:p w14:paraId="31FBDC00" w14:textId="1C2535F6" w:rsidR="006E4E19" w:rsidRDefault="00491D1C" w:rsidP="00491D1C">
      <w:r>
        <w:t>M</w:t>
      </w:r>
      <w:r w:rsidR="006E4E19">
        <w:t xml:space="preserve">ásolás előtt érdemes a behúzások mértékét 4-ről 2 karakterre csökkenteni, majd a másolandó kódrészletet </w:t>
      </w:r>
      <w:proofErr w:type="spellStart"/>
      <w:r w:rsidR="006E4E19">
        <w:t>újraformázni</w:t>
      </w:r>
      <w:proofErr w:type="spellEnd"/>
      <w:r w:rsidR="006E4E19">
        <w:t xml:space="preserve"> (</w:t>
      </w:r>
      <w:proofErr w:type="spellStart"/>
      <w:r w:rsidR="006E4E19">
        <w:t>ctrl+K</w:t>
      </w:r>
      <w:proofErr w:type="spellEnd"/>
      <w:r w:rsidR="006E4E19">
        <w:t xml:space="preserve">, </w:t>
      </w:r>
      <w:proofErr w:type="spellStart"/>
      <w:r w:rsidR="006E4E19">
        <w:t>ctrl</w:t>
      </w:r>
      <w:proofErr w:type="spellEnd"/>
      <w:r w:rsidR="006E4E19">
        <w:t xml:space="preserve"> +D)</w:t>
      </w:r>
      <w:r>
        <w:t>, alternatívaként persze utólag is kitörölgethetjük a felesleges szóközöket a kódból.</w:t>
      </w:r>
    </w:p>
    <w:p w14:paraId="739E405F" w14:textId="77777777" w:rsidR="00491D1C" w:rsidRDefault="00491D1C" w:rsidP="00491D1C">
      <w:pPr>
        <w:pStyle w:val="Kp"/>
      </w:pPr>
      <w:r>
        <w:rPr>
          <w:noProof/>
          <w:lang w:eastAsia="hu-HU"/>
        </w:rPr>
        <w:drawing>
          <wp:inline distT="0" distB="0" distL="0" distR="0" wp14:anchorId="3B3B6877" wp14:editId="712372CC">
            <wp:extent cx="3761117" cy="2021402"/>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73972" cy="2028311"/>
                    </a:xfrm>
                    <a:prstGeom prst="rect">
                      <a:avLst/>
                    </a:prstGeom>
                    <a:noFill/>
                    <a:ln>
                      <a:noFill/>
                    </a:ln>
                  </pic:spPr>
                </pic:pic>
              </a:graphicData>
            </a:graphic>
          </wp:inline>
        </w:drawing>
      </w:r>
    </w:p>
    <w:p w14:paraId="5CD38FAB" w14:textId="19187034" w:rsidR="00491D1C" w:rsidRDefault="001236CB" w:rsidP="00491D1C">
      <w:pPr>
        <w:pStyle w:val="Kpalrs"/>
      </w:pPr>
      <w:r>
        <w:fldChar w:fldCharType="begin"/>
      </w:r>
      <w:r>
        <w:instrText xml:space="preserve"> SEQ ábra \* ARABIC </w:instrText>
      </w:r>
      <w:r>
        <w:fldChar w:fldCharType="separate"/>
      </w:r>
      <w:r w:rsidR="003E2ECB">
        <w:rPr>
          <w:noProof/>
        </w:rPr>
        <w:t>11</w:t>
      </w:r>
      <w:r>
        <w:rPr>
          <w:noProof/>
        </w:rPr>
        <w:fldChar w:fldCharType="end"/>
      </w:r>
      <w:r w:rsidR="00491D1C">
        <w:t xml:space="preserve">. ábra: a behúzások mértékének csökkentése Visual </w:t>
      </w:r>
      <w:proofErr w:type="spellStart"/>
      <w:r w:rsidR="00491D1C" w:rsidRPr="00491D1C">
        <w:t>Studioban</w:t>
      </w:r>
      <w:proofErr w:type="spellEnd"/>
    </w:p>
    <w:p w14:paraId="23096828" w14:textId="35AF0D5D" w:rsidR="006459E6" w:rsidRDefault="00491D1C" w:rsidP="00491D1C">
      <w:pPr>
        <w:ind w:firstLine="0"/>
      </w:pPr>
      <w:r>
        <w:t>A másolandó kódrészlet kijelölésekor tartsuk lenyomva az ALT-ot. Így a valóban releváns részekre korlátozhatjuk a kijelölést.</w:t>
      </w:r>
    </w:p>
    <w:p w14:paraId="0036C9F8" w14:textId="77777777" w:rsidR="006459E6" w:rsidRDefault="006459E6" w:rsidP="006459E6">
      <w:pPr>
        <w:pStyle w:val="Kp"/>
      </w:pPr>
      <w:r>
        <w:rPr>
          <w:noProof/>
          <w:lang w:eastAsia="hu-HU"/>
        </w:rPr>
        <w:drawing>
          <wp:inline distT="0" distB="0" distL="0" distR="0" wp14:anchorId="595A745C" wp14:editId="2E231211">
            <wp:extent cx="2372264" cy="1330028"/>
            <wp:effectExtent l="0" t="0" r="0" b="381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6802" cy="1338179"/>
                    </a:xfrm>
                    <a:prstGeom prst="rect">
                      <a:avLst/>
                    </a:prstGeom>
                    <a:noFill/>
                    <a:ln>
                      <a:noFill/>
                    </a:ln>
                  </pic:spPr>
                </pic:pic>
              </a:graphicData>
            </a:graphic>
          </wp:inline>
        </w:drawing>
      </w:r>
    </w:p>
    <w:p w14:paraId="3AED7E34" w14:textId="63D69241" w:rsidR="006459E6" w:rsidRPr="006459E6" w:rsidRDefault="001236CB" w:rsidP="00491D1C">
      <w:pPr>
        <w:pStyle w:val="Kpalrs"/>
      </w:pPr>
      <w:r>
        <w:fldChar w:fldCharType="begin"/>
      </w:r>
      <w:r>
        <w:instrText xml:space="preserve"> SEQ ábra \* ARABIC </w:instrText>
      </w:r>
      <w:r>
        <w:fldChar w:fldCharType="separate"/>
      </w:r>
      <w:r w:rsidR="003E2ECB">
        <w:rPr>
          <w:noProof/>
        </w:rPr>
        <w:t>12</w:t>
      </w:r>
      <w:r>
        <w:rPr>
          <w:noProof/>
        </w:rPr>
        <w:fldChar w:fldCharType="end"/>
      </w:r>
      <w:r w:rsidR="006459E6">
        <w:t>. ábra: kódblokk kijelölése ALT+egérkurzor segítségével</w:t>
      </w:r>
    </w:p>
    <w:p w14:paraId="0068ABB3" w14:textId="4D1A9CEF" w:rsidR="00D07335" w:rsidRDefault="00D07335" w:rsidP="00650C7C">
      <w:r>
        <w:t>Kódr</w:t>
      </w:r>
      <w:r w:rsidR="00491D1C">
        <w:t>észletek beillesztésére semmiképpen ne képeket használjunk</w:t>
      </w:r>
      <w:r w:rsidR="009B2EED">
        <w:t>, hanem a közvetlenül beszúrt kódrészletekkel dolgozzunk</w:t>
      </w:r>
      <w:r w:rsidR="00491D1C">
        <w:t>.</w:t>
      </w:r>
      <w:r w:rsidR="009B2EED">
        <w:t xml:space="preserve"> A Visual </w:t>
      </w:r>
      <w:proofErr w:type="spellStart"/>
      <w:r w:rsidR="009B2EED">
        <w:t>Studio-ból</w:t>
      </w:r>
      <w:proofErr w:type="spellEnd"/>
      <w:r w:rsidR="009B2EED">
        <w:t xml:space="preserve"> kimásolt kódok alapvetően jól néznek ki, további szépítésre </w:t>
      </w:r>
      <w:r>
        <w:t xml:space="preserve">használjuk a </w:t>
      </w:r>
      <w:r w:rsidRPr="00D07335">
        <w:rPr>
          <w:rStyle w:val="Kiemels2"/>
        </w:rPr>
        <w:t>Kód</w:t>
      </w:r>
      <w:r>
        <w:t xml:space="preserve"> stílust.</w:t>
      </w:r>
    </w:p>
    <w:p w14:paraId="148D40CB" w14:textId="77777777" w:rsidR="00491D1C" w:rsidRPr="00491D1C" w:rsidRDefault="00491D1C" w:rsidP="00491D1C">
      <w:pPr>
        <w:pStyle w:val="Kd"/>
        <w:rPr>
          <w:color w:val="000000"/>
          <w:highlight w:val="white"/>
          <w:lang w:eastAsia="hu-HU"/>
        </w:rPr>
      </w:pPr>
      <w:proofErr w:type="spellStart"/>
      <w:r w:rsidRPr="00491D1C">
        <w:rPr>
          <w:highlight w:val="white"/>
          <w:lang w:eastAsia="hu-HU"/>
        </w:rPr>
        <w:t>static</w:t>
      </w:r>
      <w:proofErr w:type="spellEnd"/>
      <w:r w:rsidRPr="00491D1C">
        <w:rPr>
          <w:color w:val="000000"/>
          <w:highlight w:val="white"/>
          <w:lang w:eastAsia="hu-HU"/>
        </w:rPr>
        <w:t xml:space="preserve"> </w:t>
      </w:r>
      <w:proofErr w:type="spellStart"/>
      <w:r w:rsidRPr="00491D1C">
        <w:rPr>
          <w:highlight w:val="white"/>
          <w:lang w:eastAsia="hu-HU"/>
        </w:rPr>
        <w:t>void</w:t>
      </w:r>
      <w:proofErr w:type="spellEnd"/>
      <w:r w:rsidRPr="00491D1C">
        <w:rPr>
          <w:color w:val="000000"/>
          <w:highlight w:val="white"/>
          <w:lang w:eastAsia="hu-HU"/>
        </w:rPr>
        <w:t xml:space="preserve"> Main(</w:t>
      </w:r>
      <w:proofErr w:type="spellStart"/>
      <w:proofErr w:type="gramStart"/>
      <w:r w:rsidRPr="00491D1C">
        <w:rPr>
          <w:highlight w:val="white"/>
          <w:lang w:eastAsia="hu-HU"/>
        </w:rPr>
        <w:t>string</w:t>
      </w:r>
      <w:proofErr w:type="spellEnd"/>
      <w:r w:rsidRPr="00491D1C">
        <w:rPr>
          <w:color w:val="000000"/>
          <w:highlight w:val="white"/>
          <w:lang w:eastAsia="hu-HU"/>
        </w:rPr>
        <w:t>[</w:t>
      </w:r>
      <w:proofErr w:type="gramEnd"/>
      <w:r w:rsidRPr="00491D1C">
        <w:rPr>
          <w:color w:val="000000"/>
          <w:highlight w:val="white"/>
          <w:lang w:eastAsia="hu-HU"/>
        </w:rPr>
        <w:t xml:space="preserve">] </w:t>
      </w:r>
      <w:proofErr w:type="spellStart"/>
      <w:r w:rsidRPr="00491D1C">
        <w:rPr>
          <w:color w:val="000000"/>
          <w:highlight w:val="white"/>
          <w:lang w:eastAsia="hu-HU"/>
        </w:rPr>
        <w:t>args</w:t>
      </w:r>
      <w:proofErr w:type="spellEnd"/>
      <w:r w:rsidRPr="00491D1C">
        <w:rPr>
          <w:color w:val="000000"/>
          <w:highlight w:val="white"/>
          <w:lang w:eastAsia="hu-HU"/>
        </w:rPr>
        <w:t>)</w:t>
      </w:r>
    </w:p>
    <w:p w14:paraId="09FB5CE7" w14:textId="77777777" w:rsidR="00491D1C" w:rsidRPr="00491D1C" w:rsidRDefault="00491D1C" w:rsidP="00491D1C">
      <w:pPr>
        <w:pStyle w:val="Kd"/>
        <w:rPr>
          <w:color w:val="000000"/>
          <w:highlight w:val="white"/>
          <w:lang w:eastAsia="hu-HU"/>
        </w:rPr>
      </w:pPr>
      <w:r w:rsidRPr="00491D1C">
        <w:rPr>
          <w:color w:val="000000"/>
          <w:highlight w:val="white"/>
          <w:lang w:eastAsia="hu-HU"/>
        </w:rPr>
        <w:t>{</w:t>
      </w:r>
    </w:p>
    <w:p w14:paraId="0B27C364"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w:t>
      </w:r>
      <w:r w:rsidRPr="00491D1C">
        <w:rPr>
          <w:highlight w:val="white"/>
          <w:lang w:eastAsia="hu-HU"/>
        </w:rPr>
        <w:t>var</w:t>
      </w:r>
      <w:r w:rsidRPr="00491D1C">
        <w:rPr>
          <w:color w:val="000000"/>
          <w:highlight w:val="white"/>
          <w:lang w:eastAsia="hu-HU"/>
        </w:rPr>
        <w:t xml:space="preserve"> ci = </w:t>
      </w:r>
      <w:proofErr w:type="spellStart"/>
      <w:r w:rsidRPr="00491D1C">
        <w:rPr>
          <w:highlight w:val="white"/>
          <w:lang w:eastAsia="hu-HU"/>
        </w:rPr>
        <w:t>new</w:t>
      </w:r>
      <w:proofErr w:type="spellEnd"/>
      <w:r w:rsidRPr="00491D1C">
        <w:rPr>
          <w:color w:val="000000"/>
          <w:highlight w:val="white"/>
          <w:lang w:eastAsia="hu-HU"/>
        </w:rPr>
        <w:t xml:space="preserve"> </w:t>
      </w:r>
      <w:proofErr w:type="spellStart"/>
      <w:r w:rsidRPr="00491D1C">
        <w:rPr>
          <w:color w:val="2B91AF"/>
          <w:highlight w:val="white"/>
          <w:lang w:eastAsia="hu-HU"/>
        </w:rPr>
        <w:t>CultureInfo</w:t>
      </w:r>
      <w:proofErr w:type="spellEnd"/>
      <w:r w:rsidRPr="00491D1C">
        <w:rPr>
          <w:color w:val="000000"/>
          <w:highlight w:val="white"/>
          <w:lang w:eastAsia="hu-HU"/>
        </w:rPr>
        <w:t>(</w:t>
      </w:r>
      <w:r w:rsidRPr="00491D1C">
        <w:rPr>
          <w:color w:val="A31515"/>
          <w:highlight w:val="white"/>
          <w:lang w:eastAsia="hu-HU"/>
        </w:rPr>
        <w:t>"</w:t>
      </w:r>
      <w:proofErr w:type="spellStart"/>
      <w:r w:rsidRPr="00491D1C">
        <w:rPr>
          <w:color w:val="A31515"/>
          <w:highlight w:val="white"/>
          <w:lang w:eastAsia="hu-HU"/>
        </w:rPr>
        <w:t>en-us</w:t>
      </w:r>
      <w:proofErr w:type="spellEnd"/>
      <w:r w:rsidRPr="00491D1C">
        <w:rPr>
          <w:color w:val="A31515"/>
          <w:highlight w:val="white"/>
          <w:lang w:eastAsia="hu-HU"/>
        </w:rPr>
        <w:t>"</w:t>
      </w:r>
      <w:r w:rsidRPr="00491D1C">
        <w:rPr>
          <w:color w:val="000000"/>
          <w:highlight w:val="white"/>
          <w:lang w:eastAsia="hu-HU"/>
        </w:rPr>
        <w:t>);</w:t>
      </w:r>
    </w:p>
    <w:p w14:paraId="0F7F9305"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w:t>
      </w:r>
      <w:proofErr w:type="spellStart"/>
      <w:proofErr w:type="gramStart"/>
      <w:r w:rsidRPr="00491D1C">
        <w:rPr>
          <w:color w:val="000000"/>
          <w:highlight w:val="white"/>
          <w:lang w:eastAsia="hu-HU"/>
        </w:rPr>
        <w:t>ci.NumberFormat.CurrencySymbol</w:t>
      </w:r>
      <w:proofErr w:type="spellEnd"/>
      <w:proofErr w:type="gramEnd"/>
      <w:r w:rsidRPr="00491D1C">
        <w:rPr>
          <w:color w:val="000000"/>
          <w:highlight w:val="white"/>
          <w:lang w:eastAsia="hu-HU"/>
        </w:rPr>
        <w:t xml:space="preserve"> = </w:t>
      </w:r>
      <w:r w:rsidRPr="00491D1C">
        <w:rPr>
          <w:color w:val="A31515"/>
          <w:highlight w:val="white"/>
          <w:lang w:eastAsia="hu-HU"/>
        </w:rPr>
        <w:t>""</w:t>
      </w:r>
      <w:r w:rsidRPr="00491D1C">
        <w:rPr>
          <w:color w:val="000000"/>
          <w:highlight w:val="white"/>
          <w:lang w:eastAsia="hu-HU"/>
        </w:rPr>
        <w:t>;</w:t>
      </w:r>
    </w:p>
    <w:p w14:paraId="2C37E96E"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w:t>
      </w:r>
      <w:proofErr w:type="spellStart"/>
      <w:proofErr w:type="gramStart"/>
      <w:r w:rsidRPr="00491D1C">
        <w:rPr>
          <w:color w:val="2B91AF"/>
          <w:highlight w:val="white"/>
          <w:lang w:eastAsia="hu-HU"/>
        </w:rPr>
        <w:t>Thread</w:t>
      </w:r>
      <w:r w:rsidRPr="00491D1C">
        <w:rPr>
          <w:color w:val="000000"/>
          <w:highlight w:val="white"/>
          <w:lang w:eastAsia="hu-HU"/>
        </w:rPr>
        <w:t>.CurrentThread.CurrentCulture</w:t>
      </w:r>
      <w:proofErr w:type="spellEnd"/>
      <w:proofErr w:type="gramEnd"/>
      <w:r w:rsidRPr="00491D1C">
        <w:rPr>
          <w:color w:val="000000"/>
          <w:highlight w:val="white"/>
          <w:lang w:eastAsia="hu-HU"/>
        </w:rPr>
        <w:t xml:space="preserve"> = ci;</w:t>
      </w:r>
    </w:p>
    <w:p w14:paraId="7802E6CA" w14:textId="77777777" w:rsidR="00491D1C" w:rsidRPr="00491D1C" w:rsidRDefault="00491D1C" w:rsidP="00491D1C">
      <w:pPr>
        <w:pStyle w:val="Kd"/>
        <w:rPr>
          <w:color w:val="000000"/>
          <w:highlight w:val="white"/>
          <w:lang w:eastAsia="hu-HU"/>
        </w:rPr>
      </w:pPr>
      <w:r w:rsidRPr="00491D1C">
        <w:rPr>
          <w:color w:val="000000"/>
          <w:highlight w:val="white"/>
          <w:lang w:eastAsia="hu-HU"/>
        </w:rPr>
        <w:t xml:space="preserve">  </w:t>
      </w:r>
      <w:proofErr w:type="spellStart"/>
      <w:r w:rsidRPr="00491D1C">
        <w:rPr>
          <w:color w:val="2B91AF"/>
          <w:highlight w:val="white"/>
          <w:lang w:eastAsia="hu-HU"/>
        </w:rPr>
        <w:t>Console</w:t>
      </w:r>
      <w:r w:rsidRPr="00491D1C">
        <w:rPr>
          <w:color w:val="000000"/>
          <w:highlight w:val="white"/>
          <w:lang w:eastAsia="hu-HU"/>
        </w:rPr>
        <w:t>.WriteLine</w:t>
      </w:r>
      <w:proofErr w:type="spellEnd"/>
      <w:r w:rsidRPr="00491D1C">
        <w:rPr>
          <w:color w:val="000000"/>
          <w:highlight w:val="white"/>
          <w:lang w:eastAsia="hu-HU"/>
        </w:rPr>
        <w:t>(ci);</w:t>
      </w:r>
    </w:p>
    <w:p w14:paraId="225CDEAD" w14:textId="77777777" w:rsidR="00491D1C" w:rsidRPr="00491D1C" w:rsidRDefault="00491D1C" w:rsidP="00491D1C">
      <w:pPr>
        <w:pStyle w:val="Kd"/>
        <w:rPr>
          <w:color w:val="000000"/>
          <w:highlight w:val="white"/>
          <w:lang w:eastAsia="hu-HU"/>
        </w:rPr>
      </w:pPr>
      <w:r w:rsidRPr="00491D1C">
        <w:rPr>
          <w:color w:val="000000"/>
          <w:highlight w:val="white"/>
          <w:lang w:eastAsia="hu-HU"/>
        </w:rPr>
        <w:lastRenderedPageBreak/>
        <w:t xml:space="preserve">  </w:t>
      </w:r>
      <w:proofErr w:type="spellStart"/>
      <w:r w:rsidRPr="00491D1C">
        <w:rPr>
          <w:color w:val="2B91AF"/>
          <w:highlight w:val="white"/>
          <w:lang w:eastAsia="hu-HU"/>
        </w:rPr>
        <w:t>Console</w:t>
      </w:r>
      <w:r w:rsidRPr="00491D1C">
        <w:rPr>
          <w:color w:val="000000"/>
          <w:highlight w:val="white"/>
          <w:lang w:eastAsia="hu-HU"/>
        </w:rPr>
        <w:t>.WriteLine</w:t>
      </w:r>
      <w:proofErr w:type="spellEnd"/>
      <w:r w:rsidRPr="00491D1C">
        <w:rPr>
          <w:color w:val="000000"/>
          <w:highlight w:val="white"/>
          <w:lang w:eastAsia="hu-HU"/>
        </w:rPr>
        <w:t>(</w:t>
      </w:r>
      <w:r w:rsidRPr="00491D1C">
        <w:rPr>
          <w:color w:val="A31515"/>
          <w:highlight w:val="white"/>
          <w:lang w:eastAsia="hu-HU"/>
        </w:rPr>
        <w:t>"{0:c}"</w:t>
      </w:r>
      <w:r w:rsidRPr="00491D1C">
        <w:rPr>
          <w:color w:val="000000"/>
          <w:highlight w:val="white"/>
          <w:lang w:eastAsia="hu-HU"/>
        </w:rPr>
        <w:t>, 5.66);</w:t>
      </w:r>
    </w:p>
    <w:p w14:paraId="723DC2FE" w14:textId="5FD76019" w:rsidR="00491D1C" w:rsidRPr="00491D1C" w:rsidRDefault="00491D1C" w:rsidP="00491D1C">
      <w:pPr>
        <w:pStyle w:val="Kd"/>
      </w:pPr>
      <w:r w:rsidRPr="00491D1C">
        <w:rPr>
          <w:color w:val="000000"/>
          <w:highlight w:val="white"/>
          <w:lang w:eastAsia="hu-HU"/>
        </w:rPr>
        <w:t>}</w:t>
      </w:r>
    </w:p>
    <w:p w14:paraId="224DC34E" w14:textId="77777777" w:rsidR="00225F65" w:rsidRDefault="00225F65" w:rsidP="00225F65">
      <w:pPr>
        <w:pStyle w:val="Cmsor3"/>
      </w:pPr>
      <w:bookmarkStart w:id="77" w:name="_Toc332797402"/>
      <w:bookmarkStart w:id="78" w:name="_Toc433184145"/>
      <w:r>
        <w:t>Irodalomjegyzék</w:t>
      </w:r>
      <w:bookmarkEnd w:id="77"/>
      <w:bookmarkEnd w:id="78"/>
    </w:p>
    <w:p w14:paraId="1C4A5484" w14:textId="77777777" w:rsidR="00225F65" w:rsidRDefault="00225F65" w:rsidP="00225F65">
      <w:r>
        <w:t xml:space="preserve">Az Irodalomjegyzékben szereplő hivatkozásokat </w:t>
      </w:r>
      <w:r w:rsidRPr="00225F65">
        <w:rPr>
          <w:rStyle w:val="Kiemels2"/>
        </w:rPr>
        <w:t xml:space="preserve">Irodalomjegyzék </w:t>
      </w:r>
      <w:r w:rsidR="00700E3A">
        <w:rPr>
          <w:rStyle w:val="Kiemels2"/>
        </w:rPr>
        <w:t>sor</w:t>
      </w:r>
      <w:r>
        <w:t xml:space="preserve"> stílussal formázzuk, a címüket pedig </w:t>
      </w:r>
      <w:r w:rsidRPr="00225F65">
        <w:rPr>
          <w:rStyle w:val="Kiemels2"/>
        </w:rPr>
        <w:t xml:space="preserve">Irodalomjegyzék forrás </w:t>
      </w:r>
      <w:r>
        <w:t>stílussal emeljük ki.</w:t>
      </w:r>
    </w:p>
    <w:p w14:paraId="6A9902E0" w14:textId="77777777" w:rsidR="00730B3C" w:rsidRDefault="00730B3C" w:rsidP="00225F65">
      <w:r>
        <w:t xml:space="preserve">A szövegbe a hivatkozásokat a </w:t>
      </w:r>
      <w:r w:rsidRPr="00730B3C">
        <w:rPr>
          <w:rStyle w:val="Kiemels"/>
        </w:rPr>
        <w:t>Kereszthivatkozás beszúrása</w:t>
      </w:r>
      <w:r>
        <w:t xml:space="preserve"> (</w:t>
      </w:r>
      <w:proofErr w:type="spellStart"/>
      <w:r>
        <w:t>Insert</w:t>
      </w:r>
      <w:proofErr w:type="spellEnd"/>
      <w:r>
        <w:t xml:space="preserve"> </w:t>
      </w:r>
      <w:proofErr w:type="spellStart"/>
      <w:r>
        <w:t>cross-reference</w:t>
      </w:r>
      <w:proofErr w:type="spellEnd"/>
      <w:r>
        <w:t xml:space="preserve">) funkcióval helyezzük el (példa egy így beszúrt hivatkozásra: </w:t>
      </w:r>
      <w:r>
        <w:fldChar w:fldCharType="begin"/>
      </w:r>
      <w:r>
        <w:instrText xml:space="preserve"> REF _Ref332797594 \r \h </w:instrText>
      </w:r>
      <w:r>
        <w:fldChar w:fldCharType="separate"/>
      </w:r>
      <w:r w:rsidR="003E2ECB">
        <w:rPr>
          <w:b/>
          <w:bCs/>
        </w:rPr>
        <w:t>Hiba! A hivatkozási forrás nem található.</w:t>
      </w:r>
      <w:r>
        <w:fldChar w:fldCharType="end"/>
      </w:r>
      <w:r>
        <w:t>), így azok automatikusan frissülnek a hivatkozások átrendezésekor.</w:t>
      </w:r>
    </w:p>
    <w:p w14:paraId="0B102AB0" w14:textId="77777777" w:rsidR="00B4104A" w:rsidRDefault="00B4104A" w:rsidP="009B2EED">
      <w:pPr>
        <w:pStyle w:val="Cmsor2"/>
      </w:pPr>
      <w:bookmarkStart w:id="79" w:name="_Toc332797403"/>
      <w:bookmarkStart w:id="80" w:name="_Toc433184146"/>
      <w:r>
        <w:t>Utolsó simítások</w:t>
      </w:r>
      <w:bookmarkEnd w:id="79"/>
      <w:bookmarkEnd w:id="80"/>
    </w:p>
    <w:p w14:paraId="06425737" w14:textId="77777777" w:rsidR="0037381F" w:rsidRDefault="0037381F" w:rsidP="009B2EED">
      <w:pPr>
        <w:ind w:firstLine="0"/>
      </w:pPr>
      <w:r>
        <w:t>Miután elkészültünk a dokumentációval, ne felejtsük el a következő lépéseket:</w:t>
      </w:r>
    </w:p>
    <w:p w14:paraId="3A189214" w14:textId="77777777" w:rsidR="0037381F" w:rsidRDefault="0037381F" w:rsidP="00C53F92">
      <w:pPr>
        <w:numPr>
          <w:ilvl w:val="0"/>
          <w:numId w:val="12"/>
        </w:numPr>
      </w:pPr>
      <w:r w:rsidRPr="0037381F">
        <w:rPr>
          <w:rStyle w:val="Kiemels"/>
        </w:rPr>
        <w:t>Kereszthivatkozások frissítése:</w:t>
      </w:r>
      <w:r>
        <w:t xml:space="preserve"> miután kijelöltük a teljes szöveget (</w:t>
      </w:r>
      <w:proofErr w:type="spellStart"/>
      <w:r>
        <w:t>Ctrl+A</w:t>
      </w:r>
      <w:proofErr w:type="spellEnd"/>
      <w:r>
        <w:t>), nyomjuk meg az F9 billentyűt, és a Word frissíti az összes kereszthivatkozást. Ilyenkor ellenőrizzük, hogy nem jelent-e meg valahol a "Hiba! A könyvjelző nem létezik." szöveg.</w:t>
      </w:r>
    </w:p>
    <w:p w14:paraId="5BA8CC7A" w14:textId="77777777" w:rsidR="0037381F" w:rsidRDefault="0037381F" w:rsidP="00C53F92">
      <w:pPr>
        <w:numPr>
          <w:ilvl w:val="0"/>
          <w:numId w:val="12"/>
        </w:numPr>
      </w:pPr>
      <w:r w:rsidRPr="0037381F">
        <w:rPr>
          <w:rStyle w:val="Kiemels"/>
        </w:rPr>
        <w:t>Dokumentum tulajdonságok megadása:</w:t>
      </w:r>
      <w:r>
        <w:t xml:space="preserve"> a dokumentumhoz tartozó meta adatok kitöltése (szerző, cím, kulcsszavak stb.). Erre való a Dokumentum tulajdonságai panel, mely a Fájl / Információ / Tulajdonságok / Dokumentumpanel megjelenítése úton érhető el.</w:t>
      </w:r>
    </w:p>
    <w:p w14:paraId="75B93B89" w14:textId="77777777" w:rsidR="0037381F" w:rsidRDefault="0037381F" w:rsidP="00C53F92">
      <w:pPr>
        <w:numPr>
          <w:ilvl w:val="0"/>
          <w:numId w:val="12"/>
        </w:numPr>
      </w:pPr>
      <w:r w:rsidRPr="0037381F">
        <w:rPr>
          <w:rStyle w:val="Kiemels"/>
        </w:rPr>
        <w:t>Kinézet ellenőrzése PDF-ben:</w:t>
      </w:r>
      <w:r>
        <w:t xml:space="preserve"> a legjobb teszt a végén, ha PDF-et készítünk a dokumentumból, és azt leellenőrizzük. </w:t>
      </w:r>
    </w:p>
    <w:p w14:paraId="5E2DE117" w14:textId="77777777" w:rsidR="00225F65" w:rsidRPr="0037381F" w:rsidRDefault="00225F65" w:rsidP="00225F65"/>
    <w:bookmarkStart w:id="81" w:name="_Toc433184147" w:displacedByCustomXml="next"/>
    <w:sdt>
      <w:sdtPr>
        <w:rPr>
          <w:rFonts w:cs="Times New Roman"/>
          <w:b w:val="0"/>
          <w:bCs w:val="0"/>
          <w:kern w:val="0"/>
          <w:sz w:val="24"/>
          <w:szCs w:val="24"/>
        </w:rPr>
        <w:id w:val="1622036989"/>
        <w:docPartObj>
          <w:docPartGallery w:val="Bibliographies"/>
          <w:docPartUnique/>
        </w:docPartObj>
      </w:sdtPr>
      <w:sdtContent>
        <w:p w14:paraId="66E4F42D" w14:textId="633F8E41" w:rsidR="009B2EED" w:rsidRDefault="009B2EED">
          <w:pPr>
            <w:pStyle w:val="Cmsor1"/>
          </w:pPr>
          <w:r>
            <w:t>Irodalomjegyzék</w:t>
          </w:r>
          <w:bookmarkEnd w:id="81"/>
        </w:p>
        <w:sdt>
          <w:sdtPr>
            <w:id w:val="111145805"/>
            <w:bibliography/>
          </w:sdtPr>
          <w:sdtContent>
            <w:p w14:paraId="2F8D6538" w14:textId="77777777" w:rsidR="003E2ECB" w:rsidRDefault="009B2EED">
              <w:pPr>
                <w:rPr>
                  <w:noProof/>
                  <w:sz w:val="20"/>
                  <w:szCs w:val="20"/>
                  <w:lang w:eastAsia="hu-H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49"/>
              </w:tblGrid>
              <w:tr w:rsidR="003E2ECB" w14:paraId="74A71282" w14:textId="77777777">
                <w:trPr>
                  <w:divId w:val="1229880120"/>
                  <w:tblCellSpacing w:w="15" w:type="dxa"/>
                </w:trPr>
                <w:tc>
                  <w:tcPr>
                    <w:tcW w:w="50" w:type="pct"/>
                    <w:hideMark/>
                  </w:tcPr>
                  <w:p w14:paraId="41335A69" w14:textId="77777777" w:rsidR="003E2ECB" w:rsidRDefault="003E2ECB">
                    <w:pPr>
                      <w:pStyle w:val="Irodalomjegyzk"/>
                    </w:pPr>
                    <w:r>
                      <w:t xml:space="preserve">[1] </w:t>
                    </w:r>
                  </w:p>
                </w:tc>
                <w:tc>
                  <w:tcPr>
                    <w:tcW w:w="0" w:type="auto"/>
                    <w:hideMark/>
                  </w:tcPr>
                  <w:p w14:paraId="6A204FEC" w14:textId="77777777" w:rsidR="003E2ECB" w:rsidRDefault="003E2ECB">
                    <w:pPr>
                      <w:pStyle w:val="Irodalomjegyzk"/>
                    </w:pPr>
                    <w:r>
                      <w:t>P. Koopman, „How to Write an Abstract,” október 1997. [Online]. Available: https://users.ece.cmu.edu/~koopman/essays/abstract.html. [Hozzáférés dátuma: 20 október 2015].</w:t>
                    </w:r>
                  </w:p>
                </w:tc>
              </w:tr>
              <w:tr w:rsidR="003E2ECB" w14:paraId="1DC1846B" w14:textId="77777777">
                <w:trPr>
                  <w:divId w:val="1229880120"/>
                  <w:tblCellSpacing w:w="15" w:type="dxa"/>
                </w:trPr>
                <w:tc>
                  <w:tcPr>
                    <w:tcW w:w="50" w:type="pct"/>
                    <w:hideMark/>
                  </w:tcPr>
                  <w:p w14:paraId="487DF625" w14:textId="77777777" w:rsidR="003E2ECB" w:rsidRDefault="003E2ECB">
                    <w:pPr>
                      <w:pStyle w:val="Irodalomjegyzk"/>
                    </w:pPr>
                    <w:r>
                      <w:t xml:space="preserve">[2] </w:t>
                    </w:r>
                  </w:p>
                </w:tc>
                <w:tc>
                  <w:tcPr>
                    <w:tcW w:w="0" w:type="auto"/>
                    <w:hideMark/>
                  </w:tcPr>
                  <w:p w14:paraId="2358B918" w14:textId="77777777" w:rsidR="003E2ECB" w:rsidRDefault="003E2ECB">
                    <w:pPr>
                      <w:pStyle w:val="Irodalomjegyzk"/>
                    </w:pPr>
                    <w:r>
                      <w:t>W3C, „HTML, The Web’s Core Language,” [Online]. Available: http://www.w3.org/html/. [Hozzáférés dátuma: 20 október 2015].</w:t>
                    </w:r>
                  </w:p>
                </w:tc>
              </w:tr>
              <w:tr w:rsidR="003E2ECB" w14:paraId="79EB4A4B" w14:textId="77777777">
                <w:trPr>
                  <w:divId w:val="1229880120"/>
                  <w:tblCellSpacing w:w="15" w:type="dxa"/>
                </w:trPr>
                <w:tc>
                  <w:tcPr>
                    <w:tcW w:w="50" w:type="pct"/>
                    <w:hideMark/>
                  </w:tcPr>
                  <w:p w14:paraId="2401C747" w14:textId="77777777" w:rsidR="003E2ECB" w:rsidRDefault="003E2ECB">
                    <w:pPr>
                      <w:pStyle w:val="Irodalomjegyzk"/>
                    </w:pPr>
                    <w:r>
                      <w:t xml:space="preserve">[3] </w:t>
                    </w:r>
                  </w:p>
                </w:tc>
                <w:tc>
                  <w:tcPr>
                    <w:tcW w:w="0" w:type="auto"/>
                    <w:hideMark/>
                  </w:tcPr>
                  <w:p w14:paraId="7346B06D" w14:textId="77777777" w:rsidR="003E2ECB" w:rsidRDefault="003E2ECB">
                    <w:pPr>
                      <w:pStyle w:val="Irodalomjegyzk"/>
                    </w:pPr>
                    <w:r>
                      <w:t>K. Nahtkasztlija, „Az idegen szavak toldalékolása,” június 2009. [Online]. Available: http://www.pcguru.hu/blog/kredenc/az-idegen-szavak-toldalekolasa/5062.</w:t>
                    </w:r>
                  </w:p>
                </w:tc>
              </w:tr>
            </w:tbl>
            <w:p w14:paraId="528E1376" w14:textId="77777777" w:rsidR="003E2ECB" w:rsidRDefault="003E2ECB">
              <w:pPr>
                <w:divId w:val="1229880120"/>
                <w:rPr>
                  <w:noProof/>
                </w:rPr>
              </w:pPr>
            </w:p>
            <w:p w14:paraId="787848B2" w14:textId="0DBB79C4" w:rsidR="009B2EED" w:rsidRDefault="009B2EED">
              <w:r>
                <w:rPr>
                  <w:b/>
                  <w:bCs/>
                </w:rPr>
                <w:fldChar w:fldCharType="end"/>
              </w:r>
            </w:p>
          </w:sdtContent>
        </w:sdt>
      </w:sdtContent>
    </w:sdt>
    <w:p w14:paraId="1FDF7C1D" w14:textId="77777777" w:rsidR="009B2EED" w:rsidRPr="009B2EED" w:rsidRDefault="009B2EED" w:rsidP="009B2EED"/>
    <w:p w14:paraId="57128C5E" w14:textId="77777777" w:rsidR="00B50CAA" w:rsidRDefault="00B50CAA" w:rsidP="00816BCB">
      <w:pPr>
        <w:pStyle w:val="Fejezetcimszmozsnlkl"/>
      </w:pPr>
      <w:bookmarkStart w:id="82" w:name="_Toc433184148"/>
      <w:r>
        <w:lastRenderedPageBreak/>
        <w:t>Függelék</w:t>
      </w:r>
      <w:bookmarkEnd w:id="82"/>
    </w:p>
    <w:p w14:paraId="7D9FC970" w14:textId="77777777" w:rsidR="00B50CAA" w:rsidRDefault="00B50CAA" w:rsidP="00B50CAA"/>
    <w:sectPr w:rsidR="00B50CAA" w:rsidSect="00D23BFC">
      <w:headerReference w:type="even" r:id="rId27"/>
      <w:footerReference w:type="default" r:id="rId28"/>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ence Kővári" w:date="2015-10-19T10:54:00Z" w:initials="KB">
    <w:p w14:paraId="618D6E40" w14:textId="77777777" w:rsidR="001236CB" w:rsidRDefault="001236CB">
      <w:pPr>
        <w:pStyle w:val="Jegyzetszveg"/>
      </w:pPr>
      <w:r>
        <w:rPr>
          <w:rStyle w:val="Jegyzethivatkozs"/>
        </w:rPr>
        <w:annotationRef/>
      </w:r>
      <w:r>
        <w:t>saját neved</w:t>
      </w:r>
    </w:p>
  </w:comment>
  <w:comment w:id="1" w:author="Bence Kővári" w:date="2015-10-19T10:54:00Z" w:initials="KB">
    <w:p w14:paraId="5F6EDECA" w14:textId="77777777" w:rsidR="001236CB" w:rsidRDefault="001236CB">
      <w:pPr>
        <w:pStyle w:val="Jegyzetszveg"/>
      </w:pPr>
      <w:r>
        <w:rPr>
          <w:rStyle w:val="Jegyzethivatkozs"/>
        </w:rPr>
        <w:annotationRef/>
      </w:r>
      <w:r>
        <w:t>konzulens(</w:t>
      </w:r>
      <w:proofErr w:type="spellStart"/>
      <w:r>
        <w:t>ek</w:t>
      </w:r>
      <w:proofErr w:type="spellEnd"/>
      <w:r>
        <w:t>) nevei</w:t>
      </w:r>
    </w:p>
  </w:comment>
  <w:comment w:id="2" w:author="Bence Kővári" w:date="2015-10-19T10:55:00Z" w:initials="KB">
    <w:p w14:paraId="3B65C226" w14:textId="77777777" w:rsidR="001236CB" w:rsidRDefault="001236CB">
      <w:pPr>
        <w:pStyle w:val="Jegyzetszveg"/>
      </w:pPr>
      <w:r>
        <w:rPr>
          <w:rStyle w:val="Jegyzethivatkozs"/>
        </w:rPr>
        <w:annotationRef/>
      </w:r>
      <w:r>
        <w:t>beadás éve</w:t>
      </w:r>
    </w:p>
  </w:comment>
  <w:comment w:id="3" w:author="Bence Kővári" w:date="2015-10-19T10:50:00Z" w:initials="KB">
    <w:p w14:paraId="49D612AE" w14:textId="77777777" w:rsidR="001236CB" w:rsidRDefault="001236CB">
      <w:pPr>
        <w:pStyle w:val="Jegyzetszveg"/>
      </w:pPr>
      <w:r>
        <w:rPr>
          <w:rStyle w:val="Jegyzethivatkozs"/>
        </w:rPr>
        <w:annotationRef/>
      </w:r>
      <w:r>
        <w:t>saját neved</w:t>
      </w:r>
    </w:p>
  </w:comment>
  <w:comment w:id="4" w:author="Bence Kővári" w:date="2015-10-19T10:50:00Z" w:initials="KB">
    <w:p w14:paraId="3497861D" w14:textId="77777777" w:rsidR="001236CB" w:rsidRDefault="001236CB">
      <w:pPr>
        <w:pStyle w:val="Jegyzetszveg"/>
      </w:pPr>
      <w:r>
        <w:rPr>
          <w:rStyle w:val="Jegyzethivatkozs"/>
        </w:rPr>
        <w:annotationRef/>
      </w:r>
      <w:r>
        <w:t>Csak az egyiket hagyd a szövegben</w:t>
      </w:r>
    </w:p>
    <w:p w14:paraId="3400C567" w14:textId="77777777" w:rsidR="001236CB" w:rsidRDefault="001236CB">
      <w:pPr>
        <w:pStyle w:val="Jegyzetszveg"/>
      </w:pPr>
      <w:proofErr w:type="spellStart"/>
      <w:r>
        <w:t>BSc</w:t>
      </w:r>
      <w:proofErr w:type="spellEnd"/>
      <w:r>
        <w:t>: szakdolgozatot</w:t>
      </w:r>
    </w:p>
    <w:p w14:paraId="1CA1C31B" w14:textId="77777777" w:rsidR="001236CB" w:rsidRDefault="001236CB">
      <w:pPr>
        <w:pStyle w:val="Jegyzetszveg"/>
      </w:pPr>
      <w:proofErr w:type="spellStart"/>
      <w:r>
        <w:t>MSc</w:t>
      </w:r>
      <w:proofErr w:type="spellEnd"/>
      <w:r>
        <w:t>: diplomatervet</w:t>
      </w:r>
    </w:p>
  </w:comment>
  <w:comment w:id="5" w:author="Bence Kővári" w:date="2015-10-19T10:53:00Z" w:initials="KB">
    <w:p w14:paraId="554BD47A" w14:textId="77777777" w:rsidR="001236CB" w:rsidRDefault="001236CB">
      <w:pPr>
        <w:pStyle w:val="Jegyzetszveg"/>
      </w:pPr>
      <w:r>
        <w:rPr>
          <w:rStyle w:val="Jegyzethivatkozs"/>
        </w:rPr>
        <w:annotationRef/>
      </w:r>
      <w:r>
        <w:t>Saját neved</w:t>
      </w:r>
    </w:p>
  </w:comment>
  <w:comment w:id="7" w:author="Bence Kővári" w:date="2015-10-19T11:12:00Z" w:initials="KB">
    <w:p w14:paraId="5923403C" w14:textId="77777777" w:rsidR="001236CB" w:rsidRDefault="001236CB">
      <w:pPr>
        <w:pStyle w:val="Jegyzetszveg"/>
      </w:pPr>
      <w:r>
        <w:rPr>
          <w:rStyle w:val="Jegyzethivatkozs"/>
        </w:rPr>
        <w:annotationRef/>
      </w:r>
      <w:r>
        <w:t>motiváció</w:t>
      </w:r>
    </w:p>
  </w:comment>
  <w:comment w:id="8" w:author="Bence Kővári" w:date="2015-10-19T11:12:00Z" w:initials="KB">
    <w:p w14:paraId="38641790" w14:textId="77777777" w:rsidR="001236CB" w:rsidRDefault="001236CB">
      <w:pPr>
        <w:pStyle w:val="Jegyzetszveg"/>
      </w:pPr>
      <w:r>
        <w:rPr>
          <w:rStyle w:val="Jegyzethivatkozs"/>
        </w:rPr>
        <w:annotationRef/>
      </w:r>
      <w:r>
        <w:t>probléma bemutatása</w:t>
      </w:r>
    </w:p>
  </w:comment>
  <w:comment w:id="9" w:author="Bence Kővári" w:date="2015-10-19T11:13:00Z" w:initials="KB">
    <w:p w14:paraId="72E8BA03" w14:textId="70DAF4B4" w:rsidR="001236CB" w:rsidRDefault="001236CB">
      <w:pPr>
        <w:pStyle w:val="Jegyzetszveg"/>
      </w:pPr>
      <w:r>
        <w:rPr>
          <w:rStyle w:val="Jegyzethivatkozs"/>
        </w:rPr>
        <w:annotationRef/>
      </w:r>
      <w:r>
        <w:t>megoldás bemutatása</w:t>
      </w:r>
    </w:p>
  </w:comment>
  <w:comment w:id="10" w:author="Bence Kővári" w:date="2015-10-19T11:17:00Z" w:initials="KB">
    <w:p w14:paraId="653508F6" w14:textId="1AEA834C" w:rsidR="001236CB" w:rsidRDefault="001236CB">
      <w:pPr>
        <w:pStyle w:val="Jegyzetszveg"/>
      </w:pPr>
      <w:r>
        <w:rPr>
          <w:rStyle w:val="Jegyzethivatkozs"/>
        </w:rPr>
        <w:annotationRef/>
      </w:r>
      <w:r>
        <w:t>eredmény összefoglalása</w:t>
      </w:r>
    </w:p>
  </w:comment>
  <w:comment w:id="11" w:author="Bence Kővári" w:date="2015-10-19T11:17:00Z" w:initials="KB">
    <w:p w14:paraId="3EA5B995" w14:textId="77777777" w:rsidR="001236CB" w:rsidRDefault="001236CB">
      <w:pPr>
        <w:pStyle w:val="Jegyzetszveg"/>
      </w:pPr>
      <w:r>
        <w:rPr>
          <w:rStyle w:val="Jegyzethivatkozs"/>
        </w:rPr>
        <w:annotationRef/>
      </w:r>
      <w:r>
        <w:t>konklúzió, kitekintés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8D6E40" w15:done="0"/>
  <w15:commentEx w15:paraId="5F6EDECA" w15:done="0"/>
  <w15:commentEx w15:paraId="3B65C226" w15:done="0"/>
  <w15:commentEx w15:paraId="49D612AE" w15:done="0"/>
  <w15:commentEx w15:paraId="1CA1C31B" w15:done="0"/>
  <w15:commentEx w15:paraId="554BD47A" w15:done="0"/>
  <w15:commentEx w15:paraId="5923403C" w15:done="0"/>
  <w15:commentEx w15:paraId="38641790" w15:done="0"/>
  <w15:commentEx w15:paraId="72E8BA03" w15:done="0"/>
  <w15:commentEx w15:paraId="653508F6" w15:done="0"/>
  <w15:commentEx w15:paraId="3EA5B9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8D6E40" w16cid:durableId="212291F4"/>
  <w16cid:commentId w16cid:paraId="5F6EDECA" w16cid:durableId="212291F6"/>
  <w16cid:commentId w16cid:paraId="3B65C226" w16cid:durableId="212291F7"/>
  <w16cid:commentId w16cid:paraId="49D612AE" w16cid:durableId="212291F8"/>
  <w16cid:commentId w16cid:paraId="1CA1C31B" w16cid:durableId="212291F9"/>
  <w16cid:commentId w16cid:paraId="554BD47A" w16cid:durableId="212291FB"/>
  <w16cid:commentId w16cid:paraId="5923403C" w16cid:durableId="212291FC"/>
  <w16cid:commentId w16cid:paraId="38641790" w16cid:durableId="212291FD"/>
  <w16cid:commentId w16cid:paraId="72E8BA03" w16cid:durableId="212291FE"/>
  <w16cid:commentId w16cid:paraId="653508F6" w16cid:durableId="212291FF"/>
  <w16cid:commentId w16cid:paraId="3EA5B995" w16cid:durableId="212292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C944FF" w14:textId="77777777" w:rsidR="00CF5419" w:rsidRDefault="00CF5419">
      <w:r>
        <w:separator/>
      </w:r>
    </w:p>
  </w:endnote>
  <w:endnote w:type="continuationSeparator" w:id="0">
    <w:p w14:paraId="1A2F2385" w14:textId="77777777" w:rsidR="00CF5419" w:rsidRDefault="00CF5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6ACE6" w14:textId="77777777" w:rsidR="001236CB" w:rsidRDefault="001236CB">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7C728" w14:textId="77777777" w:rsidR="001236CB" w:rsidRDefault="001236CB"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noProof/>
      </w:rPr>
      <w:t>27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BBE9BB" w14:textId="77777777" w:rsidR="00CF5419" w:rsidRDefault="00CF5419">
      <w:r>
        <w:separator/>
      </w:r>
    </w:p>
  </w:footnote>
  <w:footnote w:type="continuationSeparator" w:id="0">
    <w:p w14:paraId="165403A7" w14:textId="77777777" w:rsidR="00CF5419" w:rsidRDefault="00CF54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6DC4B" w14:textId="77777777" w:rsidR="001236CB" w:rsidRDefault="001236CB"/>
  <w:p w14:paraId="2C6DFBBE" w14:textId="77777777" w:rsidR="001236CB" w:rsidRDefault="001236CB"/>
  <w:p w14:paraId="125F8157" w14:textId="77777777" w:rsidR="001236CB" w:rsidRDefault="001236C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5EE0508"/>
    <w:multiLevelType w:val="multilevel"/>
    <w:tmpl w:val="418E4214"/>
    <w:numStyleLink w:val="tmutatszmozottlista"/>
  </w:abstractNum>
  <w:abstractNum w:abstractNumId="14"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8B26F24"/>
    <w:multiLevelType w:val="hybridMultilevel"/>
    <w:tmpl w:val="0464D2C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8"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5"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7"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6"/>
  </w:num>
  <w:num w:numId="3">
    <w:abstractNumId w:val="14"/>
  </w:num>
  <w:num w:numId="4">
    <w:abstractNumId w:val="21"/>
  </w:num>
  <w:num w:numId="5">
    <w:abstractNumId w:val="22"/>
  </w:num>
  <w:num w:numId="6">
    <w:abstractNumId w:val="23"/>
  </w:num>
  <w:num w:numId="7">
    <w:abstractNumId w:val="18"/>
  </w:num>
  <w:num w:numId="8">
    <w:abstractNumId w:val="13"/>
  </w:num>
  <w:num w:numId="9">
    <w:abstractNumId w:val="19"/>
  </w:num>
  <w:num w:numId="10">
    <w:abstractNumId w:val="27"/>
  </w:num>
  <w:num w:numId="11">
    <w:abstractNumId w:val="20"/>
  </w:num>
  <w:num w:numId="12">
    <w:abstractNumId w:val="25"/>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1"/>
  </w:num>
  <w:num w:numId="24">
    <w:abstractNumId w:val="17"/>
  </w:num>
  <w:num w:numId="25">
    <w:abstractNumId w:val="12"/>
  </w:num>
  <w:num w:numId="26">
    <w:abstractNumId w:val="16"/>
  </w:num>
  <w:num w:numId="27">
    <w:abstractNumId w:val="24"/>
  </w:num>
  <w:num w:numId="28">
    <w:abstractNumId w:val="15"/>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ence Kővári">
    <w15:presenceInfo w15:providerId="Windows Live" w15:userId="5be86d7ee7dc6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CAA"/>
    <w:rsid w:val="000062F4"/>
    <w:rsid w:val="0001192F"/>
    <w:rsid w:val="0003623B"/>
    <w:rsid w:val="000A3B32"/>
    <w:rsid w:val="000A7483"/>
    <w:rsid w:val="000B53E0"/>
    <w:rsid w:val="000F3EA7"/>
    <w:rsid w:val="000F4BAD"/>
    <w:rsid w:val="001236CB"/>
    <w:rsid w:val="001522F2"/>
    <w:rsid w:val="00153800"/>
    <w:rsid w:val="00171054"/>
    <w:rsid w:val="001A57BC"/>
    <w:rsid w:val="00203E00"/>
    <w:rsid w:val="002102C3"/>
    <w:rsid w:val="00225F65"/>
    <w:rsid w:val="00227347"/>
    <w:rsid w:val="00267677"/>
    <w:rsid w:val="002841F9"/>
    <w:rsid w:val="002D0621"/>
    <w:rsid w:val="002D2C06"/>
    <w:rsid w:val="002D3031"/>
    <w:rsid w:val="002D6BCD"/>
    <w:rsid w:val="002D7DA9"/>
    <w:rsid w:val="002E1D2A"/>
    <w:rsid w:val="00302BB3"/>
    <w:rsid w:val="00305E08"/>
    <w:rsid w:val="00313013"/>
    <w:rsid w:val="00350AEC"/>
    <w:rsid w:val="0037381F"/>
    <w:rsid w:val="003A4CDB"/>
    <w:rsid w:val="003B77D0"/>
    <w:rsid w:val="003E2ECB"/>
    <w:rsid w:val="003E70B1"/>
    <w:rsid w:val="003F5425"/>
    <w:rsid w:val="00410924"/>
    <w:rsid w:val="00463BC0"/>
    <w:rsid w:val="0048395A"/>
    <w:rsid w:val="004851C7"/>
    <w:rsid w:val="00485F1C"/>
    <w:rsid w:val="00491D1C"/>
    <w:rsid w:val="00502632"/>
    <w:rsid w:val="00502A30"/>
    <w:rsid w:val="00526A1B"/>
    <w:rsid w:val="005334AD"/>
    <w:rsid w:val="005524FC"/>
    <w:rsid w:val="00570D18"/>
    <w:rsid w:val="00576495"/>
    <w:rsid w:val="005A45E5"/>
    <w:rsid w:val="005D3443"/>
    <w:rsid w:val="005E01E0"/>
    <w:rsid w:val="006034C7"/>
    <w:rsid w:val="0062185B"/>
    <w:rsid w:val="00630A92"/>
    <w:rsid w:val="0063585C"/>
    <w:rsid w:val="00641018"/>
    <w:rsid w:val="006459E6"/>
    <w:rsid w:val="00650C7C"/>
    <w:rsid w:val="00675281"/>
    <w:rsid w:val="00681E99"/>
    <w:rsid w:val="00692605"/>
    <w:rsid w:val="006A1B7F"/>
    <w:rsid w:val="006D338C"/>
    <w:rsid w:val="006E3115"/>
    <w:rsid w:val="006E4E19"/>
    <w:rsid w:val="006F512E"/>
    <w:rsid w:val="00700E3A"/>
    <w:rsid w:val="00730B3C"/>
    <w:rsid w:val="00753D90"/>
    <w:rsid w:val="00756D62"/>
    <w:rsid w:val="007B5CF7"/>
    <w:rsid w:val="00816BCB"/>
    <w:rsid w:val="00843159"/>
    <w:rsid w:val="00854BDC"/>
    <w:rsid w:val="00877820"/>
    <w:rsid w:val="008A3762"/>
    <w:rsid w:val="008C5682"/>
    <w:rsid w:val="008E7228"/>
    <w:rsid w:val="0090541F"/>
    <w:rsid w:val="00940CB1"/>
    <w:rsid w:val="0098532E"/>
    <w:rsid w:val="009B1AB8"/>
    <w:rsid w:val="009B2EED"/>
    <w:rsid w:val="009C1C93"/>
    <w:rsid w:val="009D2FD8"/>
    <w:rsid w:val="00A34DC4"/>
    <w:rsid w:val="00A4483E"/>
    <w:rsid w:val="00A9757F"/>
    <w:rsid w:val="00AB511F"/>
    <w:rsid w:val="00AE05C4"/>
    <w:rsid w:val="00B13FD0"/>
    <w:rsid w:val="00B4104A"/>
    <w:rsid w:val="00B50CAA"/>
    <w:rsid w:val="00B96880"/>
    <w:rsid w:val="00BB12B1"/>
    <w:rsid w:val="00C00B3C"/>
    <w:rsid w:val="00C2686E"/>
    <w:rsid w:val="00C31260"/>
    <w:rsid w:val="00C53F92"/>
    <w:rsid w:val="00C73DEE"/>
    <w:rsid w:val="00C94815"/>
    <w:rsid w:val="00CC2118"/>
    <w:rsid w:val="00CF5419"/>
    <w:rsid w:val="00D07335"/>
    <w:rsid w:val="00D1632F"/>
    <w:rsid w:val="00D22B3E"/>
    <w:rsid w:val="00D23BFC"/>
    <w:rsid w:val="00D37EC8"/>
    <w:rsid w:val="00D429F2"/>
    <w:rsid w:val="00D53F5A"/>
    <w:rsid w:val="00D81927"/>
    <w:rsid w:val="00D82885"/>
    <w:rsid w:val="00D95E2C"/>
    <w:rsid w:val="00DD6A58"/>
    <w:rsid w:val="00E03AC2"/>
    <w:rsid w:val="00E07EE4"/>
    <w:rsid w:val="00E20536"/>
    <w:rsid w:val="00E42F0D"/>
    <w:rsid w:val="00E614EE"/>
    <w:rsid w:val="00E8385C"/>
    <w:rsid w:val="00E86A0C"/>
    <w:rsid w:val="00EE1A1F"/>
    <w:rsid w:val="00EE2264"/>
    <w:rsid w:val="00F050F9"/>
    <w:rsid w:val="00F461C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1236CB"/>
    <w:pPr>
      <w:keepNext/>
      <w:spacing w:after="5520" w:line="240" w:lineRule="auto"/>
      <w:ind w:firstLine="0"/>
      <w:jc w:val="center"/>
    </w:pPr>
    <w:rPr>
      <w:rFonts w:cs="Arial"/>
      <w:b/>
      <w:bCs/>
      <w:caps/>
      <w:kern w:val="28"/>
      <w:sz w:val="52"/>
      <w:szCs w:val="32"/>
    </w:rPr>
  </w:style>
  <w:style w:type="paragraph" w:customStyle="1" w:styleId="Cmlapszerz">
    <w:name w:val="Címlap szerző"/>
    <w:basedOn w:val="Norml"/>
    <w:autoRedefine/>
    <w:rsid w:val="001236CB"/>
    <w:pPr>
      <w:keepNext/>
      <w:spacing w:after="60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491D1C"/>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line="240" w:lineRule="auto"/>
    </w:pPr>
    <w:rPr>
      <w:sz w:val="20"/>
      <w:szCs w:val="20"/>
    </w:rPr>
  </w:style>
  <w:style w:type="character" w:customStyle="1" w:styleId="JegyzetszvegChar">
    <w:name w:val="Jegyzetszöveg Char"/>
    <w:basedOn w:val="Bekezdsalapbettpusa"/>
    <w:link w:val="Jegyzetszveg"/>
    <w:rsid w:val="00630A92"/>
    <w:rPr>
      <w:lang w:eastAsia="en-US"/>
    </w:rPr>
  </w:style>
  <w:style w:type="paragraph" w:styleId="Megjegyzstrgya">
    <w:name w:val="annotation subject"/>
    <w:basedOn w:val="Jegyzetszveg"/>
    <w:next w:val="Jegyzetszveg"/>
    <w:link w:val="MegjegyzstrgyaChar"/>
    <w:rsid w:val="00630A92"/>
    <w:rPr>
      <w:b/>
      <w:bCs/>
    </w:rPr>
  </w:style>
  <w:style w:type="character" w:customStyle="1" w:styleId="MegjegyzstrgyaChar">
    <w:name w:val="Megjegyzés tárgya Char"/>
    <w:basedOn w:val="JegyzetszvegChar"/>
    <w:link w:val="Megjegyzstrgya"/>
    <w:rsid w:val="00630A92"/>
    <w:rPr>
      <w:b/>
      <w:bCs/>
      <w:lang w:eastAsia="en-US"/>
    </w:rPr>
  </w:style>
  <w:style w:type="character" w:customStyle="1" w:styleId="Cmsor1Char">
    <w:name w:val="Címsor 1 Char"/>
    <w:basedOn w:val="Bekezdsalapbettpusa"/>
    <w:link w:val="Cmsor1"/>
    <w:uiPriority w:val="9"/>
    <w:rsid w:val="009B2EED"/>
    <w:rPr>
      <w:rFonts w:cs="Arial"/>
      <w:b/>
      <w:bCs/>
      <w:kern w:val="32"/>
      <w:sz w:val="36"/>
      <w:szCs w:val="32"/>
      <w:lang w:eastAsia="en-US"/>
    </w:rPr>
  </w:style>
  <w:style w:type="paragraph" w:styleId="Irodalomjegyzk">
    <w:name w:val="Bibliography"/>
    <w:basedOn w:val="Norml"/>
    <w:next w:val="Norml"/>
    <w:uiPriority w:val="37"/>
    <w:unhideWhenUsed/>
    <w:rsid w:val="009B2EED"/>
    <w:pPr>
      <w:ind w:firstLine="0"/>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205569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ut.bme.hu/Pages/Gyik/Diploma"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1.xml"/><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s>
</file>

<file path=customXml/itemProps1.xml><?xml version="1.0" encoding="utf-8"?>
<ds:datastoreItem xmlns:ds="http://schemas.openxmlformats.org/officeDocument/2006/customXml" ds:itemID="{58FEDFF4-4A23-46F3-8C1E-9230CA2FF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1</TotalTime>
  <Pages>29</Pages>
  <Words>5051</Words>
  <Characters>34859</Characters>
  <Application>Microsoft Office Word</Application>
  <DocSecurity>0</DocSecurity>
  <Lines>290</Lines>
  <Paragraphs>79</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Diplomaterv útmutató</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
  <Company>Automatizálási és Alkalmazott Informatikai Tanszék</Company>
  <LinksUpToDate>false</LinksUpToDate>
  <CharactersWithSpaces>39831</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Bence Boros</cp:lastModifiedBy>
  <cp:revision>2</cp:revision>
  <cp:lastPrinted>2002-07-08T12:51:00Z</cp:lastPrinted>
  <dcterms:created xsi:type="dcterms:W3CDTF">2020-11-03T21:37:00Z</dcterms:created>
  <dcterms:modified xsi:type="dcterms:W3CDTF">2020-11-03T21:37:00Z</dcterms:modified>
</cp:coreProperties>
</file>